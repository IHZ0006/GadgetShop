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FB794" w14:textId="1CB61C82" w:rsidR="008C1C75" w:rsidRDefault="00000000">
      <w:pPr>
        <w:pStyle w:val="Title"/>
      </w:pPr>
      <w:sdt>
        <w:sdtPr>
          <w:alias w:val="Title"/>
          <w:tag w:val=""/>
          <w:id w:val="726351117"/>
          <w:placeholder>
            <w:docPart w:val="19FA879DA2E1B3438CDDAB67D32A54B4"/>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proofErr w:type="spellStart"/>
          <w:r w:rsidR="00690AF5">
            <w:t>Ihor</w:t>
          </w:r>
          <w:proofErr w:type="spellEnd"/>
          <w:r w:rsidR="00690AF5">
            <w:t xml:space="preserve"> </w:t>
          </w:r>
          <w:proofErr w:type="spellStart"/>
          <w:r w:rsidR="00690AF5">
            <w:t>Zlenko</w:t>
          </w:r>
          <w:proofErr w:type="spellEnd"/>
        </w:sdtContent>
      </w:sdt>
    </w:p>
    <w:p w14:paraId="21525965" w14:textId="03FB1A2F" w:rsidR="008C1C75" w:rsidRDefault="00690AF5">
      <w:pPr>
        <w:pStyle w:val="Title2"/>
      </w:pPr>
      <w:r>
        <w:t>CS4001 Coursework</w:t>
      </w:r>
    </w:p>
    <w:p w14:paraId="6F3C4D1B" w14:textId="04A385BE" w:rsidR="008C1C75" w:rsidRDefault="00690AF5">
      <w:pPr>
        <w:pStyle w:val="Title2"/>
      </w:pPr>
      <w:r>
        <w:t>Student no 22034688</w:t>
      </w:r>
    </w:p>
    <w:p w14:paraId="469F912E" w14:textId="104E82D3" w:rsidR="008C1C75" w:rsidRDefault="008C1C75"/>
    <w:p w14:paraId="7291773C" w14:textId="77777777" w:rsidR="008C1C75" w:rsidRDefault="00CE59D0">
      <w:r>
        <w:rPr>
          <w:lang w:val="en-GB" w:bidi="en-GB"/>
        </w:rPr>
        <w:br w:type="page"/>
      </w:r>
    </w:p>
    <w:sdt>
      <w:sdtPr>
        <w:rPr>
          <w:rFonts w:asciiTheme="minorHAnsi" w:eastAsiaTheme="minorEastAsia" w:hAnsiTheme="minorHAnsi" w:cstheme="minorBidi"/>
          <w:kern w:val="24"/>
          <w:szCs w:val="24"/>
          <w:lang w:eastAsia="ja-JP"/>
        </w:rPr>
        <w:id w:val="-2069870525"/>
        <w:docPartObj>
          <w:docPartGallery w:val="Table of Contents"/>
          <w:docPartUnique/>
        </w:docPartObj>
      </w:sdtPr>
      <w:sdtEndPr>
        <w:rPr>
          <w:b/>
          <w:bCs/>
          <w:noProof/>
        </w:rPr>
      </w:sdtEndPr>
      <w:sdtContent>
        <w:p w14:paraId="51983DB8" w14:textId="77777777" w:rsidR="008C1C75" w:rsidRDefault="00CE59D0">
          <w:pPr>
            <w:pStyle w:val="TOCHeading"/>
          </w:pPr>
          <w:r>
            <w:rPr>
              <w:lang w:val="en-GB" w:bidi="en-GB"/>
            </w:rPr>
            <w:t>Table of Contents</w:t>
          </w:r>
        </w:p>
        <w:p w14:paraId="58849E86" w14:textId="77777777" w:rsidR="00CE59D0" w:rsidRDefault="00CE59D0">
          <w:pPr>
            <w:pStyle w:val="TOC1"/>
            <w:tabs>
              <w:tab w:val="right" w:leader="dot" w:pos="9350"/>
            </w:tabs>
            <w:rPr>
              <w:noProof/>
              <w:kern w:val="0"/>
              <w:sz w:val="22"/>
              <w:szCs w:val="22"/>
              <w:lang w:eastAsia="en-US"/>
            </w:rPr>
          </w:pPr>
          <w:r>
            <w:rPr>
              <w:lang w:val="en-GB" w:bidi="en-GB"/>
            </w:rPr>
            <w:fldChar w:fldCharType="begin"/>
          </w:r>
          <w:r>
            <w:rPr>
              <w:lang w:val="en-GB" w:bidi="en-GB"/>
            </w:rPr>
            <w:instrText xml:space="preserve"> TOC \o "1-3" \h \z \u </w:instrText>
          </w:r>
          <w:r>
            <w:rPr>
              <w:lang w:val="en-GB" w:bidi="en-GB"/>
            </w:rPr>
            <w:fldChar w:fldCharType="separate"/>
          </w:r>
          <w:hyperlink w:anchor="_Toc455389208" w:history="1">
            <w:r w:rsidRPr="00220CB7">
              <w:rPr>
                <w:rStyle w:val="Hyperlink"/>
                <w:noProof/>
                <w:lang w:val="en-GB" w:bidi="en-GB"/>
              </w:rPr>
              <w:t>Abstract</w:t>
            </w:r>
            <w:r>
              <w:rPr>
                <w:noProof/>
                <w:webHidden/>
              </w:rPr>
              <w:tab/>
            </w:r>
            <w:r>
              <w:rPr>
                <w:noProof/>
                <w:webHidden/>
              </w:rPr>
              <w:fldChar w:fldCharType="begin"/>
            </w:r>
            <w:r>
              <w:rPr>
                <w:noProof/>
                <w:webHidden/>
              </w:rPr>
              <w:instrText xml:space="preserve"> PAGEREF _Toc455389208 \h </w:instrText>
            </w:r>
            <w:r>
              <w:rPr>
                <w:noProof/>
                <w:webHidden/>
              </w:rPr>
            </w:r>
            <w:r>
              <w:rPr>
                <w:noProof/>
                <w:webHidden/>
              </w:rPr>
              <w:fldChar w:fldCharType="separate"/>
            </w:r>
            <w:r>
              <w:rPr>
                <w:noProof/>
                <w:webHidden/>
              </w:rPr>
              <w:t>3</w:t>
            </w:r>
            <w:r>
              <w:rPr>
                <w:noProof/>
                <w:webHidden/>
              </w:rPr>
              <w:fldChar w:fldCharType="end"/>
            </w:r>
          </w:hyperlink>
        </w:p>
        <w:p w14:paraId="72C25CFC" w14:textId="77777777" w:rsidR="00CE59D0" w:rsidRDefault="00000000">
          <w:pPr>
            <w:pStyle w:val="TOC1"/>
            <w:tabs>
              <w:tab w:val="right" w:leader="dot" w:pos="9350"/>
            </w:tabs>
            <w:rPr>
              <w:noProof/>
              <w:kern w:val="0"/>
              <w:sz w:val="22"/>
              <w:szCs w:val="22"/>
              <w:lang w:eastAsia="en-US"/>
            </w:rPr>
          </w:pPr>
          <w:hyperlink w:anchor="_Toc455389209" w:history="1">
            <w:r w:rsidR="00CE59D0" w:rsidRPr="00220CB7">
              <w:rPr>
                <w:rStyle w:val="Hyperlink"/>
                <w:noProof/>
                <w:lang w:val="en-GB" w:bidi="en-GB"/>
              </w:rPr>
              <w:t>[Title here, up to 12 words, on one to two lines]</w:t>
            </w:r>
            <w:r w:rsidR="00CE59D0">
              <w:rPr>
                <w:noProof/>
                <w:webHidden/>
              </w:rPr>
              <w:tab/>
            </w:r>
            <w:r w:rsidR="00CE59D0">
              <w:rPr>
                <w:noProof/>
                <w:webHidden/>
              </w:rPr>
              <w:fldChar w:fldCharType="begin"/>
            </w:r>
            <w:r w:rsidR="00CE59D0">
              <w:rPr>
                <w:noProof/>
                <w:webHidden/>
              </w:rPr>
              <w:instrText xml:space="preserve"> PAGEREF _Toc455389209 \h </w:instrText>
            </w:r>
            <w:r w:rsidR="00CE59D0">
              <w:rPr>
                <w:noProof/>
                <w:webHidden/>
              </w:rPr>
            </w:r>
            <w:r w:rsidR="00CE59D0">
              <w:rPr>
                <w:noProof/>
                <w:webHidden/>
              </w:rPr>
              <w:fldChar w:fldCharType="separate"/>
            </w:r>
            <w:r w:rsidR="00CE59D0">
              <w:rPr>
                <w:noProof/>
                <w:webHidden/>
              </w:rPr>
              <w:t>4</w:t>
            </w:r>
            <w:r w:rsidR="00CE59D0">
              <w:rPr>
                <w:noProof/>
                <w:webHidden/>
              </w:rPr>
              <w:fldChar w:fldCharType="end"/>
            </w:r>
          </w:hyperlink>
        </w:p>
        <w:p w14:paraId="25761560" w14:textId="77777777" w:rsidR="00CE59D0" w:rsidRDefault="00000000">
          <w:pPr>
            <w:pStyle w:val="TOC1"/>
            <w:tabs>
              <w:tab w:val="right" w:leader="dot" w:pos="9350"/>
            </w:tabs>
            <w:rPr>
              <w:noProof/>
              <w:kern w:val="0"/>
              <w:sz w:val="22"/>
              <w:szCs w:val="22"/>
              <w:lang w:eastAsia="en-US"/>
            </w:rPr>
          </w:pPr>
          <w:hyperlink w:anchor="_Toc455389210" w:history="1">
            <w:r w:rsidR="00CE59D0" w:rsidRPr="00220CB7">
              <w:rPr>
                <w:rStyle w:val="Hyperlink"/>
                <w:noProof/>
                <w:lang w:val="en-GB" w:bidi="en-GB"/>
              </w:rPr>
              <w:t>[Heading 1]</w:t>
            </w:r>
            <w:r w:rsidR="00CE59D0">
              <w:rPr>
                <w:noProof/>
                <w:webHidden/>
              </w:rPr>
              <w:tab/>
            </w:r>
            <w:r w:rsidR="00CE59D0">
              <w:rPr>
                <w:noProof/>
                <w:webHidden/>
              </w:rPr>
              <w:fldChar w:fldCharType="begin"/>
            </w:r>
            <w:r w:rsidR="00CE59D0">
              <w:rPr>
                <w:noProof/>
                <w:webHidden/>
              </w:rPr>
              <w:instrText xml:space="preserve"> PAGEREF _Toc455389210 \h </w:instrText>
            </w:r>
            <w:r w:rsidR="00CE59D0">
              <w:rPr>
                <w:noProof/>
                <w:webHidden/>
              </w:rPr>
            </w:r>
            <w:r w:rsidR="00CE59D0">
              <w:rPr>
                <w:noProof/>
                <w:webHidden/>
              </w:rPr>
              <w:fldChar w:fldCharType="separate"/>
            </w:r>
            <w:r w:rsidR="00CE59D0">
              <w:rPr>
                <w:noProof/>
                <w:webHidden/>
              </w:rPr>
              <w:t>4</w:t>
            </w:r>
            <w:r w:rsidR="00CE59D0">
              <w:rPr>
                <w:noProof/>
                <w:webHidden/>
              </w:rPr>
              <w:fldChar w:fldCharType="end"/>
            </w:r>
          </w:hyperlink>
        </w:p>
        <w:p w14:paraId="3E1ED805" w14:textId="77777777" w:rsidR="00CE59D0" w:rsidRDefault="00000000">
          <w:pPr>
            <w:pStyle w:val="TOC2"/>
            <w:tabs>
              <w:tab w:val="right" w:leader="dot" w:pos="9350"/>
            </w:tabs>
            <w:rPr>
              <w:noProof/>
              <w:kern w:val="0"/>
              <w:sz w:val="22"/>
              <w:szCs w:val="22"/>
              <w:lang w:eastAsia="en-US"/>
            </w:rPr>
          </w:pPr>
          <w:hyperlink w:anchor="_Toc455389211" w:history="1">
            <w:r w:rsidR="00CE59D0" w:rsidRPr="00220CB7">
              <w:rPr>
                <w:rStyle w:val="Hyperlink"/>
                <w:noProof/>
                <w:lang w:val="en-GB" w:bidi="en-GB"/>
              </w:rPr>
              <w:t>[Heading 2]</w:t>
            </w:r>
            <w:r w:rsidR="00CE59D0">
              <w:rPr>
                <w:noProof/>
                <w:webHidden/>
              </w:rPr>
              <w:tab/>
            </w:r>
            <w:r w:rsidR="00CE59D0">
              <w:rPr>
                <w:noProof/>
                <w:webHidden/>
              </w:rPr>
              <w:fldChar w:fldCharType="begin"/>
            </w:r>
            <w:r w:rsidR="00CE59D0">
              <w:rPr>
                <w:noProof/>
                <w:webHidden/>
              </w:rPr>
              <w:instrText xml:space="preserve"> PAGEREF _Toc455389211 \h </w:instrText>
            </w:r>
            <w:r w:rsidR="00CE59D0">
              <w:rPr>
                <w:noProof/>
                <w:webHidden/>
              </w:rPr>
            </w:r>
            <w:r w:rsidR="00CE59D0">
              <w:rPr>
                <w:noProof/>
                <w:webHidden/>
              </w:rPr>
              <w:fldChar w:fldCharType="separate"/>
            </w:r>
            <w:r w:rsidR="00CE59D0">
              <w:rPr>
                <w:noProof/>
                <w:webHidden/>
              </w:rPr>
              <w:t>4</w:t>
            </w:r>
            <w:r w:rsidR="00CE59D0">
              <w:rPr>
                <w:noProof/>
                <w:webHidden/>
              </w:rPr>
              <w:fldChar w:fldCharType="end"/>
            </w:r>
          </w:hyperlink>
        </w:p>
        <w:p w14:paraId="405210FB" w14:textId="77777777" w:rsidR="00CE59D0" w:rsidRDefault="00000000">
          <w:pPr>
            <w:pStyle w:val="TOC3"/>
            <w:tabs>
              <w:tab w:val="right" w:leader="dot" w:pos="9350"/>
            </w:tabs>
            <w:rPr>
              <w:noProof/>
              <w:kern w:val="0"/>
              <w:sz w:val="22"/>
              <w:szCs w:val="22"/>
              <w:lang w:eastAsia="en-US"/>
            </w:rPr>
          </w:pPr>
          <w:hyperlink w:anchor="_Toc455389212" w:history="1">
            <w:r w:rsidR="00CE59D0" w:rsidRPr="00220CB7">
              <w:rPr>
                <w:rStyle w:val="Hyperlink"/>
                <w:noProof/>
                <w:lang w:val="en-GB" w:bidi="en-GB"/>
              </w:rPr>
              <w:t>[Heading 3]</w:t>
            </w:r>
            <w:r w:rsidR="00CE59D0">
              <w:rPr>
                <w:noProof/>
                <w:webHidden/>
              </w:rPr>
              <w:tab/>
            </w:r>
            <w:r w:rsidR="00CE59D0">
              <w:rPr>
                <w:noProof/>
                <w:webHidden/>
              </w:rPr>
              <w:fldChar w:fldCharType="begin"/>
            </w:r>
            <w:r w:rsidR="00CE59D0">
              <w:rPr>
                <w:noProof/>
                <w:webHidden/>
              </w:rPr>
              <w:instrText xml:space="preserve"> PAGEREF _Toc455389212 \h </w:instrText>
            </w:r>
            <w:r w:rsidR="00CE59D0">
              <w:rPr>
                <w:noProof/>
                <w:webHidden/>
              </w:rPr>
            </w:r>
            <w:r w:rsidR="00CE59D0">
              <w:rPr>
                <w:noProof/>
                <w:webHidden/>
              </w:rPr>
              <w:fldChar w:fldCharType="separate"/>
            </w:r>
            <w:r w:rsidR="00CE59D0">
              <w:rPr>
                <w:noProof/>
                <w:webHidden/>
              </w:rPr>
              <w:t>4</w:t>
            </w:r>
            <w:r w:rsidR="00CE59D0">
              <w:rPr>
                <w:noProof/>
                <w:webHidden/>
              </w:rPr>
              <w:fldChar w:fldCharType="end"/>
            </w:r>
          </w:hyperlink>
        </w:p>
        <w:p w14:paraId="27624CDE" w14:textId="77777777" w:rsidR="00CE59D0" w:rsidRDefault="00000000">
          <w:pPr>
            <w:pStyle w:val="TOC1"/>
            <w:tabs>
              <w:tab w:val="right" w:leader="dot" w:pos="9350"/>
            </w:tabs>
            <w:rPr>
              <w:noProof/>
              <w:kern w:val="0"/>
              <w:sz w:val="22"/>
              <w:szCs w:val="22"/>
              <w:lang w:eastAsia="en-US"/>
            </w:rPr>
          </w:pPr>
          <w:hyperlink w:anchor="_Toc455389213" w:history="1">
            <w:r w:rsidR="00CE59D0" w:rsidRPr="00220CB7">
              <w:rPr>
                <w:rStyle w:val="Hyperlink"/>
                <w:noProof/>
                <w:lang w:val="en-GB" w:bidi="en-GB"/>
              </w:rPr>
              <w:t>References</w:t>
            </w:r>
            <w:r w:rsidR="00CE59D0">
              <w:rPr>
                <w:noProof/>
                <w:webHidden/>
              </w:rPr>
              <w:tab/>
            </w:r>
            <w:r w:rsidR="00CE59D0">
              <w:rPr>
                <w:noProof/>
                <w:webHidden/>
              </w:rPr>
              <w:fldChar w:fldCharType="begin"/>
            </w:r>
            <w:r w:rsidR="00CE59D0">
              <w:rPr>
                <w:noProof/>
                <w:webHidden/>
              </w:rPr>
              <w:instrText xml:space="preserve"> PAGEREF _Toc455389213 \h </w:instrText>
            </w:r>
            <w:r w:rsidR="00CE59D0">
              <w:rPr>
                <w:noProof/>
                <w:webHidden/>
              </w:rPr>
            </w:r>
            <w:r w:rsidR="00CE59D0">
              <w:rPr>
                <w:noProof/>
                <w:webHidden/>
              </w:rPr>
              <w:fldChar w:fldCharType="separate"/>
            </w:r>
            <w:r w:rsidR="00CE59D0">
              <w:rPr>
                <w:noProof/>
                <w:webHidden/>
              </w:rPr>
              <w:t>5</w:t>
            </w:r>
            <w:r w:rsidR="00CE59D0">
              <w:rPr>
                <w:noProof/>
                <w:webHidden/>
              </w:rPr>
              <w:fldChar w:fldCharType="end"/>
            </w:r>
          </w:hyperlink>
        </w:p>
        <w:p w14:paraId="012BB8C5" w14:textId="77777777" w:rsidR="00CE59D0" w:rsidRDefault="00000000">
          <w:pPr>
            <w:pStyle w:val="TOC1"/>
            <w:tabs>
              <w:tab w:val="right" w:leader="dot" w:pos="9350"/>
            </w:tabs>
            <w:rPr>
              <w:noProof/>
              <w:kern w:val="0"/>
              <w:sz w:val="22"/>
              <w:szCs w:val="22"/>
              <w:lang w:eastAsia="en-US"/>
            </w:rPr>
          </w:pPr>
          <w:hyperlink w:anchor="_Toc455389214" w:history="1">
            <w:r w:rsidR="00CE59D0" w:rsidRPr="00220CB7">
              <w:rPr>
                <w:rStyle w:val="Hyperlink"/>
                <w:noProof/>
                <w:lang w:val="en-GB" w:bidi="en-GB"/>
              </w:rPr>
              <w:t>Footnotes</w:t>
            </w:r>
            <w:r w:rsidR="00CE59D0">
              <w:rPr>
                <w:noProof/>
                <w:webHidden/>
              </w:rPr>
              <w:tab/>
            </w:r>
            <w:r w:rsidR="00CE59D0">
              <w:rPr>
                <w:noProof/>
                <w:webHidden/>
              </w:rPr>
              <w:fldChar w:fldCharType="begin"/>
            </w:r>
            <w:r w:rsidR="00CE59D0">
              <w:rPr>
                <w:noProof/>
                <w:webHidden/>
              </w:rPr>
              <w:instrText xml:space="preserve"> PAGEREF _Toc455389214 \h </w:instrText>
            </w:r>
            <w:r w:rsidR="00CE59D0">
              <w:rPr>
                <w:noProof/>
                <w:webHidden/>
              </w:rPr>
            </w:r>
            <w:r w:rsidR="00CE59D0">
              <w:rPr>
                <w:noProof/>
                <w:webHidden/>
              </w:rPr>
              <w:fldChar w:fldCharType="separate"/>
            </w:r>
            <w:r w:rsidR="00CE59D0">
              <w:rPr>
                <w:noProof/>
                <w:webHidden/>
              </w:rPr>
              <w:t>6</w:t>
            </w:r>
            <w:r w:rsidR="00CE59D0">
              <w:rPr>
                <w:noProof/>
                <w:webHidden/>
              </w:rPr>
              <w:fldChar w:fldCharType="end"/>
            </w:r>
          </w:hyperlink>
        </w:p>
        <w:p w14:paraId="055C020F" w14:textId="77777777" w:rsidR="00CE59D0" w:rsidRDefault="00000000">
          <w:pPr>
            <w:pStyle w:val="TOC1"/>
            <w:tabs>
              <w:tab w:val="right" w:leader="dot" w:pos="9350"/>
            </w:tabs>
            <w:rPr>
              <w:noProof/>
              <w:kern w:val="0"/>
              <w:sz w:val="22"/>
              <w:szCs w:val="22"/>
              <w:lang w:eastAsia="en-US"/>
            </w:rPr>
          </w:pPr>
          <w:hyperlink w:anchor="_Toc455389215" w:history="1">
            <w:r w:rsidR="00CE59D0" w:rsidRPr="00220CB7">
              <w:rPr>
                <w:rStyle w:val="Hyperlink"/>
                <w:noProof/>
                <w:lang w:val="en-GB" w:bidi="en-GB"/>
              </w:rPr>
              <w:t>Tables</w:t>
            </w:r>
            <w:r w:rsidR="00CE59D0">
              <w:rPr>
                <w:noProof/>
                <w:webHidden/>
              </w:rPr>
              <w:tab/>
            </w:r>
            <w:r w:rsidR="00CE59D0">
              <w:rPr>
                <w:noProof/>
                <w:webHidden/>
              </w:rPr>
              <w:fldChar w:fldCharType="begin"/>
            </w:r>
            <w:r w:rsidR="00CE59D0">
              <w:rPr>
                <w:noProof/>
                <w:webHidden/>
              </w:rPr>
              <w:instrText xml:space="preserve"> PAGEREF _Toc455389215 \h </w:instrText>
            </w:r>
            <w:r w:rsidR="00CE59D0">
              <w:rPr>
                <w:noProof/>
                <w:webHidden/>
              </w:rPr>
            </w:r>
            <w:r w:rsidR="00CE59D0">
              <w:rPr>
                <w:noProof/>
                <w:webHidden/>
              </w:rPr>
              <w:fldChar w:fldCharType="separate"/>
            </w:r>
            <w:r w:rsidR="00CE59D0">
              <w:rPr>
                <w:noProof/>
                <w:webHidden/>
              </w:rPr>
              <w:t>7</w:t>
            </w:r>
            <w:r w:rsidR="00CE59D0">
              <w:rPr>
                <w:noProof/>
                <w:webHidden/>
              </w:rPr>
              <w:fldChar w:fldCharType="end"/>
            </w:r>
          </w:hyperlink>
        </w:p>
        <w:p w14:paraId="35C7BE89" w14:textId="77777777" w:rsidR="00CE59D0" w:rsidRDefault="00000000">
          <w:pPr>
            <w:pStyle w:val="TOC1"/>
            <w:tabs>
              <w:tab w:val="right" w:leader="dot" w:pos="9350"/>
            </w:tabs>
            <w:rPr>
              <w:noProof/>
              <w:kern w:val="0"/>
              <w:sz w:val="22"/>
              <w:szCs w:val="22"/>
              <w:lang w:eastAsia="en-US"/>
            </w:rPr>
          </w:pPr>
          <w:hyperlink w:anchor="_Toc455389216" w:history="1">
            <w:r w:rsidR="00CE59D0" w:rsidRPr="00220CB7">
              <w:rPr>
                <w:rStyle w:val="Hyperlink"/>
                <w:noProof/>
                <w:lang w:val="en-GB" w:bidi="en-GB"/>
              </w:rPr>
              <w:t>Figures</w:t>
            </w:r>
            <w:r w:rsidR="00CE59D0">
              <w:rPr>
                <w:noProof/>
                <w:webHidden/>
              </w:rPr>
              <w:tab/>
            </w:r>
            <w:r w:rsidR="00CE59D0">
              <w:rPr>
                <w:noProof/>
                <w:webHidden/>
              </w:rPr>
              <w:fldChar w:fldCharType="begin"/>
            </w:r>
            <w:r w:rsidR="00CE59D0">
              <w:rPr>
                <w:noProof/>
                <w:webHidden/>
              </w:rPr>
              <w:instrText xml:space="preserve"> PAGEREF _Toc455389216 \h </w:instrText>
            </w:r>
            <w:r w:rsidR="00CE59D0">
              <w:rPr>
                <w:noProof/>
                <w:webHidden/>
              </w:rPr>
            </w:r>
            <w:r w:rsidR="00CE59D0">
              <w:rPr>
                <w:noProof/>
                <w:webHidden/>
              </w:rPr>
              <w:fldChar w:fldCharType="separate"/>
            </w:r>
            <w:r w:rsidR="00CE59D0">
              <w:rPr>
                <w:noProof/>
                <w:webHidden/>
              </w:rPr>
              <w:t>8</w:t>
            </w:r>
            <w:r w:rsidR="00CE59D0">
              <w:rPr>
                <w:noProof/>
                <w:webHidden/>
              </w:rPr>
              <w:fldChar w:fldCharType="end"/>
            </w:r>
          </w:hyperlink>
        </w:p>
        <w:p w14:paraId="4AE55EE1" w14:textId="77777777" w:rsidR="008C1C75" w:rsidRDefault="00CE59D0">
          <w:pPr>
            <w:ind w:firstLine="0"/>
          </w:pPr>
          <w:r>
            <w:rPr>
              <w:b/>
              <w:noProof/>
              <w:lang w:val="en-GB" w:bidi="en-GB"/>
            </w:rPr>
            <w:fldChar w:fldCharType="end"/>
          </w:r>
        </w:p>
      </w:sdtContent>
    </w:sdt>
    <w:p w14:paraId="3216D6F9" w14:textId="523E67D7" w:rsidR="008C1C75" w:rsidRDefault="00000000">
      <w:sdt>
        <w:sdtPr>
          <w:id w:val="1136374635"/>
          <w:placeholder>
            <w:docPart w:val="92A3BEBE39A2EA42B5574C6DAD53AC6C"/>
          </w:placeholder>
          <w:temporary/>
          <w:showingPlcHdr/>
          <w15:appearance w15:val="hidden"/>
          <w:text/>
        </w:sdtPr>
        <w:sdtContent>
          <w:r w:rsidR="00CE59D0">
            <w:rPr>
              <w:lang w:val="en-GB" w:bidi="en-GB"/>
            </w:rPr>
            <w:t>[Tap here to add keywords.]</w:t>
          </w:r>
        </w:sdtContent>
      </w:sdt>
    </w:p>
    <w:p w14:paraId="5C4C7E8C" w14:textId="77777777" w:rsidR="003E2ADB" w:rsidRPr="003E2ADB" w:rsidRDefault="003E2ADB" w:rsidP="003E2ADB"/>
    <w:p w14:paraId="6FB68E6B" w14:textId="77777777" w:rsidR="003E2ADB" w:rsidRPr="003E2ADB" w:rsidRDefault="003E2ADB" w:rsidP="003E2ADB"/>
    <w:p w14:paraId="33C42626" w14:textId="77777777" w:rsidR="003E2ADB" w:rsidRDefault="003E2ADB" w:rsidP="003E2ADB"/>
    <w:p w14:paraId="003AC4A0" w14:textId="77777777" w:rsidR="003E2ADB" w:rsidRDefault="003E2ADB" w:rsidP="003E2ADB"/>
    <w:p w14:paraId="7EEEFFA6" w14:textId="77777777" w:rsidR="003E2ADB" w:rsidRDefault="003E2ADB" w:rsidP="003E2ADB">
      <w:pPr>
        <w:tabs>
          <w:tab w:val="left" w:pos="7820"/>
        </w:tabs>
        <w:sectPr w:rsidR="003E2ADB" w:rsidSect="00240A63">
          <w:footerReference w:type="even" r:id="rId8"/>
          <w:footerReference w:type="default" r:id="rId9"/>
          <w:headerReference w:type="first" r:id="rId10"/>
          <w:footerReference w:type="first" r:id="rId11"/>
          <w:footnotePr>
            <w:pos w:val="beneathText"/>
          </w:footnotePr>
          <w:pgSz w:w="11906" w:h="16838" w:code="9"/>
          <w:pgMar w:top="1440" w:right="1440" w:bottom="1440" w:left="1440" w:header="720" w:footer="720" w:gutter="0"/>
          <w:cols w:space="720"/>
          <w:titlePg/>
          <w:docGrid w:linePitch="360"/>
          <w15:footnoteColumns w:val="1"/>
        </w:sectPr>
      </w:pPr>
      <w:r>
        <w:tab/>
      </w:r>
    </w:p>
    <w:p w14:paraId="37D12D8A" w14:textId="5CA1FEA8" w:rsidR="003E2ADB" w:rsidRPr="003E2ADB" w:rsidRDefault="003E2ADB" w:rsidP="003E2ADB">
      <w:pPr>
        <w:tabs>
          <w:tab w:val="left" w:pos="7820"/>
        </w:tabs>
      </w:pPr>
    </w:p>
    <w:p w14:paraId="39BA367A" w14:textId="049ECAF2" w:rsidR="003E2ADB" w:rsidRPr="00154A90" w:rsidRDefault="003E2ADB" w:rsidP="00154A90">
      <w:pPr>
        <w:pStyle w:val="Heading1"/>
        <w:rPr>
          <w:sz w:val="36"/>
          <w:szCs w:val="36"/>
        </w:rPr>
      </w:pPr>
      <w:proofErr w:type="spellStart"/>
      <w:r w:rsidRPr="00154A90">
        <w:rPr>
          <w:sz w:val="36"/>
          <w:szCs w:val="36"/>
        </w:rPr>
        <w:t>Github</w:t>
      </w:r>
      <w:proofErr w:type="spellEnd"/>
      <w:r w:rsidRPr="00154A90">
        <w:rPr>
          <w:sz w:val="36"/>
          <w:szCs w:val="36"/>
        </w:rPr>
        <w:t xml:space="preserve"> Link</w:t>
      </w:r>
    </w:p>
    <w:p w14:paraId="693945CD" w14:textId="3C65F5C3" w:rsidR="003E2ADB" w:rsidRDefault="00951F40" w:rsidP="003E2ADB">
      <w:pPr>
        <w:ind w:firstLine="0"/>
      </w:pPr>
      <w:r w:rsidRPr="00951F40">
        <w:t>https://github.com/IHZ0006/GadgetShop.git</w:t>
      </w:r>
    </w:p>
    <w:p w14:paraId="5560E4A0" w14:textId="25DC3349" w:rsidR="003E2ADB" w:rsidRDefault="003E2ADB" w:rsidP="003E2ADB"/>
    <w:p w14:paraId="61FC5EC9" w14:textId="438EA106" w:rsidR="003E2ADB" w:rsidRDefault="003E2ADB" w:rsidP="003E2ADB"/>
    <w:p w14:paraId="33C5084C" w14:textId="73B08553" w:rsidR="003E2ADB" w:rsidRDefault="003E2ADB" w:rsidP="003E2ADB"/>
    <w:p w14:paraId="25B695F1" w14:textId="7265F829" w:rsidR="008C1C75" w:rsidRPr="00154A90" w:rsidRDefault="00266846">
      <w:pPr>
        <w:pStyle w:val="Heading1"/>
        <w:rPr>
          <w:sz w:val="36"/>
          <w:szCs w:val="36"/>
        </w:rPr>
      </w:pPr>
      <w:bookmarkStart w:id="0" w:name="_Toc455389210"/>
      <w:r>
        <w:rPr>
          <w:noProof/>
        </w:rPr>
        <w:drawing>
          <wp:anchor distT="0" distB="0" distL="114300" distR="114300" simplePos="0" relativeHeight="251658240" behindDoc="0" locked="0" layoutInCell="1" allowOverlap="1" wp14:anchorId="34D9C219" wp14:editId="7AB6902C">
            <wp:simplePos x="0" y="0"/>
            <wp:positionH relativeFrom="column">
              <wp:posOffset>-914400</wp:posOffset>
            </wp:positionH>
            <wp:positionV relativeFrom="paragraph">
              <wp:posOffset>579120</wp:posOffset>
            </wp:positionV>
            <wp:extent cx="7564120" cy="5257800"/>
            <wp:effectExtent l="0" t="0" r="5080" b="0"/>
            <wp:wrapTopAndBottom/>
            <wp:docPr id="5343373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37324" name="Picture 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64120" cy="5257800"/>
                    </a:xfrm>
                    <a:prstGeom prst="rect">
                      <a:avLst/>
                    </a:prstGeom>
                  </pic:spPr>
                </pic:pic>
              </a:graphicData>
            </a:graphic>
            <wp14:sizeRelH relativeFrom="page">
              <wp14:pctWidth>0</wp14:pctWidth>
            </wp14:sizeRelH>
            <wp14:sizeRelV relativeFrom="page">
              <wp14:pctHeight>0</wp14:pctHeight>
            </wp14:sizeRelV>
          </wp:anchor>
        </w:drawing>
      </w:r>
      <w:r w:rsidR="00C91DEC" w:rsidRPr="00154A90">
        <w:rPr>
          <w:sz w:val="36"/>
          <w:szCs w:val="36"/>
        </w:rPr>
        <w:t>U</w:t>
      </w:r>
      <w:bookmarkEnd w:id="0"/>
      <w:r w:rsidR="00C91DEC" w:rsidRPr="00154A90">
        <w:rPr>
          <w:sz w:val="36"/>
          <w:szCs w:val="36"/>
        </w:rPr>
        <w:t>ML Class Diagram</w:t>
      </w:r>
    </w:p>
    <w:p w14:paraId="3870D525" w14:textId="702FBCAC" w:rsidR="00D22D8E" w:rsidRPr="00D22D8E" w:rsidRDefault="00D22D8E" w:rsidP="00D22D8E"/>
    <w:p w14:paraId="75641A5E" w14:textId="4908D94D" w:rsidR="00266846" w:rsidRPr="00266846" w:rsidRDefault="00266846" w:rsidP="00266846">
      <w:pPr>
        <w:tabs>
          <w:tab w:val="left" w:pos="6020"/>
        </w:tabs>
        <w:ind w:firstLine="0"/>
      </w:pPr>
    </w:p>
    <w:p w14:paraId="031D482C" w14:textId="2BA1B331" w:rsidR="00154A90" w:rsidRDefault="00154A90" w:rsidP="0036192C">
      <w:pPr>
        <w:pStyle w:val="Heading1"/>
        <w:rPr>
          <w:sz w:val="36"/>
          <w:szCs w:val="36"/>
        </w:rPr>
      </w:pPr>
      <w:r w:rsidRPr="00154A90">
        <w:rPr>
          <w:sz w:val="36"/>
          <w:szCs w:val="36"/>
        </w:rPr>
        <w:lastRenderedPageBreak/>
        <w:t>Methods Description</w:t>
      </w:r>
    </w:p>
    <w:p w14:paraId="27E36E56" w14:textId="77777777" w:rsidR="00266846" w:rsidRPr="00266846" w:rsidRDefault="00266846" w:rsidP="00266846"/>
    <w:p w14:paraId="1A082A9D" w14:textId="3F0D047F" w:rsidR="00154A90" w:rsidRDefault="00154A90" w:rsidP="00154A90">
      <w:pPr>
        <w:ind w:firstLine="0"/>
        <w:rPr>
          <w:b/>
          <w:bCs/>
          <w:sz w:val="28"/>
          <w:szCs w:val="28"/>
        </w:rPr>
      </w:pPr>
      <w:r w:rsidRPr="00154A90">
        <w:rPr>
          <w:b/>
          <w:bCs/>
          <w:sz w:val="28"/>
          <w:szCs w:val="28"/>
        </w:rPr>
        <w:t>Gadget.java:</w:t>
      </w:r>
    </w:p>
    <w:p w14:paraId="57A0672A" w14:textId="04E07991" w:rsidR="00154A90" w:rsidRDefault="00154A90" w:rsidP="00154A90">
      <w:pPr>
        <w:pStyle w:val="ListParagraph"/>
        <w:numPr>
          <w:ilvl w:val="0"/>
          <w:numId w:val="12"/>
        </w:numPr>
      </w:pPr>
      <w:proofErr w:type="spellStart"/>
      <w:r w:rsidRPr="00154A90">
        <w:t>getModel</w:t>
      </w:r>
      <w:proofErr w:type="spellEnd"/>
      <w:r>
        <w:t xml:space="preserve"> – accessor that returns model String type parameter </w:t>
      </w:r>
    </w:p>
    <w:p w14:paraId="6984E96E" w14:textId="6134F583" w:rsidR="00154A90" w:rsidRDefault="00154A90" w:rsidP="00154A90">
      <w:pPr>
        <w:pStyle w:val="ListParagraph"/>
        <w:numPr>
          <w:ilvl w:val="0"/>
          <w:numId w:val="12"/>
        </w:numPr>
      </w:pPr>
      <w:proofErr w:type="spellStart"/>
      <w:r>
        <w:t>getPrice</w:t>
      </w:r>
      <w:proofErr w:type="spellEnd"/>
      <w:r>
        <w:t xml:space="preserve"> </w:t>
      </w:r>
      <w:r>
        <w:t xml:space="preserve">– accessor that returns </w:t>
      </w:r>
      <w:r>
        <w:t>price</w:t>
      </w:r>
      <w:r>
        <w:t xml:space="preserve"> </w:t>
      </w:r>
      <w:r>
        <w:t>double</w:t>
      </w:r>
      <w:r>
        <w:t xml:space="preserve"> type parameter</w:t>
      </w:r>
    </w:p>
    <w:p w14:paraId="025E8E92" w14:textId="3BB4F1B1" w:rsidR="00154A90" w:rsidRDefault="00154A90" w:rsidP="00154A90">
      <w:pPr>
        <w:pStyle w:val="ListParagraph"/>
        <w:numPr>
          <w:ilvl w:val="0"/>
          <w:numId w:val="12"/>
        </w:numPr>
      </w:pPr>
      <w:proofErr w:type="spellStart"/>
      <w:r w:rsidRPr="00154A90">
        <w:t>getWeight</w:t>
      </w:r>
      <w:proofErr w:type="spellEnd"/>
      <w:r>
        <w:t xml:space="preserve"> </w:t>
      </w:r>
      <w:r>
        <w:t xml:space="preserve">– accessor that returns </w:t>
      </w:r>
      <w:r>
        <w:t>weight</w:t>
      </w:r>
      <w:r>
        <w:t xml:space="preserve"> </w:t>
      </w:r>
      <w:r>
        <w:t>int</w:t>
      </w:r>
      <w:r>
        <w:t xml:space="preserve"> type parameter</w:t>
      </w:r>
    </w:p>
    <w:p w14:paraId="16C0CE33" w14:textId="02E5F8E0" w:rsidR="00154A90" w:rsidRDefault="00154A90" w:rsidP="00154A90">
      <w:pPr>
        <w:pStyle w:val="ListParagraph"/>
        <w:numPr>
          <w:ilvl w:val="0"/>
          <w:numId w:val="12"/>
        </w:numPr>
      </w:pPr>
      <w:proofErr w:type="spellStart"/>
      <w:r w:rsidRPr="00154A90">
        <w:t>getSize</w:t>
      </w:r>
      <w:proofErr w:type="spellEnd"/>
      <w:r>
        <w:t xml:space="preserve"> </w:t>
      </w:r>
      <w:r>
        <w:t xml:space="preserve">– accessor that returns </w:t>
      </w:r>
      <w:r w:rsidR="009164A8">
        <w:t>size</w:t>
      </w:r>
      <w:r>
        <w:t xml:space="preserve"> </w:t>
      </w:r>
      <w:r w:rsidR="009164A8" w:rsidRPr="009164A8">
        <w:t>String</w:t>
      </w:r>
      <w:r w:rsidR="009164A8" w:rsidRPr="009164A8">
        <w:t xml:space="preserve"> </w:t>
      </w:r>
      <w:r>
        <w:t>type parameter</w:t>
      </w:r>
    </w:p>
    <w:p w14:paraId="717C54B1" w14:textId="2B6715B1" w:rsidR="009164A8" w:rsidRDefault="009164A8" w:rsidP="00154A90">
      <w:pPr>
        <w:pStyle w:val="ListParagraph"/>
        <w:numPr>
          <w:ilvl w:val="0"/>
          <w:numId w:val="12"/>
        </w:numPr>
      </w:pPr>
      <w:r>
        <w:t xml:space="preserve">display </w:t>
      </w:r>
      <w:r>
        <w:t xml:space="preserve">– </w:t>
      </w:r>
      <w:r>
        <w:t>method, that outputs all for parameter’s values in the console</w:t>
      </w:r>
    </w:p>
    <w:p w14:paraId="22E55516" w14:textId="323D6E67" w:rsidR="008C27C6" w:rsidRDefault="008C27C6" w:rsidP="008C27C6">
      <w:pPr>
        <w:ind w:firstLine="0"/>
        <w:rPr>
          <w:b/>
          <w:bCs/>
          <w:sz w:val="28"/>
          <w:szCs w:val="28"/>
        </w:rPr>
      </w:pPr>
      <w:r>
        <w:rPr>
          <w:b/>
          <w:bCs/>
          <w:sz w:val="28"/>
          <w:szCs w:val="28"/>
        </w:rPr>
        <w:t>Mobile</w:t>
      </w:r>
      <w:r w:rsidRPr="008C27C6">
        <w:rPr>
          <w:b/>
          <w:bCs/>
          <w:sz w:val="28"/>
          <w:szCs w:val="28"/>
        </w:rPr>
        <w:t>.java:</w:t>
      </w:r>
    </w:p>
    <w:p w14:paraId="1D9738B4" w14:textId="68EA8E17" w:rsidR="00722A26" w:rsidRDefault="005320AB" w:rsidP="00722A26">
      <w:pPr>
        <w:pStyle w:val="ListParagraph"/>
        <w:numPr>
          <w:ilvl w:val="0"/>
          <w:numId w:val="12"/>
        </w:numPr>
      </w:pPr>
      <w:proofErr w:type="spellStart"/>
      <w:r w:rsidRPr="005320AB">
        <w:t>getRemainingMinutes</w:t>
      </w:r>
      <w:proofErr w:type="spellEnd"/>
      <w:r w:rsidR="00722A26">
        <w:t xml:space="preserve">– accessor that returns </w:t>
      </w:r>
      <w:proofErr w:type="spellStart"/>
      <w:r w:rsidR="00AA67D9">
        <w:t>r</w:t>
      </w:r>
      <w:r w:rsidR="00AA67D9" w:rsidRPr="005320AB">
        <w:t>emainingMinutes</w:t>
      </w:r>
      <w:proofErr w:type="spellEnd"/>
      <w:r w:rsidR="00AA67D9">
        <w:t xml:space="preserve"> </w:t>
      </w:r>
      <w:r w:rsidR="00722A26">
        <w:t>int type parameter</w:t>
      </w:r>
      <w:r w:rsidR="00AA67D9">
        <w:t>.</w:t>
      </w:r>
    </w:p>
    <w:p w14:paraId="0FADF6AA" w14:textId="1E0F8C97" w:rsidR="005320AB" w:rsidRDefault="005320AB" w:rsidP="00722A26">
      <w:pPr>
        <w:pStyle w:val="ListParagraph"/>
        <w:numPr>
          <w:ilvl w:val="0"/>
          <w:numId w:val="12"/>
        </w:numPr>
      </w:pPr>
      <w:proofErr w:type="spellStart"/>
      <w:r w:rsidRPr="005320AB">
        <w:t>errorPrompt</w:t>
      </w:r>
      <w:proofErr w:type="spellEnd"/>
      <w:r>
        <w:t xml:space="preserve"> – takes </w:t>
      </w:r>
      <w:proofErr w:type="spellStart"/>
      <w:r>
        <w:t>errorCode</w:t>
      </w:r>
      <w:proofErr w:type="spellEnd"/>
      <w:r>
        <w:t xml:space="preserve"> int value as an </w:t>
      </w:r>
      <w:proofErr w:type="gramStart"/>
      <w:r>
        <w:t>argument(</w:t>
      </w:r>
      <w:proofErr w:type="gramEnd"/>
      <w:r>
        <w:t>it can be 0 – the user entered 0, 1 – the user doesn’t have enough calling minutes or 2 – the user has entered</w:t>
      </w:r>
      <w:r w:rsidR="006732A1">
        <w:t xml:space="preserve"> a</w:t>
      </w:r>
      <w:r>
        <w:t xml:space="preserve"> </w:t>
      </w:r>
      <w:r w:rsidR="006732A1">
        <w:t>value</w:t>
      </w:r>
      <w:r>
        <w:t xml:space="preserve"> incorrectly). This method is called when there are not enough minutes to make a phone call, so user can add some </w:t>
      </w:r>
      <w:r w:rsidR="006732A1">
        <w:t xml:space="preserve">minutes. We use </w:t>
      </w:r>
      <w:proofErr w:type="spellStart"/>
      <w:r w:rsidR="006732A1">
        <w:t>errorCode</w:t>
      </w:r>
      <w:proofErr w:type="spellEnd"/>
      <w:r w:rsidR="006732A1">
        <w:t>, because this method is recursive and calls itself in case of error 0 and 2. This method doesn’t return anything. It is private, because we don’t call it from any other classes</w:t>
      </w:r>
      <w:r w:rsidR="00AA67D9">
        <w:t>.</w:t>
      </w:r>
    </w:p>
    <w:p w14:paraId="78FFD68A" w14:textId="1200BDA1" w:rsidR="006732A1" w:rsidRDefault="006732A1" w:rsidP="00722A26">
      <w:pPr>
        <w:pStyle w:val="ListParagraph"/>
        <w:numPr>
          <w:ilvl w:val="0"/>
          <w:numId w:val="12"/>
        </w:numPr>
      </w:pPr>
      <w:proofErr w:type="spellStart"/>
      <w:r w:rsidRPr="006732A1">
        <w:t>makeAPhoneCall</w:t>
      </w:r>
      <w:proofErr w:type="spellEnd"/>
      <w:r>
        <w:t xml:space="preserve"> </w:t>
      </w:r>
      <w:r>
        <w:t>–</w:t>
      </w:r>
      <w:r>
        <w:t xml:space="preserve"> a method that is used to make a call. </w:t>
      </w:r>
      <w:r w:rsidR="00AA67D9">
        <w:t xml:space="preserve">It takes int </w:t>
      </w:r>
      <w:proofErr w:type="spellStart"/>
      <w:r w:rsidR="00AA67D9">
        <w:t>phoneNumber</w:t>
      </w:r>
      <w:proofErr w:type="spellEnd"/>
      <w:r w:rsidR="00AA67D9">
        <w:t xml:space="preserve"> and int duration as an </w:t>
      </w:r>
      <w:proofErr w:type="gramStart"/>
      <w:r w:rsidR="00AA67D9">
        <w:t>arguments</w:t>
      </w:r>
      <w:proofErr w:type="gramEnd"/>
      <w:r w:rsidR="00AA67D9">
        <w:t xml:space="preserve">, to display them in the message box, when the user is making a call. It checks whether there are enough minutes, if not, it calls </w:t>
      </w:r>
      <w:proofErr w:type="spellStart"/>
      <w:r w:rsidR="00AA67D9">
        <w:t>errorPrompt</w:t>
      </w:r>
      <w:proofErr w:type="spellEnd"/>
      <w:r w:rsidR="00AA67D9">
        <w:t xml:space="preserve"> method with the argument’s value 1 in the loop, until there will be enough minutes. It doesn’t return anything.</w:t>
      </w:r>
    </w:p>
    <w:p w14:paraId="5676A64D" w14:textId="5A531A8C" w:rsidR="00AA67D9" w:rsidRDefault="00AA67D9" w:rsidP="00722A26">
      <w:pPr>
        <w:pStyle w:val="ListParagraph"/>
        <w:numPr>
          <w:ilvl w:val="0"/>
          <w:numId w:val="12"/>
        </w:numPr>
      </w:pPr>
      <w:r>
        <w:t>d</w:t>
      </w:r>
      <w:r w:rsidRPr="00AA67D9">
        <w:t>isplay</w:t>
      </w:r>
      <w:r>
        <w:t xml:space="preserve"> – we override Gadget’s method. First, we call display method of the Gadget class and then we print the remaining minutes.</w:t>
      </w:r>
    </w:p>
    <w:p w14:paraId="0BD75D5A" w14:textId="5A2E195A" w:rsidR="00AA67D9" w:rsidRDefault="00AA67D9" w:rsidP="00AA67D9">
      <w:pPr>
        <w:ind w:firstLine="0"/>
        <w:rPr>
          <w:b/>
          <w:bCs/>
          <w:sz w:val="28"/>
          <w:szCs w:val="28"/>
        </w:rPr>
      </w:pPr>
      <w:r w:rsidRPr="00AA67D9">
        <w:rPr>
          <w:b/>
          <w:bCs/>
          <w:sz w:val="28"/>
          <w:szCs w:val="28"/>
        </w:rPr>
        <w:t>M</w:t>
      </w:r>
      <w:r>
        <w:rPr>
          <w:b/>
          <w:bCs/>
          <w:sz w:val="28"/>
          <w:szCs w:val="28"/>
        </w:rPr>
        <w:t>P3</w:t>
      </w:r>
      <w:r w:rsidRPr="00AA67D9">
        <w:rPr>
          <w:b/>
          <w:bCs/>
          <w:sz w:val="28"/>
          <w:szCs w:val="28"/>
        </w:rPr>
        <w:t>.java:</w:t>
      </w:r>
    </w:p>
    <w:p w14:paraId="3BE9BE87" w14:textId="4BF94799" w:rsidR="00AA67D9" w:rsidRDefault="00AA67D9" w:rsidP="00AA67D9">
      <w:pPr>
        <w:pStyle w:val="ListParagraph"/>
        <w:numPr>
          <w:ilvl w:val="0"/>
          <w:numId w:val="13"/>
        </w:numPr>
      </w:pPr>
      <w:proofErr w:type="spellStart"/>
      <w:r w:rsidRPr="00AA67D9">
        <w:lastRenderedPageBreak/>
        <w:t>getMemory</w:t>
      </w:r>
      <w:proofErr w:type="spellEnd"/>
      <w:r w:rsidR="00D1430A">
        <w:t xml:space="preserve"> </w:t>
      </w:r>
      <w:r>
        <w:t xml:space="preserve">– accessor that returns </w:t>
      </w:r>
      <w:r>
        <w:t>memory</w:t>
      </w:r>
      <w:r>
        <w:t xml:space="preserve"> double type parameter</w:t>
      </w:r>
    </w:p>
    <w:p w14:paraId="5D535374" w14:textId="0B10E734" w:rsidR="00AA67D9" w:rsidRDefault="00D1430A" w:rsidP="00AA67D9">
      <w:pPr>
        <w:pStyle w:val="ListParagraph"/>
        <w:numPr>
          <w:ilvl w:val="0"/>
          <w:numId w:val="13"/>
        </w:numPr>
      </w:pPr>
      <w:r w:rsidRPr="00D1430A">
        <w:t>download</w:t>
      </w:r>
      <w:r>
        <w:t xml:space="preserve"> </w:t>
      </w:r>
      <w:r>
        <w:t>–</w:t>
      </w:r>
      <w:r>
        <w:t xml:space="preserve"> </w:t>
      </w:r>
      <w:r w:rsidRPr="00D1430A">
        <w:t xml:space="preserve">puts tracks into the HashMap </w:t>
      </w:r>
      <w:proofErr w:type="spellStart"/>
      <w:r w:rsidRPr="00D1430A">
        <w:t>allTracks</w:t>
      </w:r>
      <w:proofErr w:type="spellEnd"/>
      <w:r w:rsidRPr="00D1430A">
        <w:t xml:space="preserve">. We need to return </w:t>
      </w:r>
      <w:r>
        <w:t xml:space="preserve">double </w:t>
      </w:r>
      <w:r w:rsidRPr="00D1430A">
        <w:t xml:space="preserve">value so </w:t>
      </w:r>
      <w:proofErr w:type="spellStart"/>
      <w:r w:rsidRPr="00D1430A">
        <w:t>GadgetShop</w:t>
      </w:r>
      <w:proofErr w:type="spellEnd"/>
      <w:r w:rsidRPr="00D1430A">
        <w:t xml:space="preserve"> would understand whether download was successful</w:t>
      </w:r>
      <w:r>
        <w:t xml:space="preserve">. It takes </w:t>
      </w:r>
      <w:r w:rsidRPr="00D1430A">
        <w:t>String name</w:t>
      </w:r>
      <w:r>
        <w:t xml:space="preserve"> and</w:t>
      </w:r>
      <w:r w:rsidRPr="00D1430A">
        <w:t xml:space="preserve"> double </w:t>
      </w:r>
      <w:proofErr w:type="spellStart"/>
      <w:r w:rsidRPr="00D1430A">
        <w:t>fileSize</w:t>
      </w:r>
      <w:proofErr w:type="spellEnd"/>
      <w:r>
        <w:t xml:space="preserve"> as arguments and uses them as the key and the value in the HashMap respectively. </w:t>
      </w:r>
    </w:p>
    <w:p w14:paraId="59C2EA90" w14:textId="2FF20B7D" w:rsidR="00D1430A" w:rsidRDefault="00D1430A" w:rsidP="00AA67D9">
      <w:pPr>
        <w:pStyle w:val="ListParagraph"/>
        <w:numPr>
          <w:ilvl w:val="0"/>
          <w:numId w:val="13"/>
        </w:numPr>
      </w:pPr>
      <w:r>
        <w:t xml:space="preserve">Delete </w:t>
      </w:r>
      <w:r>
        <w:t>–</w:t>
      </w:r>
      <w:r>
        <w:t xml:space="preserve"> </w:t>
      </w:r>
      <w:r w:rsidRPr="00D1430A">
        <w:t>delete method is used to remove the track from the HashMap. It requires the key value being passed as an argument</w:t>
      </w:r>
      <w:r w:rsidR="00A17B8F">
        <w:t xml:space="preserve">. Tries to get the memory value by the key from the HashMap </w:t>
      </w:r>
      <w:proofErr w:type="spellStart"/>
      <w:r w:rsidR="00A17B8F">
        <w:t>allTracks</w:t>
      </w:r>
      <w:proofErr w:type="spellEnd"/>
      <w:r w:rsidR="00A17B8F">
        <w:t xml:space="preserve"> and if successful </w:t>
      </w:r>
      <w:r w:rsidR="00A17B8F">
        <w:t>–</w:t>
      </w:r>
      <w:r w:rsidR="00D308E6" w:rsidRPr="00D308E6">
        <w:t xml:space="preserve"> </w:t>
      </w:r>
      <w:r w:rsidR="00D308E6">
        <w:t xml:space="preserve">ads </w:t>
      </w:r>
      <w:r w:rsidR="00D308E6">
        <w:t xml:space="preserve">the value </w:t>
      </w:r>
      <w:r w:rsidR="00D308E6">
        <w:t>from the HashMap</w:t>
      </w:r>
      <w:r w:rsidR="00D308E6">
        <w:t xml:space="preserve"> to the </w:t>
      </w:r>
      <w:proofErr w:type="spellStart"/>
      <w:r w:rsidR="00D308E6">
        <w:t>availableMemory</w:t>
      </w:r>
      <w:proofErr w:type="spellEnd"/>
      <w:r w:rsidR="00D308E6" w:rsidRPr="00D308E6">
        <w:t xml:space="preserve"> </w:t>
      </w:r>
      <w:r w:rsidR="00D308E6">
        <w:t xml:space="preserve">and </w:t>
      </w:r>
      <w:r w:rsidR="00D308E6">
        <w:t xml:space="preserve">deletes </w:t>
      </w:r>
      <w:r w:rsidR="00D308E6">
        <w:t xml:space="preserve">the </w:t>
      </w:r>
      <w:r w:rsidR="00D308E6">
        <w:t xml:space="preserve">value </w:t>
      </w:r>
      <w:r w:rsidR="00D308E6">
        <w:t xml:space="preserve">from there.  </w:t>
      </w:r>
    </w:p>
    <w:p w14:paraId="328062F1" w14:textId="4F1AD644" w:rsidR="00D308E6" w:rsidRDefault="00D308E6" w:rsidP="00D308E6">
      <w:pPr>
        <w:pStyle w:val="ListParagraph"/>
        <w:numPr>
          <w:ilvl w:val="0"/>
          <w:numId w:val="13"/>
        </w:numPr>
      </w:pPr>
      <w:r>
        <w:t>d</w:t>
      </w:r>
      <w:r w:rsidRPr="00AA67D9">
        <w:t>isplay</w:t>
      </w:r>
      <w:r>
        <w:t xml:space="preserve"> – we override Gadget’s method. First, we call display method of the Gadget class and then we print the remaining minutes.</w:t>
      </w:r>
      <w:r>
        <w:t xml:space="preserve"> This method doesn’t return anything.</w:t>
      </w:r>
    </w:p>
    <w:p w14:paraId="3A4B220B" w14:textId="77777777" w:rsidR="00266846" w:rsidRDefault="00266846" w:rsidP="00266846">
      <w:pPr>
        <w:pStyle w:val="Heading1"/>
        <w:jc w:val="left"/>
        <w:rPr>
          <w:sz w:val="36"/>
          <w:szCs w:val="36"/>
        </w:rPr>
      </w:pPr>
    </w:p>
    <w:p w14:paraId="390F2773" w14:textId="31F90BEC" w:rsidR="004F7E2E" w:rsidRDefault="004F7E2E" w:rsidP="00266846">
      <w:pPr>
        <w:pStyle w:val="Heading1"/>
        <w:rPr>
          <w:sz w:val="36"/>
          <w:szCs w:val="36"/>
        </w:rPr>
      </w:pPr>
      <w:r>
        <w:rPr>
          <w:sz w:val="36"/>
          <w:szCs w:val="36"/>
        </w:rPr>
        <w:t>Pseudocode</w:t>
      </w:r>
    </w:p>
    <w:p w14:paraId="585D1B2F" w14:textId="77777777" w:rsidR="00266846" w:rsidRPr="00266846" w:rsidRDefault="00266846" w:rsidP="00266846"/>
    <w:p w14:paraId="2AA6B70D" w14:textId="27CEA10B" w:rsidR="004F7E2E" w:rsidRDefault="004F7E2E" w:rsidP="004F7E2E">
      <w:pPr>
        <w:pStyle w:val="ListParagraph"/>
        <w:numPr>
          <w:ilvl w:val="0"/>
          <w:numId w:val="14"/>
        </w:numPr>
        <w:rPr>
          <w:b/>
          <w:bCs/>
          <w:sz w:val="28"/>
          <w:szCs w:val="28"/>
        </w:rPr>
      </w:pPr>
      <w:r w:rsidRPr="004F7E2E">
        <w:rPr>
          <w:b/>
          <w:bCs/>
          <w:sz w:val="28"/>
          <w:szCs w:val="28"/>
        </w:rPr>
        <w:t>Getting the display number from the GUI:</w:t>
      </w:r>
    </w:p>
    <w:p w14:paraId="7A80EF35" w14:textId="11C0E306" w:rsidR="004F7E2E" w:rsidRDefault="004F7E2E" w:rsidP="004F7E2E">
      <w:pPr>
        <w:pStyle w:val="ListParagraph"/>
        <w:rPr>
          <w:i/>
          <w:iCs/>
          <w:u w:val="single"/>
        </w:rPr>
      </w:pPr>
      <w:r w:rsidRPr="004F7E2E">
        <w:rPr>
          <w:i/>
          <w:iCs/>
          <w:u w:val="single"/>
        </w:rPr>
        <w:t>Because I used a different approach from the one described in the assessment’s documentation, this one will be quite simple due to the fact that I check whether the values entered by the user are present and correct</w:t>
      </w:r>
      <w:r>
        <w:rPr>
          <w:i/>
          <w:iCs/>
          <w:u w:val="single"/>
        </w:rPr>
        <w:t xml:space="preserve"> right in the </w:t>
      </w:r>
      <w:proofErr w:type="spellStart"/>
      <w:r>
        <w:rPr>
          <w:i/>
          <w:iCs/>
          <w:u w:val="single"/>
        </w:rPr>
        <w:t>actionPerformed</w:t>
      </w:r>
      <w:proofErr w:type="spellEnd"/>
      <w:r>
        <w:rPr>
          <w:i/>
          <w:iCs/>
          <w:u w:val="single"/>
        </w:rPr>
        <w:t xml:space="preserve"> block of code instead of writing methods to get the values from each field</w:t>
      </w:r>
    </w:p>
    <w:p w14:paraId="2C708531" w14:textId="77777777" w:rsidR="004F7E2E" w:rsidRDefault="004F7E2E" w:rsidP="004F7E2E">
      <w:pPr>
        <w:pStyle w:val="ListParagraph"/>
        <w:rPr>
          <w:i/>
          <w:iCs/>
          <w:u w:val="single"/>
        </w:rPr>
      </w:pPr>
    </w:p>
    <w:p w14:paraId="117C0097" w14:textId="25451D16" w:rsidR="004F7E2E" w:rsidRPr="0055162D" w:rsidRDefault="004F7E2E" w:rsidP="004F7E2E">
      <w:pPr>
        <w:pStyle w:val="ListParagraph"/>
        <w:rPr>
          <w:color w:val="92D050"/>
        </w:rPr>
      </w:pPr>
      <w:r w:rsidRPr="0055162D">
        <w:rPr>
          <w:color w:val="92D050"/>
        </w:rPr>
        <w:t xml:space="preserve">PROGRAM </w:t>
      </w:r>
      <w:proofErr w:type="spellStart"/>
      <w:r w:rsidR="0055162D">
        <w:rPr>
          <w:color w:val="92D050"/>
        </w:rPr>
        <w:t>g</w:t>
      </w:r>
      <w:r w:rsidRPr="0055162D">
        <w:rPr>
          <w:color w:val="92D050"/>
        </w:rPr>
        <w:t>etDisplayNumber</w:t>
      </w:r>
      <w:proofErr w:type="spellEnd"/>
      <w:r w:rsidRPr="0055162D">
        <w:rPr>
          <w:color w:val="92D050"/>
        </w:rPr>
        <w:t>:</w:t>
      </w:r>
    </w:p>
    <w:p w14:paraId="5D2F4C8A" w14:textId="61D66461" w:rsidR="004F7E2E" w:rsidRPr="0055162D" w:rsidRDefault="004F7E2E" w:rsidP="000922E5">
      <w:pPr>
        <w:pStyle w:val="ListParagraph"/>
        <w:ind w:firstLine="720"/>
        <w:rPr>
          <w:color w:val="92D050"/>
        </w:rPr>
      </w:pPr>
      <w:r w:rsidRPr="0055162D">
        <w:rPr>
          <w:color w:val="92D050"/>
        </w:rPr>
        <w:t>Get the</w:t>
      </w:r>
      <w:r w:rsidRPr="0055162D">
        <w:rPr>
          <w:color w:val="92D050"/>
        </w:rPr>
        <w:t xml:space="preserve"> text from </w:t>
      </w:r>
      <w:r w:rsidR="00FE4A53" w:rsidRPr="0055162D">
        <w:rPr>
          <w:color w:val="92D050"/>
        </w:rPr>
        <w:t xml:space="preserve">the </w:t>
      </w:r>
      <w:r w:rsidRPr="0055162D">
        <w:rPr>
          <w:color w:val="92D050"/>
        </w:rPr>
        <w:t>'</w:t>
      </w:r>
      <w:proofErr w:type="spellStart"/>
      <w:r w:rsidRPr="0055162D">
        <w:rPr>
          <w:color w:val="92D050"/>
        </w:rPr>
        <w:t>displayNumber</w:t>
      </w:r>
      <w:proofErr w:type="spellEnd"/>
      <w:r w:rsidRPr="0055162D">
        <w:rPr>
          <w:color w:val="92D050"/>
        </w:rPr>
        <w:t>' text field;</w:t>
      </w:r>
    </w:p>
    <w:p w14:paraId="7A981FFF" w14:textId="51B2A0CE" w:rsidR="004F7E2E" w:rsidRPr="0055162D" w:rsidRDefault="004F7E2E" w:rsidP="000922E5">
      <w:pPr>
        <w:pStyle w:val="ListParagraph"/>
        <w:ind w:firstLine="720"/>
        <w:rPr>
          <w:color w:val="92D050"/>
        </w:rPr>
      </w:pPr>
      <w:r w:rsidRPr="0055162D">
        <w:rPr>
          <w:color w:val="92D050"/>
        </w:rPr>
        <w:t xml:space="preserve">Convert </w:t>
      </w:r>
      <w:r w:rsidR="00FE4A53" w:rsidRPr="0055162D">
        <w:rPr>
          <w:color w:val="92D050"/>
        </w:rPr>
        <w:t xml:space="preserve">the </w:t>
      </w:r>
      <w:r w:rsidRPr="0055162D">
        <w:rPr>
          <w:color w:val="92D050"/>
        </w:rPr>
        <w:t xml:space="preserve">text to </w:t>
      </w:r>
      <w:r w:rsidR="00FE4A53" w:rsidRPr="0055162D">
        <w:rPr>
          <w:color w:val="92D050"/>
        </w:rPr>
        <w:t xml:space="preserve">an </w:t>
      </w:r>
      <w:r w:rsidRPr="0055162D">
        <w:rPr>
          <w:color w:val="92D050"/>
        </w:rPr>
        <w:t>integer;</w:t>
      </w:r>
    </w:p>
    <w:p w14:paraId="49262D3E" w14:textId="280000EB" w:rsidR="00266846" w:rsidRPr="00266846" w:rsidRDefault="004F7E2E" w:rsidP="00266846">
      <w:pPr>
        <w:pStyle w:val="ListParagraph"/>
        <w:rPr>
          <w:color w:val="92D050"/>
        </w:rPr>
      </w:pPr>
      <w:r w:rsidRPr="0055162D">
        <w:rPr>
          <w:color w:val="92D050"/>
        </w:rPr>
        <w:t>END.</w:t>
      </w:r>
    </w:p>
    <w:p w14:paraId="50D95939" w14:textId="69DFC8C5" w:rsidR="00800B84" w:rsidRDefault="000922E5" w:rsidP="00800B84">
      <w:pPr>
        <w:pStyle w:val="ListParagraph"/>
        <w:numPr>
          <w:ilvl w:val="0"/>
          <w:numId w:val="14"/>
        </w:numPr>
        <w:rPr>
          <w:b/>
          <w:bCs/>
          <w:sz w:val="28"/>
          <w:szCs w:val="28"/>
        </w:rPr>
      </w:pPr>
      <w:r w:rsidRPr="000922E5">
        <w:rPr>
          <w:b/>
          <w:bCs/>
          <w:sz w:val="28"/>
          <w:szCs w:val="28"/>
        </w:rPr>
        <w:lastRenderedPageBreak/>
        <w:t>Adding a mobile</w:t>
      </w:r>
      <w:r w:rsidR="00800B84" w:rsidRPr="004F7E2E">
        <w:rPr>
          <w:b/>
          <w:bCs/>
          <w:sz w:val="28"/>
          <w:szCs w:val="28"/>
        </w:rPr>
        <w:t>:</w:t>
      </w:r>
    </w:p>
    <w:p w14:paraId="4F5CE3ED" w14:textId="77777777" w:rsidR="002066F3" w:rsidRDefault="002066F3" w:rsidP="002066F3">
      <w:pPr>
        <w:pStyle w:val="ListParagraph"/>
        <w:rPr>
          <w:b/>
          <w:bCs/>
          <w:sz w:val="28"/>
          <w:szCs w:val="28"/>
        </w:rPr>
      </w:pPr>
    </w:p>
    <w:p w14:paraId="122FEBAC" w14:textId="27E1D9DA" w:rsidR="000922E5" w:rsidRPr="0055162D" w:rsidRDefault="000922E5" w:rsidP="000922E5">
      <w:pPr>
        <w:pStyle w:val="ListParagraph"/>
        <w:rPr>
          <w:color w:val="92D050"/>
        </w:rPr>
      </w:pPr>
      <w:r w:rsidRPr="0055162D">
        <w:rPr>
          <w:color w:val="92D050"/>
        </w:rPr>
        <w:t xml:space="preserve">PROGRAM </w:t>
      </w:r>
      <w:proofErr w:type="spellStart"/>
      <w:r w:rsidRPr="0055162D">
        <w:rPr>
          <w:color w:val="92D050"/>
        </w:rPr>
        <w:t>a</w:t>
      </w:r>
      <w:r w:rsidRPr="0055162D">
        <w:rPr>
          <w:color w:val="92D050"/>
        </w:rPr>
        <w:t>ddMobile</w:t>
      </w:r>
      <w:proofErr w:type="spellEnd"/>
      <w:r w:rsidRPr="0055162D">
        <w:rPr>
          <w:color w:val="92D050"/>
        </w:rPr>
        <w:t>:</w:t>
      </w:r>
    </w:p>
    <w:p w14:paraId="2CDBAB1D" w14:textId="59164ECE" w:rsidR="000922E5" w:rsidRPr="0055162D" w:rsidRDefault="000922E5" w:rsidP="000922E5">
      <w:pPr>
        <w:pStyle w:val="ListParagraph"/>
        <w:rPr>
          <w:color w:val="92D050"/>
        </w:rPr>
      </w:pPr>
      <w:r w:rsidRPr="0055162D">
        <w:rPr>
          <w:color w:val="92D050"/>
        </w:rPr>
        <w:tab/>
        <w:t>TRY:</w:t>
      </w:r>
    </w:p>
    <w:p w14:paraId="2DC40A12" w14:textId="4648EEAE" w:rsidR="000922E5" w:rsidRPr="0055162D" w:rsidRDefault="000922E5" w:rsidP="000922E5">
      <w:pPr>
        <w:ind w:left="2160" w:firstLine="0"/>
        <w:rPr>
          <w:color w:val="92D050"/>
        </w:rPr>
      </w:pPr>
      <w:r w:rsidRPr="0055162D">
        <w:rPr>
          <w:color w:val="92D050"/>
        </w:rPr>
        <w:t>Get</w:t>
      </w:r>
      <w:r w:rsidRPr="0055162D">
        <w:rPr>
          <w:color w:val="92D050"/>
        </w:rPr>
        <w:t xml:space="preserve"> and convert text inputs for Mobile </w:t>
      </w:r>
      <w:r w:rsidRPr="0055162D">
        <w:rPr>
          <w:color w:val="92D050"/>
        </w:rPr>
        <w:t>parameters</w:t>
      </w:r>
      <w:r w:rsidRPr="0055162D">
        <w:rPr>
          <w:color w:val="92D050"/>
        </w:rPr>
        <w:t xml:space="preserve"> (model, price, weight, size, credit)</w:t>
      </w:r>
      <w:r w:rsidRPr="0055162D">
        <w:rPr>
          <w:color w:val="92D050"/>
        </w:rPr>
        <w:t xml:space="preserve"> and c</w:t>
      </w:r>
      <w:r w:rsidRPr="0055162D">
        <w:rPr>
          <w:color w:val="92D050"/>
        </w:rPr>
        <w:t>reate new Mobile object using the provided attributes;</w:t>
      </w:r>
    </w:p>
    <w:p w14:paraId="54C32B88" w14:textId="4E0B8712" w:rsidR="000922E5" w:rsidRPr="0055162D" w:rsidRDefault="000922E5" w:rsidP="000922E5">
      <w:pPr>
        <w:pStyle w:val="ListParagraph"/>
        <w:rPr>
          <w:color w:val="92D050"/>
        </w:rPr>
      </w:pPr>
      <w:r w:rsidRPr="0055162D">
        <w:rPr>
          <w:color w:val="92D050"/>
        </w:rPr>
        <w:t xml:space="preserve">    </w:t>
      </w:r>
      <w:r w:rsidRPr="0055162D">
        <w:rPr>
          <w:color w:val="92D050"/>
        </w:rPr>
        <w:tab/>
      </w:r>
      <w:r w:rsidRPr="0055162D">
        <w:rPr>
          <w:color w:val="92D050"/>
        </w:rPr>
        <w:tab/>
      </w:r>
      <w:r w:rsidRPr="0055162D">
        <w:rPr>
          <w:color w:val="92D050"/>
        </w:rPr>
        <w:t>Add the new Mobile object to the mobiles list;</w:t>
      </w:r>
    </w:p>
    <w:p w14:paraId="5E69D5D3" w14:textId="3EB17711" w:rsidR="000922E5" w:rsidRPr="0055162D" w:rsidRDefault="000922E5" w:rsidP="000922E5">
      <w:pPr>
        <w:pStyle w:val="ListParagraph"/>
        <w:rPr>
          <w:color w:val="92D050"/>
        </w:rPr>
      </w:pPr>
      <w:r w:rsidRPr="0055162D">
        <w:rPr>
          <w:color w:val="92D050"/>
        </w:rPr>
        <w:t xml:space="preserve">    </w:t>
      </w:r>
      <w:r w:rsidRPr="0055162D">
        <w:rPr>
          <w:color w:val="92D050"/>
        </w:rPr>
        <w:tab/>
      </w:r>
      <w:r w:rsidRPr="0055162D">
        <w:rPr>
          <w:color w:val="92D050"/>
        </w:rPr>
        <w:tab/>
      </w:r>
      <w:r w:rsidRPr="0055162D">
        <w:rPr>
          <w:color w:val="92D050"/>
        </w:rPr>
        <w:t>Display success message;</w:t>
      </w:r>
    </w:p>
    <w:p w14:paraId="1D3CDC31" w14:textId="4A067FB5" w:rsidR="000922E5" w:rsidRPr="0055162D" w:rsidRDefault="000922E5" w:rsidP="000922E5">
      <w:pPr>
        <w:pStyle w:val="ListParagraph"/>
        <w:rPr>
          <w:color w:val="92D050"/>
        </w:rPr>
      </w:pPr>
      <w:r w:rsidRPr="0055162D">
        <w:rPr>
          <w:color w:val="92D050"/>
        </w:rPr>
        <w:t xml:space="preserve">    </w:t>
      </w:r>
      <w:r w:rsidRPr="0055162D">
        <w:rPr>
          <w:color w:val="92D050"/>
        </w:rPr>
        <w:tab/>
      </w:r>
      <w:r w:rsidRPr="0055162D">
        <w:rPr>
          <w:color w:val="92D050"/>
        </w:rPr>
        <w:tab/>
        <w:t>Use clear method to clear all the fields</w:t>
      </w:r>
      <w:r w:rsidRPr="0055162D">
        <w:rPr>
          <w:color w:val="92D050"/>
        </w:rPr>
        <w:t>;</w:t>
      </w:r>
    </w:p>
    <w:p w14:paraId="119BBA7E" w14:textId="29C65A83" w:rsidR="000922E5" w:rsidRPr="0055162D" w:rsidRDefault="000922E5" w:rsidP="000922E5">
      <w:pPr>
        <w:pStyle w:val="ListParagraph"/>
        <w:rPr>
          <w:color w:val="92D050"/>
        </w:rPr>
      </w:pPr>
      <w:r w:rsidRPr="0055162D">
        <w:rPr>
          <w:color w:val="92D050"/>
        </w:rPr>
        <w:tab/>
        <w:t>ENDTRY;</w:t>
      </w:r>
    </w:p>
    <w:p w14:paraId="0D1385D6" w14:textId="77777777" w:rsidR="000922E5" w:rsidRPr="0055162D" w:rsidRDefault="000922E5" w:rsidP="000922E5">
      <w:pPr>
        <w:pStyle w:val="ListParagraph"/>
        <w:rPr>
          <w:color w:val="92D050"/>
        </w:rPr>
      </w:pPr>
      <w:r w:rsidRPr="0055162D">
        <w:rPr>
          <w:color w:val="92D050"/>
        </w:rPr>
        <w:tab/>
        <w:t>CATCH:</w:t>
      </w:r>
    </w:p>
    <w:p w14:paraId="523180B4" w14:textId="136BE87C" w:rsidR="000922E5" w:rsidRPr="0055162D" w:rsidRDefault="000922E5" w:rsidP="000922E5">
      <w:pPr>
        <w:pStyle w:val="ListParagraph"/>
        <w:rPr>
          <w:color w:val="92D050"/>
        </w:rPr>
      </w:pPr>
      <w:r w:rsidRPr="0055162D">
        <w:rPr>
          <w:color w:val="92D050"/>
        </w:rPr>
        <w:tab/>
      </w:r>
      <w:r w:rsidRPr="0055162D">
        <w:rPr>
          <w:color w:val="92D050"/>
        </w:rPr>
        <w:tab/>
        <w:t>Display error message;</w:t>
      </w:r>
    </w:p>
    <w:p w14:paraId="5C939E10" w14:textId="352265B6" w:rsidR="000922E5" w:rsidRPr="0055162D" w:rsidRDefault="000922E5" w:rsidP="000922E5">
      <w:pPr>
        <w:pStyle w:val="ListParagraph"/>
        <w:rPr>
          <w:color w:val="92D050"/>
        </w:rPr>
      </w:pPr>
      <w:r w:rsidRPr="0055162D">
        <w:rPr>
          <w:color w:val="92D050"/>
        </w:rPr>
        <w:tab/>
        <w:t>ENDCATCH;</w:t>
      </w:r>
    </w:p>
    <w:p w14:paraId="58D079B1" w14:textId="74163ADD" w:rsidR="00800B84" w:rsidRDefault="000922E5" w:rsidP="000922E5">
      <w:pPr>
        <w:pStyle w:val="ListParagraph"/>
        <w:rPr>
          <w:color w:val="92D050"/>
        </w:rPr>
      </w:pPr>
      <w:r w:rsidRPr="0055162D">
        <w:rPr>
          <w:color w:val="92D050"/>
        </w:rPr>
        <w:t>END.</w:t>
      </w:r>
    </w:p>
    <w:p w14:paraId="21AEEAD1" w14:textId="77777777" w:rsidR="0055162D" w:rsidRPr="0055162D" w:rsidRDefault="0055162D" w:rsidP="000922E5">
      <w:pPr>
        <w:pStyle w:val="ListParagraph"/>
        <w:rPr>
          <w:color w:val="92D050"/>
        </w:rPr>
      </w:pPr>
    </w:p>
    <w:p w14:paraId="06C06B9B" w14:textId="3F199096" w:rsidR="0055162D" w:rsidRDefault="0055162D" w:rsidP="0055162D">
      <w:pPr>
        <w:pStyle w:val="ListParagraph"/>
        <w:numPr>
          <w:ilvl w:val="0"/>
          <w:numId w:val="14"/>
        </w:numPr>
        <w:rPr>
          <w:b/>
          <w:bCs/>
          <w:sz w:val="28"/>
          <w:szCs w:val="28"/>
        </w:rPr>
      </w:pPr>
      <w:r w:rsidRPr="000922E5">
        <w:rPr>
          <w:b/>
          <w:bCs/>
          <w:sz w:val="28"/>
          <w:szCs w:val="28"/>
        </w:rPr>
        <w:t xml:space="preserve">Adding </w:t>
      </w:r>
      <w:r w:rsidRPr="0055162D">
        <w:rPr>
          <w:b/>
          <w:bCs/>
          <w:sz w:val="28"/>
          <w:szCs w:val="28"/>
        </w:rPr>
        <w:t>an MP3</w:t>
      </w:r>
      <w:r w:rsidRPr="004F7E2E">
        <w:rPr>
          <w:b/>
          <w:bCs/>
          <w:sz w:val="28"/>
          <w:szCs w:val="28"/>
        </w:rPr>
        <w:t>:</w:t>
      </w:r>
    </w:p>
    <w:p w14:paraId="69FECDE4" w14:textId="77777777" w:rsidR="002066F3" w:rsidRDefault="002066F3" w:rsidP="002066F3">
      <w:pPr>
        <w:pStyle w:val="ListParagraph"/>
        <w:rPr>
          <w:b/>
          <w:bCs/>
          <w:sz w:val="28"/>
          <w:szCs w:val="28"/>
        </w:rPr>
      </w:pPr>
    </w:p>
    <w:p w14:paraId="70DBC88B" w14:textId="340DCED8" w:rsidR="0055162D" w:rsidRPr="0055162D" w:rsidRDefault="0055162D" w:rsidP="0055162D">
      <w:pPr>
        <w:ind w:left="720" w:firstLine="0"/>
        <w:rPr>
          <w:color w:val="92D050"/>
        </w:rPr>
      </w:pPr>
      <w:r w:rsidRPr="0055162D">
        <w:rPr>
          <w:color w:val="92D050"/>
        </w:rPr>
        <w:t>PROGRAM addMP3:</w:t>
      </w:r>
    </w:p>
    <w:p w14:paraId="3AA96360" w14:textId="77777777" w:rsidR="0055162D" w:rsidRPr="0055162D" w:rsidRDefault="0055162D" w:rsidP="0055162D">
      <w:pPr>
        <w:ind w:left="720" w:firstLine="0"/>
        <w:rPr>
          <w:color w:val="92D050"/>
        </w:rPr>
      </w:pPr>
      <w:r w:rsidRPr="0055162D">
        <w:rPr>
          <w:color w:val="92D050"/>
        </w:rPr>
        <w:tab/>
        <w:t>TRY:</w:t>
      </w:r>
    </w:p>
    <w:p w14:paraId="0F561C7D" w14:textId="7479E589" w:rsidR="0055162D" w:rsidRPr="0055162D" w:rsidRDefault="0055162D" w:rsidP="0055162D">
      <w:pPr>
        <w:ind w:left="2160" w:firstLine="0"/>
        <w:rPr>
          <w:color w:val="92D050"/>
        </w:rPr>
      </w:pPr>
      <w:r w:rsidRPr="0055162D">
        <w:rPr>
          <w:color w:val="92D050"/>
        </w:rPr>
        <w:t>Get and convert text inputs for MP3</w:t>
      </w:r>
      <w:r>
        <w:rPr>
          <w:color w:val="92D050"/>
        </w:rPr>
        <w:t xml:space="preserve"> </w:t>
      </w:r>
      <w:r w:rsidRPr="0055162D">
        <w:rPr>
          <w:color w:val="92D050"/>
        </w:rPr>
        <w:t xml:space="preserve">parameters (model, price, weight, size, </w:t>
      </w:r>
      <w:r>
        <w:rPr>
          <w:color w:val="92D050"/>
        </w:rPr>
        <w:t>memory</w:t>
      </w:r>
      <w:r w:rsidRPr="0055162D">
        <w:rPr>
          <w:color w:val="92D050"/>
        </w:rPr>
        <w:t>) and create new MP3</w:t>
      </w:r>
      <w:r>
        <w:rPr>
          <w:color w:val="92D050"/>
        </w:rPr>
        <w:t xml:space="preserve"> </w:t>
      </w:r>
      <w:r w:rsidRPr="0055162D">
        <w:rPr>
          <w:color w:val="92D050"/>
        </w:rPr>
        <w:t>object using the provided attributes;</w:t>
      </w:r>
    </w:p>
    <w:p w14:paraId="758FAD3E" w14:textId="6A499CB5" w:rsidR="0055162D" w:rsidRPr="0055162D" w:rsidRDefault="0055162D" w:rsidP="0055162D">
      <w:pPr>
        <w:ind w:left="720" w:firstLine="0"/>
        <w:rPr>
          <w:color w:val="92D050"/>
        </w:rPr>
      </w:pPr>
      <w:r w:rsidRPr="0055162D">
        <w:rPr>
          <w:color w:val="92D050"/>
        </w:rPr>
        <w:t xml:space="preserve">    </w:t>
      </w:r>
      <w:r w:rsidRPr="0055162D">
        <w:rPr>
          <w:color w:val="92D050"/>
        </w:rPr>
        <w:tab/>
      </w:r>
      <w:r w:rsidRPr="0055162D">
        <w:rPr>
          <w:color w:val="92D050"/>
        </w:rPr>
        <w:tab/>
        <w:t>Add the new MP3</w:t>
      </w:r>
      <w:r>
        <w:rPr>
          <w:color w:val="92D050"/>
        </w:rPr>
        <w:t xml:space="preserve"> </w:t>
      </w:r>
      <w:r w:rsidRPr="0055162D">
        <w:rPr>
          <w:color w:val="92D050"/>
        </w:rPr>
        <w:t xml:space="preserve">object to the </w:t>
      </w:r>
      <w:r>
        <w:rPr>
          <w:color w:val="92D050"/>
        </w:rPr>
        <w:t>MP3s</w:t>
      </w:r>
      <w:r w:rsidRPr="0055162D">
        <w:rPr>
          <w:color w:val="92D050"/>
        </w:rPr>
        <w:t xml:space="preserve"> list;</w:t>
      </w:r>
    </w:p>
    <w:p w14:paraId="23F60874" w14:textId="77777777" w:rsidR="0055162D" w:rsidRPr="0055162D" w:rsidRDefault="0055162D" w:rsidP="0055162D">
      <w:pPr>
        <w:ind w:left="720" w:firstLine="0"/>
        <w:rPr>
          <w:color w:val="92D050"/>
        </w:rPr>
      </w:pPr>
      <w:r w:rsidRPr="0055162D">
        <w:rPr>
          <w:color w:val="92D050"/>
        </w:rPr>
        <w:t xml:space="preserve">    </w:t>
      </w:r>
      <w:r w:rsidRPr="0055162D">
        <w:rPr>
          <w:color w:val="92D050"/>
        </w:rPr>
        <w:tab/>
      </w:r>
      <w:r w:rsidRPr="0055162D">
        <w:rPr>
          <w:color w:val="92D050"/>
        </w:rPr>
        <w:tab/>
        <w:t>Display success message;</w:t>
      </w:r>
    </w:p>
    <w:p w14:paraId="30AF1765" w14:textId="77777777" w:rsidR="0055162D" w:rsidRPr="0055162D" w:rsidRDefault="0055162D" w:rsidP="0055162D">
      <w:pPr>
        <w:ind w:left="720" w:firstLine="0"/>
        <w:rPr>
          <w:color w:val="92D050"/>
        </w:rPr>
      </w:pPr>
      <w:r w:rsidRPr="0055162D">
        <w:rPr>
          <w:color w:val="92D050"/>
        </w:rPr>
        <w:lastRenderedPageBreak/>
        <w:t xml:space="preserve">    </w:t>
      </w:r>
      <w:r w:rsidRPr="0055162D">
        <w:rPr>
          <w:color w:val="92D050"/>
        </w:rPr>
        <w:tab/>
      </w:r>
      <w:r w:rsidRPr="0055162D">
        <w:rPr>
          <w:color w:val="92D050"/>
        </w:rPr>
        <w:tab/>
        <w:t>Use clear method to clear all the fields;</w:t>
      </w:r>
    </w:p>
    <w:p w14:paraId="48213B95" w14:textId="77777777" w:rsidR="0055162D" w:rsidRPr="0055162D" w:rsidRDefault="0055162D" w:rsidP="0055162D">
      <w:pPr>
        <w:ind w:left="720" w:firstLine="0"/>
        <w:rPr>
          <w:color w:val="92D050"/>
        </w:rPr>
      </w:pPr>
      <w:r w:rsidRPr="0055162D">
        <w:rPr>
          <w:color w:val="92D050"/>
        </w:rPr>
        <w:tab/>
        <w:t>ENDTRY;</w:t>
      </w:r>
    </w:p>
    <w:p w14:paraId="3DF79E51" w14:textId="21AAF67A" w:rsidR="0055162D" w:rsidRPr="0055162D" w:rsidRDefault="0055162D" w:rsidP="0055162D">
      <w:pPr>
        <w:ind w:left="720" w:firstLine="0"/>
        <w:rPr>
          <w:color w:val="92D050"/>
        </w:rPr>
      </w:pPr>
      <w:r w:rsidRPr="0055162D">
        <w:rPr>
          <w:color w:val="92D050"/>
        </w:rPr>
        <w:tab/>
        <w:t>CATCH</w:t>
      </w:r>
      <w:r w:rsidR="00B6525B">
        <w:rPr>
          <w:color w:val="92D050"/>
        </w:rPr>
        <w:t xml:space="preserve"> (Exception)</w:t>
      </w:r>
      <w:r w:rsidRPr="0055162D">
        <w:rPr>
          <w:color w:val="92D050"/>
        </w:rPr>
        <w:t>:</w:t>
      </w:r>
    </w:p>
    <w:p w14:paraId="5F816570" w14:textId="77777777" w:rsidR="0055162D" w:rsidRPr="0055162D" w:rsidRDefault="0055162D" w:rsidP="0055162D">
      <w:pPr>
        <w:ind w:left="720" w:firstLine="0"/>
        <w:rPr>
          <w:color w:val="92D050"/>
        </w:rPr>
      </w:pPr>
      <w:r w:rsidRPr="0055162D">
        <w:rPr>
          <w:color w:val="92D050"/>
        </w:rPr>
        <w:tab/>
      </w:r>
      <w:r w:rsidRPr="0055162D">
        <w:rPr>
          <w:color w:val="92D050"/>
        </w:rPr>
        <w:tab/>
        <w:t>Display error message;</w:t>
      </w:r>
    </w:p>
    <w:p w14:paraId="021D55A1" w14:textId="77777777" w:rsidR="0055162D" w:rsidRPr="0055162D" w:rsidRDefault="0055162D" w:rsidP="0055162D">
      <w:pPr>
        <w:ind w:left="720" w:firstLine="0"/>
        <w:rPr>
          <w:color w:val="92D050"/>
        </w:rPr>
      </w:pPr>
      <w:r w:rsidRPr="0055162D">
        <w:rPr>
          <w:color w:val="92D050"/>
        </w:rPr>
        <w:tab/>
        <w:t>ENDCATCH;</w:t>
      </w:r>
    </w:p>
    <w:p w14:paraId="3A6AB018" w14:textId="77777777" w:rsidR="0055162D" w:rsidRPr="0055162D" w:rsidRDefault="0055162D" w:rsidP="0055162D">
      <w:pPr>
        <w:ind w:left="720" w:firstLine="0"/>
        <w:rPr>
          <w:color w:val="92D050"/>
        </w:rPr>
      </w:pPr>
      <w:r w:rsidRPr="0055162D">
        <w:rPr>
          <w:color w:val="92D050"/>
        </w:rPr>
        <w:t>END.</w:t>
      </w:r>
    </w:p>
    <w:p w14:paraId="4AAD2E73" w14:textId="77777777" w:rsidR="0055162D" w:rsidRDefault="0055162D" w:rsidP="0055162D">
      <w:pPr>
        <w:pStyle w:val="ListParagraph"/>
        <w:rPr>
          <w:b/>
          <w:bCs/>
          <w:sz w:val="28"/>
          <w:szCs w:val="28"/>
        </w:rPr>
      </w:pPr>
    </w:p>
    <w:p w14:paraId="0E02BAA6" w14:textId="1DF32D8A" w:rsidR="00770D2C" w:rsidRDefault="00770D2C" w:rsidP="00770D2C">
      <w:pPr>
        <w:pStyle w:val="ListParagraph"/>
        <w:numPr>
          <w:ilvl w:val="0"/>
          <w:numId w:val="14"/>
        </w:numPr>
        <w:rPr>
          <w:b/>
          <w:bCs/>
          <w:sz w:val="28"/>
          <w:szCs w:val="28"/>
        </w:rPr>
      </w:pPr>
      <w:r w:rsidRPr="000922E5">
        <w:rPr>
          <w:b/>
          <w:bCs/>
          <w:sz w:val="28"/>
          <w:szCs w:val="28"/>
        </w:rPr>
        <w:t xml:space="preserve">Adding </w:t>
      </w:r>
      <w:r w:rsidRPr="0055162D">
        <w:rPr>
          <w:b/>
          <w:bCs/>
          <w:sz w:val="28"/>
          <w:szCs w:val="28"/>
        </w:rPr>
        <w:t xml:space="preserve">an </w:t>
      </w:r>
      <w:r w:rsidRPr="00770D2C">
        <w:rPr>
          <w:b/>
          <w:bCs/>
          <w:sz w:val="28"/>
          <w:szCs w:val="28"/>
        </w:rPr>
        <w:t>Displaying all gadgets in the array list</w:t>
      </w:r>
      <w:r w:rsidRPr="004F7E2E">
        <w:rPr>
          <w:b/>
          <w:bCs/>
          <w:sz w:val="28"/>
          <w:szCs w:val="28"/>
        </w:rPr>
        <w:t>:</w:t>
      </w:r>
    </w:p>
    <w:p w14:paraId="441A62AA" w14:textId="77777777" w:rsidR="002066F3" w:rsidRDefault="002066F3" w:rsidP="002066F3">
      <w:pPr>
        <w:pStyle w:val="ListParagraph"/>
        <w:rPr>
          <w:b/>
          <w:bCs/>
          <w:sz w:val="28"/>
          <w:szCs w:val="28"/>
        </w:rPr>
      </w:pPr>
    </w:p>
    <w:p w14:paraId="10558B49" w14:textId="663055CE" w:rsidR="008E4AAD" w:rsidRDefault="008E4AAD" w:rsidP="008E4AAD">
      <w:pPr>
        <w:pStyle w:val="ListParagraph"/>
        <w:rPr>
          <w:color w:val="92D050"/>
        </w:rPr>
      </w:pPr>
      <w:r w:rsidRPr="008E4AAD">
        <w:rPr>
          <w:color w:val="92D050"/>
        </w:rPr>
        <w:t xml:space="preserve">PROGRAM </w:t>
      </w:r>
      <w:proofErr w:type="spellStart"/>
      <w:r w:rsidR="00B6525B">
        <w:rPr>
          <w:color w:val="92D050"/>
        </w:rPr>
        <w:t>d</w:t>
      </w:r>
      <w:r w:rsidRPr="008E4AAD">
        <w:rPr>
          <w:color w:val="92D050"/>
        </w:rPr>
        <w:t>isplayAllGadgets</w:t>
      </w:r>
      <w:proofErr w:type="spellEnd"/>
      <w:r w:rsidRPr="008E4AAD">
        <w:rPr>
          <w:color w:val="92D050"/>
        </w:rPr>
        <w:t>:</w:t>
      </w:r>
    </w:p>
    <w:p w14:paraId="1C9FC2C5" w14:textId="5A7329E4" w:rsidR="008E4AAD" w:rsidRPr="008E4AAD" w:rsidRDefault="008E4AAD" w:rsidP="008E4AAD">
      <w:pPr>
        <w:pStyle w:val="ListParagraph"/>
        <w:rPr>
          <w:color w:val="92D050"/>
        </w:rPr>
      </w:pPr>
      <w:r>
        <w:rPr>
          <w:color w:val="92D050"/>
        </w:rPr>
        <w:tab/>
        <w:t>Print “Mobiles</w:t>
      </w:r>
      <w:proofErr w:type="gramStart"/>
      <w:r>
        <w:rPr>
          <w:color w:val="92D050"/>
        </w:rPr>
        <w:t>: ”</w:t>
      </w:r>
      <w:proofErr w:type="gramEnd"/>
      <w:r>
        <w:rPr>
          <w:color w:val="92D050"/>
        </w:rPr>
        <w:t>;</w:t>
      </w:r>
    </w:p>
    <w:p w14:paraId="3CCD3B1F" w14:textId="698A0156" w:rsidR="008E4AAD" w:rsidRPr="008E4AAD" w:rsidRDefault="008E4AAD" w:rsidP="008E4AAD">
      <w:pPr>
        <w:pStyle w:val="ListParagraph"/>
        <w:ind w:firstLine="720"/>
        <w:rPr>
          <w:color w:val="92D050"/>
        </w:rPr>
      </w:pPr>
      <w:r w:rsidRPr="008E4AAD">
        <w:rPr>
          <w:color w:val="92D050"/>
        </w:rPr>
        <w:t>FOR</w:t>
      </w:r>
      <w:r>
        <w:rPr>
          <w:color w:val="92D050"/>
        </w:rPr>
        <w:t>EACH</w:t>
      </w:r>
      <w:r w:rsidRPr="008E4AAD">
        <w:rPr>
          <w:color w:val="92D050"/>
        </w:rPr>
        <w:t xml:space="preserve"> Mobile in mobiles list:</w:t>
      </w:r>
    </w:p>
    <w:p w14:paraId="2861F8AB" w14:textId="3C68E0F5" w:rsidR="008E4AAD" w:rsidRPr="008E4AAD" w:rsidRDefault="008E4AAD" w:rsidP="008E4AAD">
      <w:pPr>
        <w:ind w:left="1440"/>
        <w:rPr>
          <w:color w:val="92D050"/>
        </w:rPr>
      </w:pPr>
      <w:r w:rsidRPr="008E4AAD">
        <w:rPr>
          <w:color w:val="92D050"/>
        </w:rPr>
        <w:t>Call display method of Mobile;</w:t>
      </w:r>
    </w:p>
    <w:p w14:paraId="518D7AE2" w14:textId="4853A731" w:rsidR="008E4AAD" w:rsidRPr="008E4AAD" w:rsidRDefault="008E4AAD" w:rsidP="008E4AAD">
      <w:pPr>
        <w:pStyle w:val="ListParagraph"/>
        <w:rPr>
          <w:color w:val="92D050"/>
        </w:rPr>
      </w:pPr>
      <w:r w:rsidRPr="008E4AAD">
        <w:rPr>
          <w:color w:val="92D050"/>
        </w:rPr>
        <w:t xml:space="preserve">    </w:t>
      </w:r>
      <w:r>
        <w:rPr>
          <w:color w:val="92D050"/>
        </w:rPr>
        <w:tab/>
      </w:r>
      <w:r w:rsidRPr="008E4AAD">
        <w:rPr>
          <w:color w:val="92D050"/>
        </w:rPr>
        <w:t>ENDFOR</w:t>
      </w:r>
      <w:r>
        <w:rPr>
          <w:color w:val="92D050"/>
        </w:rPr>
        <w:t>EACH</w:t>
      </w:r>
      <w:r w:rsidRPr="008E4AAD">
        <w:rPr>
          <w:color w:val="92D050"/>
        </w:rPr>
        <w:t>;</w:t>
      </w:r>
    </w:p>
    <w:p w14:paraId="25838092" w14:textId="5293F61C" w:rsidR="008E4AAD" w:rsidRDefault="008E4AAD" w:rsidP="008E4AAD">
      <w:pPr>
        <w:pStyle w:val="ListParagraph"/>
        <w:rPr>
          <w:color w:val="92D050"/>
        </w:rPr>
      </w:pPr>
      <w:r w:rsidRPr="008E4AAD">
        <w:rPr>
          <w:color w:val="92D050"/>
        </w:rPr>
        <w:t xml:space="preserve">    </w:t>
      </w:r>
      <w:r>
        <w:rPr>
          <w:color w:val="92D050"/>
        </w:rPr>
        <w:tab/>
      </w:r>
      <w:r>
        <w:rPr>
          <w:color w:val="92D050"/>
        </w:rPr>
        <w:t>Print “</w:t>
      </w:r>
      <w:r>
        <w:rPr>
          <w:color w:val="92D050"/>
        </w:rPr>
        <w:t>MP3s</w:t>
      </w:r>
      <w:proofErr w:type="gramStart"/>
      <w:r>
        <w:rPr>
          <w:color w:val="92D050"/>
        </w:rPr>
        <w:t>: ”</w:t>
      </w:r>
      <w:proofErr w:type="gramEnd"/>
      <w:r>
        <w:rPr>
          <w:color w:val="92D050"/>
        </w:rPr>
        <w:t>;</w:t>
      </w:r>
    </w:p>
    <w:p w14:paraId="6A915EB2" w14:textId="69B3ABDD" w:rsidR="008E4AAD" w:rsidRPr="008E4AAD" w:rsidRDefault="008E4AAD" w:rsidP="008E4AAD">
      <w:pPr>
        <w:ind w:left="720"/>
        <w:rPr>
          <w:color w:val="92D050"/>
        </w:rPr>
      </w:pPr>
      <w:r w:rsidRPr="008E4AAD">
        <w:rPr>
          <w:color w:val="92D050"/>
        </w:rPr>
        <w:t>FOR</w:t>
      </w:r>
      <w:r>
        <w:rPr>
          <w:color w:val="92D050"/>
        </w:rPr>
        <w:t>EACH</w:t>
      </w:r>
      <w:r w:rsidRPr="008E4AAD">
        <w:rPr>
          <w:color w:val="92D050"/>
        </w:rPr>
        <w:t xml:space="preserve"> MP3 in MP3s list:</w:t>
      </w:r>
    </w:p>
    <w:p w14:paraId="65EAC6F3" w14:textId="5C7A1AC6" w:rsidR="008E4AAD" w:rsidRPr="008E4AAD" w:rsidRDefault="008E4AAD" w:rsidP="008E4AAD">
      <w:pPr>
        <w:pStyle w:val="ListParagraph"/>
        <w:rPr>
          <w:color w:val="92D050"/>
        </w:rPr>
      </w:pPr>
      <w:r w:rsidRPr="008E4AAD">
        <w:rPr>
          <w:color w:val="92D050"/>
        </w:rPr>
        <w:t xml:space="preserve">        </w:t>
      </w:r>
      <w:r>
        <w:rPr>
          <w:color w:val="92D050"/>
        </w:rPr>
        <w:tab/>
      </w:r>
      <w:r>
        <w:rPr>
          <w:color w:val="92D050"/>
        </w:rPr>
        <w:tab/>
      </w:r>
      <w:r w:rsidRPr="008E4AAD">
        <w:rPr>
          <w:color w:val="92D050"/>
        </w:rPr>
        <w:t>Call display method of MP3;</w:t>
      </w:r>
    </w:p>
    <w:p w14:paraId="7ADF54E1" w14:textId="648DF8E0" w:rsidR="008E4AAD" w:rsidRPr="008E4AAD" w:rsidRDefault="008E4AAD" w:rsidP="008E4AAD">
      <w:pPr>
        <w:pStyle w:val="ListParagraph"/>
        <w:rPr>
          <w:color w:val="92D050"/>
        </w:rPr>
      </w:pPr>
      <w:r w:rsidRPr="008E4AAD">
        <w:rPr>
          <w:color w:val="92D050"/>
        </w:rPr>
        <w:t xml:space="preserve">    </w:t>
      </w:r>
      <w:r>
        <w:rPr>
          <w:color w:val="92D050"/>
        </w:rPr>
        <w:tab/>
      </w:r>
      <w:r w:rsidRPr="008E4AAD">
        <w:rPr>
          <w:color w:val="92D050"/>
        </w:rPr>
        <w:t>ENDFOR</w:t>
      </w:r>
      <w:r>
        <w:rPr>
          <w:color w:val="92D050"/>
        </w:rPr>
        <w:t>EACH</w:t>
      </w:r>
      <w:r w:rsidRPr="008E4AAD">
        <w:rPr>
          <w:color w:val="92D050"/>
        </w:rPr>
        <w:t>;</w:t>
      </w:r>
    </w:p>
    <w:p w14:paraId="2CDBF996" w14:textId="64C83E90" w:rsidR="00770D2C" w:rsidRDefault="008E4AAD" w:rsidP="008E4AAD">
      <w:pPr>
        <w:pStyle w:val="ListParagraph"/>
        <w:rPr>
          <w:color w:val="92D050"/>
        </w:rPr>
      </w:pPr>
      <w:r w:rsidRPr="008E4AAD">
        <w:rPr>
          <w:color w:val="92D050"/>
        </w:rPr>
        <w:t>END.</w:t>
      </w:r>
    </w:p>
    <w:p w14:paraId="19A40C06" w14:textId="77777777" w:rsidR="00266846" w:rsidRPr="008E4AAD" w:rsidRDefault="00266846" w:rsidP="008E4AAD">
      <w:pPr>
        <w:pStyle w:val="ListParagraph"/>
        <w:rPr>
          <w:color w:val="92D050"/>
        </w:rPr>
      </w:pPr>
    </w:p>
    <w:p w14:paraId="07497FD3" w14:textId="34374ECE" w:rsidR="008E4AAD" w:rsidRDefault="008E4AAD" w:rsidP="008E4AAD">
      <w:pPr>
        <w:pStyle w:val="ListParagraph"/>
        <w:numPr>
          <w:ilvl w:val="0"/>
          <w:numId w:val="14"/>
        </w:numPr>
        <w:rPr>
          <w:b/>
          <w:bCs/>
          <w:sz w:val="28"/>
          <w:szCs w:val="28"/>
        </w:rPr>
      </w:pPr>
      <w:r w:rsidRPr="008E4AAD">
        <w:rPr>
          <w:b/>
          <w:bCs/>
          <w:sz w:val="28"/>
          <w:szCs w:val="28"/>
        </w:rPr>
        <w:t>Making a call</w:t>
      </w:r>
      <w:r w:rsidRPr="004F7E2E">
        <w:rPr>
          <w:b/>
          <w:bCs/>
          <w:sz w:val="28"/>
          <w:szCs w:val="28"/>
        </w:rPr>
        <w:t>:</w:t>
      </w:r>
    </w:p>
    <w:p w14:paraId="3B8F3FF1" w14:textId="77777777" w:rsidR="002066F3" w:rsidRDefault="002066F3" w:rsidP="002066F3">
      <w:pPr>
        <w:pStyle w:val="ListParagraph"/>
        <w:rPr>
          <w:b/>
          <w:bCs/>
          <w:sz w:val="28"/>
          <w:szCs w:val="28"/>
        </w:rPr>
      </w:pPr>
    </w:p>
    <w:p w14:paraId="58F8EF83" w14:textId="4D6B2F40" w:rsidR="00B6525B" w:rsidRDefault="00B6525B" w:rsidP="00B6525B">
      <w:pPr>
        <w:pStyle w:val="ListParagraph"/>
        <w:rPr>
          <w:color w:val="92D050"/>
        </w:rPr>
      </w:pPr>
      <w:r w:rsidRPr="00B6525B">
        <w:rPr>
          <w:color w:val="92D050"/>
        </w:rPr>
        <w:t xml:space="preserve">PROGRAM </w:t>
      </w:r>
      <w:proofErr w:type="spellStart"/>
      <w:r>
        <w:rPr>
          <w:color w:val="92D050"/>
        </w:rPr>
        <w:t>m</w:t>
      </w:r>
      <w:r w:rsidRPr="00B6525B">
        <w:rPr>
          <w:color w:val="92D050"/>
        </w:rPr>
        <w:t>akeACall</w:t>
      </w:r>
      <w:proofErr w:type="spellEnd"/>
      <w:r w:rsidRPr="00B6525B">
        <w:rPr>
          <w:color w:val="92D050"/>
        </w:rPr>
        <w:t>:</w:t>
      </w:r>
    </w:p>
    <w:p w14:paraId="3946DC6C" w14:textId="52B58AD2" w:rsidR="00B6525B" w:rsidRPr="00B6525B" w:rsidRDefault="00B6525B" w:rsidP="00B6525B">
      <w:pPr>
        <w:pStyle w:val="ListParagraph"/>
        <w:rPr>
          <w:color w:val="92D050"/>
        </w:rPr>
      </w:pPr>
      <w:r>
        <w:rPr>
          <w:color w:val="92D050"/>
        </w:rPr>
        <w:tab/>
        <w:t>TRY:</w:t>
      </w:r>
    </w:p>
    <w:p w14:paraId="3CD92638" w14:textId="5B447D1B" w:rsidR="00B6525B" w:rsidRDefault="00B6525B" w:rsidP="00B6525B">
      <w:pPr>
        <w:pStyle w:val="ListParagraph"/>
        <w:ind w:left="2160"/>
        <w:rPr>
          <w:color w:val="92D050"/>
        </w:rPr>
      </w:pPr>
      <w:r>
        <w:rPr>
          <w:color w:val="92D050"/>
        </w:rPr>
        <w:lastRenderedPageBreak/>
        <w:t xml:space="preserve">Get </w:t>
      </w:r>
      <w:r w:rsidRPr="00B6525B">
        <w:rPr>
          <w:color w:val="92D050"/>
        </w:rPr>
        <w:t>and convert display number to integer</w:t>
      </w:r>
      <w:r>
        <w:rPr>
          <w:color w:val="92D050"/>
        </w:rPr>
        <w:t xml:space="preserve"> and find </w:t>
      </w:r>
      <w:r w:rsidRPr="00B6525B">
        <w:rPr>
          <w:color w:val="92D050"/>
        </w:rPr>
        <w:t>Mobile object using display number;</w:t>
      </w:r>
    </w:p>
    <w:p w14:paraId="719C116D" w14:textId="35D13C41" w:rsidR="00B6525B" w:rsidRDefault="00B6525B" w:rsidP="004C4189">
      <w:pPr>
        <w:rPr>
          <w:color w:val="92D050"/>
        </w:rPr>
      </w:pPr>
      <w:r>
        <w:rPr>
          <w:color w:val="92D050"/>
        </w:rPr>
        <w:tab/>
      </w:r>
      <w:r w:rsidR="004C4189">
        <w:rPr>
          <w:color w:val="92D050"/>
        </w:rPr>
        <w:tab/>
      </w:r>
      <w:r w:rsidRPr="004C4189">
        <w:rPr>
          <w:color w:val="92D050"/>
        </w:rPr>
        <w:t>Get</w:t>
      </w:r>
      <w:r w:rsidRPr="004C4189">
        <w:rPr>
          <w:color w:val="92D050"/>
        </w:rPr>
        <w:t xml:space="preserve"> and convert inputs for call (phone number, duration);</w:t>
      </w:r>
    </w:p>
    <w:p w14:paraId="4BD3F4F7" w14:textId="25904FB6" w:rsidR="004C4189" w:rsidRDefault="004C4189" w:rsidP="004C4189">
      <w:pPr>
        <w:rPr>
          <w:color w:val="92D050"/>
        </w:rPr>
      </w:pPr>
      <w:r>
        <w:rPr>
          <w:color w:val="92D050"/>
        </w:rPr>
        <w:tab/>
        <w:t>ENDTRY;</w:t>
      </w:r>
    </w:p>
    <w:p w14:paraId="64F1CA57" w14:textId="0FE92FA4" w:rsidR="004C4189" w:rsidRDefault="004C4189" w:rsidP="004C4189">
      <w:pPr>
        <w:rPr>
          <w:color w:val="92D050"/>
        </w:rPr>
      </w:pPr>
      <w:r>
        <w:rPr>
          <w:color w:val="92D050"/>
        </w:rPr>
        <w:tab/>
        <w:t>CATCH(</w:t>
      </w:r>
      <w:proofErr w:type="spellStart"/>
      <w:r w:rsidRPr="004C4189">
        <w:rPr>
          <w:color w:val="92D050"/>
        </w:rPr>
        <w:t>NumberFormatException</w:t>
      </w:r>
      <w:proofErr w:type="spellEnd"/>
      <w:r>
        <w:rPr>
          <w:color w:val="92D050"/>
        </w:rPr>
        <w:t>):</w:t>
      </w:r>
    </w:p>
    <w:p w14:paraId="3A7EB3A2" w14:textId="486F1977" w:rsidR="004C4189" w:rsidRDefault="004C4189" w:rsidP="004C4189">
      <w:pPr>
        <w:ind w:left="720" w:firstLine="0"/>
        <w:rPr>
          <w:color w:val="92D050"/>
        </w:rPr>
      </w:pPr>
      <w:r>
        <w:rPr>
          <w:color w:val="92D050"/>
        </w:rPr>
        <w:tab/>
      </w:r>
      <w:r>
        <w:rPr>
          <w:color w:val="92D050"/>
        </w:rPr>
        <w:tab/>
      </w:r>
      <w:r w:rsidRPr="0055162D">
        <w:rPr>
          <w:color w:val="92D050"/>
        </w:rPr>
        <w:t>Display error message</w:t>
      </w:r>
      <w:r>
        <w:rPr>
          <w:color w:val="92D050"/>
        </w:rPr>
        <w:t xml:space="preserve"> about incorrect user input</w:t>
      </w:r>
      <w:r w:rsidRPr="0055162D">
        <w:rPr>
          <w:color w:val="92D050"/>
        </w:rPr>
        <w:t>;</w:t>
      </w:r>
    </w:p>
    <w:p w14:paraId="2949FD78" w14:textId="1703C55C" w:rsidR="004C4189" w:rsidRDefault="004C4189" w:rsidP="004C4189">
      <w:pPr>
        <w:rPr>
          <w:color w:val="92D050"/>
        </w:rPr>
      </w:pPr>
      <w:r>
        <w:rPr>
          <w:color w:val="92D050"/>
        </w:rPr>
        <w:tab/>
        <w:t>ENDCATCH;</w:t>
      </w:r>
    </w:p>
    <w:p w14:paraId="377D63A6" w14:textId="5DE345E9" w:rsidR="004C4189" w:rsidRDefault="004C4189" w:rsidP="004C4189">
      <w:pPr>
        <w:rPr>
          <w:color w:val="92D050"/>
        </w:rPr>
      </w:pPr>
      <w:r>
        <w:rPr>
          <w:color w:val="92D050"/>
        </w:rPr>
        <w:tab/>
        <w:t>CATCH(</w:t>
      </w:r>
      <w:proofErr w:type="spellStart"/>
      <w:r w:rsidRPr="004C4189">
        <w:rPr>
          <w:color w:val="92D050"/>
        </w:rPr>
        <w:t>IndexOutOfBoundsException</w:t>
      </w:r>
      <w:proofErr w:type="spellEnd"/>
      <w:r>
        <w:rPr>
          <w:color w:val="92D050"/>
        </w:rPr>
        <w:t>):</w:t>
      </w:r>
    </w:p>
    <w:p w14:paraId="1271BF80" w14:textId="76411494" w:rsidR="004C4189" w:rsidRDefault="004C4189" w:rsidP="004C4189">
      <w:pPr>
        <w:rPr>
          <w:color w:val="92D050"/>
        </w:rPr>
      </w:pPr>
      <w:r>
        <w:rPr>
          <w:color w:val="92D050"/>
        </w:rPr>
        <w:tab/>
      </w:r>
      <w:r>
        <w:rPr>
          <w:color w:val="92D050"/>
        </w:rPr>
        <w:tab/>
      </w:r>
      <w:r w:rsidRPr="0055162D">
        <w:rPr>
          <w:color w:val="92D050"/>
        </w:rPr>
        <w:t>Display error message</w:t>
      </w:r>
      <w:r>
        <w:rPr>
          <w:color w:val="92D050"/>
        </w:rPr>
        <w:t xml:space="preserve"> </w:t>
      </w:r>
      <w:r w:rsidR="00852D32">
        <w:rPr>
          <w:color w:val="92D050"/>
        </w:rPr>
        <w:t>that phone is not found</w:t>
      </w:r>
      <w:r w:rsidRPr="0055162D">
        <w:rPr>
          <w:color w:val="92D050"/>
        </w:rPr>
        <w:t>;</w:t>
      </w:r>
    </w:p>
    <w:p w14:paraId="2AD795F4" w14:textId="1D8EE208" w:rsidR="004C4189" w:rsidRPr="004C4189" w:rsidRDefault="004C4189" w:rsidP="004C4189">
      <w:pPr>
        <w:rPr>
          <w:color w:val="92D050"/>
        </w:rPr>
      </w:pPr>
      <w:r>
        <w:rPr>
          <w:color w:val="92D050"/>
        </w:rPr>
        <w:tab/>
        <w:t>ENDCATCH;</w:t>
      </w:r>
    </w:p>
    <w:p w14:paraId="46F5CC00" w14:textId="77777777" w:rsidR="004C4189" w:rsidRDefault="00B6525B" w:rsidP="00B6525B">
      <w:pPr>
        <w:pStyle w:val="ListParagraph"/>
        <w:rPr>
          <w:color w:val="92D050"/>
        </w:rPr>
      </w:pPr>
      <w:r w:rsidRPr="00B6525B">
        <w:rPr>
          <w:color w:val="92D050"/>
        </w:rPr>
        <w:t xml:space="preserve">    </w:t>
      </w:r>
      <w:r>
        <w:rPr>
          <w:color w:val="92D050"/>
        </w:rPr>
        <w:tab/>
      </w:r>
      <w:r w:rsidRPr="00B6525B">
        <w:rPr>
          <w:color w:val="92D050"/>
        </w:rPr>
        <w:t xml:space="preserve">IF </w:t>
      </w:r>
      <w:r>
        <w:rPr>
          <w:color w:val="92D050"/>
        </w:rPr>
        <w:t>(</w:t>
      </w:r>
      <w:r w:rsidRPr="00B6525B">
        <w:rPr>
          <w:color w:val="92D050"/>
        </w:rPr>
        <w:t>remaining minutes &gt;= duration</w:t>
      </w:r>
      <w:r>
        <w:rPr>
          <w:color w:val="92D050"/>
        </w:rPr>
        <w:t xml:space="preserve">) </w:t>
      </w:r>
    </w:p>
    <w:p w14:paraId="0B556FB2" w14:textId="6177AB5C" w:rsidR="00B6525B" w:rsidRPr="00B6525B" w:rsidRDefault="00B6525B" w:rsidP="004C4189">
      <w:pPr>
        <w:pStyle w:val="ListParagraph"/>
        <w:ind w:left="1440" w:firstLine="720"/>
        <w:rPr>
          <w:color w:val="92D050"/>
        </w:rPr>
      </w:pPr>
      <w:r w:rsidRPr="00B6525B">
        <w:rPr>
          <w:color w:val="92D050"/>
        </w:rPr>
        <w:t>THEN:</w:t>
      </w:r>
    </w:p>
    <w:p w14:paraId="67AAC51F" w14:textId="3BF45044" w:rsidR="00B6525B" w:rsidRPr="00B6525B" w:rsidRDefault="00B6525B" w:rsidP="00B6525B">
      <w:pPr>
        <w:pStyle w:val="ListParagraph"/>
        <w:rPr>
          <w:color w:val="92D050"/>
        </w:rPr>
      </w:pPr>
      <w:r w:rsidRPr="00B6525B">
        <w:rPr>
          <w:color w:val="92D050"/>
        </w:rPr>
        <w:t xml:space="preserve">        </w:t>
      </w:r>
      <w:r>
        <w:rPr>
          <w:color w:val="92D050"/>
        </w:rPr>
        <w:tab/>
      </w:r>
      <w:r>
        <w:rPr>
          <w:color w:val="92D050"/>
        </w:rPr>
        <w:tab/>
      </w:r>
      <w:r w:rsidR="004C4189">
        <w:rPr>
          <w:color w:val="92D050"/>
        </w:rPr>
        <w:tab/>
      </w:r>
      <w:r w:rsidRPr="00B6525B">
        <w:rPr>
          <w:color w:val="92D050"/>
        </w:rPr>
        <w:t>Deduct duration from remaining minutes;</w:t>
      </w:r>
    </w:p>
    <w:p w14:paraId="1D591EB7" w14:textId="5EA00533" w:rsidR="00B6525B" w:rsidRPr="00B6525B" w:rsidRDefault="00B6525B" w:rsidP="00B6525B">
      <w:pPr>
        <w:pStyle w:val="ListParagraph"/>
        <w:rPr>
          <w:color w:val="92D050"/>
        </w:rPr>
      </w:pPr>
      <w:r w:rsidRPr="00B6525B">
        <w:rPr>
          <w:color w:val="92D050"/>
        </w:rPr>
        <w:t xml:space="preserve">        </w:t>
      </w:r>
      <w:r>
        <w:rPr>
          <w:color w:val="92D050"/>
        </w:rPr>
        <w:tab/>
      </w:r>
      <w:r>
        <w:rPr>
          <w:color w:val="92D050"/>
        </w:rPr>
        <w:tab/>
      </w:r>
      <w:r w:rsidR="004C4189">
        <w:rPr>
          <w:color w:val="92D050"/>
        </w:rPr>
        <w:tab/>
      </w:r>
      <w:r w:rsidRPr="00B6525B">
        <w:rPr>
          <w:color w:val="92D050"/>
        </w:rPr>
        <w:t>Display call details;</w:t>
      </w:r>
    </w:p>
    <w:p w14:paraId="7EFC0DE5" w14:textId="57E4E821" w:rsidR="00B6525B" w:rsidRPr="00B6525B" w:rsidRDefault="00B6525B" w:rsidP="00B6525B">
      <w:pPr>
        <w:pStyle w:val="ListParagraph"/>
        <w:rPr>
          <w:color w:val="92D050"/>
        </w:rPr>
      </w:pPr>
      <w:r w:rsidRPr="00B6525B">
        <w:rPr>
          <w:color w:val="92D050"/>
        </w:rPr>
        <w:t xml:space="preserve">    </w:t>
      </w:r>
      <w:r>
        <w:rPr>
          <w:color w:val="92D050"/>
        </w:rPr>
        <w:tab/>
      </w:r>
      <w:r w:rsidR="004C4189">
        <w:rPr>
          <w:color w:val="92D050"/>
        </w:rPr>
        <w:tab/>
      </w:r>
      <w:r w:rsidRPr="00B6525B">
        <w:rPr>
          <w:color w:val="92D050"/>
        </w:rPr>
        <w:t>ELSE:</w:t>
      </w:r>
    </w:p>
    <w:p w14:paraId="26AE0BF8" w14:textId="58F8F51B" w:rsidR="00B6525B" w:rsidRPr="00B6525B" w:rsidRDefault="00B6525B" w:rsidP="00B6525B">
      <w:pPr>
        <w:pStyle w:val="ListParagraph"/>
        <w:rPr>
          <w:color w:val="92D050"/>
        </w:rPr>
      </w:pPr>
      <w:r w:rsidRPr="00B6525B">
        <w:rPr>
          <w:color w:val="92D050"/>
        </w:rPr>
        <w:t xml:space="preserve">        </w:t>
      </w:r>
      <w:r>
        <w:rPr>
          <w:color w:val="92D050"/>
        </w:rPr>
        <w:tab/>
      </w:r>
      <w:r>
        <w:rPr>
          <w:color w:val="92D050"/>
        </w:rPr>
        <w:tab/>
      </w:r>
      <w:r w:rsidR="004C4189">
        <w:rPr>
          <w:color w:val="92D050"/>
        </w:rPr>
        <w:tab/>
      </w:r>
      <w:r w:rsidRPr="00B6525B">
        <w:rPr>
          <w:color w:val="92D050"/>
        </w:rPr>
        <w:t>Prompt user to add minutes until sufficient;</w:t>
      </w:r>
    </w:p>
    <w:p w14:paraId="7E0DF3A5" w14:textId="61DFF568" w:rsidR="00B6525B" w:rsidRPr="00B6525B" w:rsidRDefault="00B6525B" w:rsidP="00B6525B">
      <w:pPr>
        <w:pStyle w:val="ListParagraph"/>
        <w:rPr>
          <w:color w:val="92D050"/>
        </w:rPr>
      </w:pPr>
      <w:r w:rsidRPr="00B6525B">
        <w:rPr>
          <w:color w:val="92D050"/>
        </w:rPr>
        <w:t xml:space="preserve">        </w:t>
      </w:r>
      <w:r>
        <w:rPr>
          <w:color w:val="92D050"/>
        </w:rPr>
        <w:tab/>
      </w:r>
      <w:r>
        <w:rPr>
          <w:color w:val="92D050"/>
        </w:rPr>
        <w:tab/>
      </w:r>
      <w:r w:rsidR="004C4189">
        <w:rPr>
          <w:color w:val="92D050"/>
        </w:rPr>
        <w:tab/>
      </w:r>
      <w:r w:rsidRPr="00B6525B">
        <w:rPr>
          <w:color w:val="92D050"/>
        </w:rPr>
        <w:t>Deduct duration from remaining minutes;</w:t>
      </w:r>
    </w:p>
    <w:p w14:paraId="7848F6E0" w14:textId="67D6867F" w:rsidR="00B6525B" w:rsidRPr="00B6525B" w:rsidRDefault="00B6525B" w:rsidP="00B6525B">
      <w:pPr>
        <w:pStyle w:val="ListParagraph"/>
        <w:rPr>
          <w:color w:val="92D050"/>
        </w:rPr>
      </w:pPr>
      <w:r w:rsidRPr="00B6525B">
        <w:rPr>
          <w:color w:val="92D050"/>
        </w:rPr>
        <w:t xml:space="preserve">        </w:t>
      </w:r>
      <w:r>
        <w:rPr>
          <w:color w:val="92D050"/>
        </w:rPr>
        <w:tab/>
      </w:r>
      <w:r>
        <w:rPr>
          <w:color w:val="92D050"/>
        </w:rPr>
        <w:tab/>
      </w:r>
      <w:r w:rsidR="004C4189">
        <w:rPr>
          <w:color w:val="92D050"/>
        </w:rPr>
        <w:tab/>
      </w:r>
      <w:r w:rsidRPr="00B6525B">
        <w:rPr>
          <w:color w:val="92D050"/>
        </w:rPr>
        <w:t>Display call details;</w:t>
      </w:r>
    </w:p>
    <w:p w14:paraId="2233EBD5" w14:textId="131C50BD" w:rsidR="00B6525B" w:rsidRPr="00B6525B" w:rsidRDefault="00B6525B" w:rsidP="00B6525B">
      <w:pPr>
        <w:pStyle w:val="ListParagraph"/>
        <w:rPr>
          <w:color w:val="92D050"/>
        </w:rPr>
      </w:pPr>
      <w:r w:rsidRPr="00B6525B">
        <w:rPr>
          <w:color w:val="92D050"/>
        </w:rPr>
        <w:t xml:space="preserve">    </w:t>
      </w:r>
      <w:r>
        <w:rPr>
          <w:color w:val="92D050"/>
        </w:rPr>
        <w:tab/>
      </w:r>
      <w:r w:rsidRPr="00B6525B">
        <w:rPr>
          <w:color w:val="92D050"/>
        </w:rPr>
        <w:t>ENDIF;</w:t>
      </w:r>
    </w:p>
    <w:p w14:paraId="222A1D6B" w14:textId="1751ADE1" w:rsidR="00B6525B" w:rsidRPr="004C4189" w:rsidRDefault="00B6525B" w:rsidP="004C4189">
      <w:pPr>
        <w:ind w:left="720" w:firstLine="0"/>
        <w:rPr>
          <w:color w:val="92D050"/>
        </w:rPr>
      </w:pPr>
      <w:r w:rsidRPr="00B6525B">
        <w:rPr>
          <w:color w:val="92D050"/>
        </w:rPr>
        <w:t xml:space="preserve">    </w:t>
      </w:r>
      <w:r>
        <w:rPr>
          <w:color w:val="92D050"/>
        </w:rPr>
        <w:tab/>
      </w:r>
      <w:r w:rsidRPr="0055162D">
        <w:rPr>
          <w:color w:val="92D050"/>
        </w:rPr>
        <w:t>Use clear method to clear all the fields;</w:t>
      </w:r>
    </w:p>
    <w:p w14:paraId="7D9A11AC" w14:textId="44B7493E" w:rsidR="008E4AAD" w:rsidRPr="00B6525B" w:rsidRDefault="00B6525B" w:rsidP="00B6525B">
      <w:pPr>
        <w:pStyle w:val="ListParagraph"/>
        <w:rPr>
          <w:color w:val="92D050"/>
        </w:rPr>
      </w:pPr>
      <w:r w:rsidRPr="00B6525B">
        <w:rPr>
          <w:color w:val="92D050"/>
        </w:rPr>
        <w:t>END.</w:t>
      </w:r>
    </w:p>
    <w:p w14:paraId="7F25E04C" w14:textId="77777777" w:rsidR="004F7E2E" w:rsidRDefault="004F7E2E" w:rsidP="008E4AAD"/>
    <w:p w14:paraId="0F95F8E0" w14:textId="71BA3697" w:rsidR="002066F3" w:rsidRDefault="002066F3" w:rsidP="002066F3">
      <w:pPr>
        <w:pStyle w:val="ListParagraph"/>
        <w:numPr>
          <w:ilvl w:val="0"/>
          <w:numId w:val="14"/>
        </w:numPr>
        <w:rPr>
          <w:b/>
          <w:bCs/>
          <w:sz w:val="28"/>
          <w:szCs w:val="28"/>
        </w:rPr>
      </w:pPr>
      <w:r>
        <w:rPr>
          <w:b/>
          <w:bCs/>
          <w:sz w:val="28"/>
          <w:szCs w:val="28"/>
        </w:rPr>
        <w:t>Downloading music:</w:t>
      </w:r>
    </w:p>
    <w:p w14:paraId="4D19154E" w14:textId="77777777" w:rsidR="002066F3" w:rsidRDefault="002066F3" w:rsidP="002066F3">
      <w:pPr>
        <w:ind w:left="360" w:firstLine="0"/>
        <w:rPr>
          <w:b/>
          <w:bCs/>
          <w:sz w:val="28"/>
          <w:szCs w:val="28"/>
        </w:rPr>
      </w:pPr>
    </w:p>
    <w:p w14:paraId="2D4A2DCE" w14:textId="77777777" w:rsidR="002066F3" w:rsidRDefault="002066F3" w:rsidP="002066F3">
      <w:pPr>
        <w:pStyle w:val="ListParagraph"/>
        <w:rPr>
          <w:color w:val="92D050"/>
        </w:rPr>
      </w:pPr>
      <w:r w:rsidRPr="00B6525B">
        <w:rPr>
          <w:color w:val="92D050"/>
        </w:rPr>
        <w:t xml:space="preserve">PROGRAM </w:t>
      </w:r>
      <w:proofErr w:type="spellStart"/>
      <w:r>
        <w:rPr>
          <w:color w:val="92D050"/>
        </w:rPr>
        <w:t>m</w:t>
      </w:r>
      <w:r w:rsidRPr="00B6525B">
        <w:rPr>
          <w:color w:val="92D050"/>
        </w:rPr>
        <w:t>akeACall</w:t>
      </w:r>
      <w:proofErr w:type="spellEnd"/>
      <w:r w:rsidRPr="00B6525B">
        <w:rPr>
          <w:color w:val="92D050"/>
        </w:rPr>
        <w:t>:</w:t>
      </w:r>
    </w:p>
    <w:p w14:paraId="11CBF235" w14:textId="77777777" w:rsidR="002066F3" w:rsidRPr="00B6525B" w:rsidRDefault="002066F3" w:rsidP="002066F3">
      <w:pPr>
        <w:pStyle w:val="ListParagraph"/>
        <w:rPr>
          <w:color w:val="92D050"/>
        </w:rPr>
      </w:pPr>
      <w:r>
        <w:rPr>
          <w:color w:val="92D050"/>
        </w:rPr>
        <w:lastRenderedPageBreak/>
        <w:tab/>
        <w:t>TRY:</w:t>
      </w:r>
    </w:p>
    <w:p w14:paraId="5817A1D6" w14:textId="43D9109E" w:rsidR="002066F3" w:rsidRDefault="002066F3" w:rsidP="002066F3">
      <w:pPr>
        <w:pStyle w:val="ListParagraph"/>
        <w:ind w:left="2160"/>
        <w:rPr>
          <w:color w:val="92D050"/>
        </w:rPr>
      </w:pPr>
      <w:r>
        <w:rPr>
          <w:color w:val="92D050"/>
        </w:rPr>
        <w:t xml:space="preserve">Get </w:t>
      </w:r>
      <w:r w:rsidRPr="00B6525B">
        <w:rPr>
          <w:color w:val="92D050"/>
        </w:rPr>
        <w:t>and convert display number to integer</w:t>
      </w:r>
      <w:r>
        <w:rPr>
          <w:color w:val="92D050"/>
        </w:rPr>
        <w:t xml:space="preserve"> and find </w:t>
      </w:r>
      <w:r>
        <w:rPr>
          <w:color w:val="92D050"/>
        </w:rPr>
        <w:t>MP3</w:t>
      </w:r>
      <w:r w:rsidRPr="00B6525B">
        <w:rPr>
          <w:color w:val="92D050"/>
        </w:rPr>
        <w:t xml:space="preserve"> object using display number;</w:t>
      </w:r>
    </w:p>
    <w:p w14:paraId="1DA86CA1" w14:textId="6BA663F4" w:rsidR="002066F3" w:rsidRDefault="002066F3" w:rsidP="002066F3">
      <w:pPr>
        <w:rPr>
          <w:color w:val="92D050"/>
        </w:rPr>
      </w:pPr>
      <w:r>
        <w:rPr>
          <w:color w:val="92D050"/>
        </w:rPr>
        <w:tab/>
      </w:r>
      <w:r>
        <w:rPr>
          <w:color w:val="92D050"/>
        </w:rPr>
        <w:tab/>
      </w:r>
      <w:r w:rsidRPr="004C4189">
        <w:rPr>
          <w:color w:val="92D050"/>
        </w:rPr>
        <w:t xml:space="preserve">Get and convert inputs for </w:t>
      </w:r>
      <w:r>
        <w:rPr>
          <w:color w:val="92D050"/>
        </w:rPr>
        <w:t>download</w:t>
      </w:r>
      <w:r w:rsidRPr="004C4189">
        <w:rPr>
          <w:color w:val="92D050"/>
        </w:rPr>
        <w:t xml:space="preserve"> (</w:t>
      </w:r>
      <w:r>
        <w:rPr>
          <w:color w:val="92D050"/>
        </w:rPr>
        <w:t>track name, file size</w:t>
      </w:r>
      <w:r w:rsidRPr="004C4189">
        <w:rPr>
          <w:color w:val="92D050"/>
        </w:rPr>
        <w:t>);</w:t>
      </w:r>
    </w:p>
    <w:p w14:paraId="615C26D1" w14:textId="77777777" w:rsidR="002066F3" w:rsidRDefault="002066F3" w:rsidP="002066F3">
      <w:pPr>
        <w:rPr>
          <w:color w:val="92D050"/>
        </w:rPr>
      </w:pPr>
      <w:r>
        <w:rPr>
          <w:color w:val="92D050"/>
        </w:rPr>
        <w:tab/>
        <w:t>ENDTRY;</w:t>
      </w:r>
    </w:p>
    <w:p w14:paraId="274A00F6" w14:textId="77777777" w:rsidR="002066F3" w:rsidRDefault="002066F3" w:rsidP="002066F3">
      <w:pPr>
        <w:rPr>
          <w:color w:val="92D050"/>
        </w:rPr>
      </w:pPr>
      <w:r>
        <w:rPr>
          <w:color w:val="92D050"/>
        </w:rPr>
        <w:tab/>
        <w:t>CATCH(</w:t>
      </w:r>
      <w:proofErr w:type="spellStart"/>
      <w:r w:rsidRPr="004C4189">
        <w:rPr>
          <w:color w:val="92D050"/>
        </w:rPr>
        <w:t>NumberFormatException</w:t>
      </w:r>
      <w:proofErr w:type="spellEnd"/>
      <w:r>
        <w:rPr>
          <w:color w:val="92D050"/>
        </w:rPr>
        <w:t>):</w:t>
      </w:r>
    </w:p>
    <w:p w14:paraId="5D139975" w14:textId="77777777" w:rsidR="002066F3" w:rsidRDefault="002066F3" w:rsidP="002066F3">
      <w:pPr>
        <w:ind w:left="720" w:firstLine="0"/>
        <w:rPr>
          <w:color w:val="92D050"/>
        </w:rPr>
      </w:pPr>
      <w:r>
        <w:rPr>
          <w:color w:val="92D050"/>
        </w:rPr>
        <w:tab/>
      </w:r>
      <w:r>
        <w:rPr>
          <w:color w:val="92D050"/>
        </w:rPr>
        <w:tab/>
      </w:r>
      <w:r w:rsidRPr="0055162D">
        <w:rPr>
          <w:color w:val="92D050"/>
        </w:rPr>
        <w:t>Display error message</w:t>
      </w:r>
      <w:r>
        <w:rPr>
          <w:color w:val="92D050"/>
        </w:rPr>
        <w:t xml:space="preserve"> about incorrect user input</w:t>
      </w:r>
      <w:r w:rsidRPr="0055162D">
        <w:rPr>
          <w:color w:val="92D050"/>
        </w:rPr>
        <w:t>;</w:t>
      </w:r>
    </w:p>
    <w:p w14:paraId="53F31144" w14:textId="77777777" w:rsidR="002066F3" w:rsidRDefault="002066F3" w:rsidP="002066F3">
      <w:pPr>
        <w:rPr>
          <w:color w:val="92D050"/>
        </w:rPr>
      </w:pPr>
      <w:r>
        <w:rPr>
          <w:color w:val="92D050"/>
        </w:rPr>
        <w:tab/>
        <w:t>ENDCATCH;</w:t>
      </w:r>
    </w:p>
    <w:p w14:paraId="2EEA4FE5" w14:textId="77777777" w:rsidR="002066F3" w:rsidRDefault="002066F3" w:rsidP="002066F3">
      <w:pPr>
        <w:rPr>
          <w:color w:val="92D050"/>
        </w:rPr>
      </w:pPr>
      <w:r>
        <w:rPr>
          <w:color w:val="92D050"/>
        </w:rPr>
        <w:tab/>
        <w:t>CATCH(</w:t>
      </w:r>
      <w:proofErr w:type="spellStart"/>
      <w:r w:rsidRPr="004C4189">
        <w:rPr>
          <w:color w:val="92D050"/>
        </w:rPr>
        <w:t>IndexOutOfBoundsException</w:t>
      </w:r>
      <w:proofErr w:type="spellEnd"/>
      <w:r>
        <w:rPr>
          <w:color w:val="92D050"/>
        </w:rPr>
        <w:t>):</w:t>
      </w:r>
    </w:p>
    <w:p w14:paraId="6E07D722" w14:textId="18387029" w:rsidR="002066F3" w:rsidRDefault="002066F3" w:rsidP="002066F3">
      <w:pPr>
        <w:rPr>
          <w:color w:val="92D050"/>
        </w:rPr>
      </w:pPr>
      <w:r>
        <w:rPr>
          <w:color w:val="92D050"/>
        </w:rPr>
        <w:tab/>
      </w:r>
      <w:r>
        <w:rPr>
          <w:color w:val="92D050"/>
        </w:rPr>
        <w:tab/>
      </w:r>
      <w:r w:rsidRPr="0055162D">
        <w:rPr>
          <w:color w:val="92D050"/>
        </w:rPr>
        <w:t>Display error message</w:t>
      </w:r>
      <w:r>
        <w:rPr>
          <w:color w:val="92D050"/>
        </w:rPr>
        <w:t xml:space="preserve"> that </w:t>
      </w:r>
      <w:r>
        <w:rPr>
          <w:color w:val="92D050"/>
        </w:rPr>
        <w:t>MP3</w:t>
      </w:r>
      <w:r>
        <w:rPr>
          <w:color w:val="92D050"/>
        </w:rPr>
        <w:t xml:space="preserve"> is not found</w:t>
      </w:r>
      <w:r w:rsidRPr="0055162D">
        <w:rPr>
          <w:color w:val="92D050"/>
        </w:rPr>
        <w:t>;</w:t>
      </w:r>
    </w:p>
    <w:p w14:paraId="3DD5367A" w14:textId="77777777" w:rsidR="002066F3" w:rsidRPr="004C4189" w:rsidRDefault="002066F3" w:rsidP="002066F3">
      <w:pPr>
        <w:rPr>
          <w:color w:val="92D050"/>
        </w:rPr>
      </w:pPr>
      <w:r>
        <w:rPr>
          <w:color w:val="92D050"/>
        </w:rPr>
        <w:tab/>
        <w:t>ENDCATCH;</w:t>
      </w:r>
    </w:p>
    <w:p w14:paraId="3797BB37" w14:textId="0C00309D" w:rsidR="002066F3" w:rsidRDefault="002066F3" w:rsidP="002066F3">
      <w:pPr>
        <w:pStyle w:val="ListParagraph"/>
        <w:rPr>
          <w:color w:val="92D050"/>
        </w:rPr>
      </w:pPr>
      <w:r w:rsidRPr="00B6525B">
        <w:rPr>
          <w:color w:val="92D050"/>
        </w:rPr>
        <w:t xml:space="preserve">    </w:t>
      </w:r>
      <w:r>
        <w:rPr>
          <w:color w:val="92D050"/>
        </w:rPr>
        <w:tab/>
      </w:r>
      <w:r w:rsidRPr="00B6525B">
        <w:rPr>
          <w:color w:val="92D050"/>
        </w:rPr>
        <w:t xml:space="preserve">IF </w:t>
      </w:r>
      <w:r>
        <w:rPr>
          <w:color w:val="92D050"/>
        </w:rPr>
        <w:t>(</w:t>
      </w:r>
      <w:r w:rsidR="00E04A37">
        <w:rPr>
          <w:color w:val="92D050"/>
        </w:rPr>
        <w:t>file size</w:t>
      </w:r>
      <w:r w:rsidRPr="00B6525B">
        <w:rPr>
          <w:color w:val="92D050"/>
        </w:rPr>
        <w:t xml:space="preserve"> </w:t>
      </w:r>
      <w:r w:rsidR="00E04A37">
        <w:rPr>
          <w:color w:val="92D050"/>
        </w:rPr>
        <w:t>&lt;</w:t>
      </w:r>
      <w:r w:rsidRPr="00B6525B">
        <w:rPr>
          <w:color w:val="92D050"/>
        </w:rPr>
        <w:t xml:space="preserve">= </w:t>
      </w:r>
      <w:r w:rsidR="00E04A37">
        <w:rPr>
          <w:color w:val="92D050"/>
        </w:rPr>
        <w:t>available memory</w:t>
      </w:r>
      <w:r>
        <w:rPr>
          <w:color w:val="92D050"/>
        </w:rPr>
        <w:t xml:space="preserve">) </w:t>
      </w:r>
    </w:p>
    <w:p w14:paraId="52F5FF1A" w14:textId="77777777" w:rsidR="002066F3" w:rsidRPr="00B6525B" w:rsidRDefault="002066F3" w:rsidP="002066F3">
      <w:pPr>
        <w:pStyle w:val="ListParagraph"/>
        <w:ind w:left="1440" w:firstLine="720"/>
        <w:rPr>
          <w:color w:val="92D050"/>
        </w:rPr>
      </w:pPr>
      <w:r w:rsidRPr="00B6525B">
        <w:rPr>
          <w:color w:val="92D050"/>
        </w:rPr>
        <w:t>THEN:</w:t>
      </w:r>
    </w:p>
    <w:p w14:paraId="42486548" w14:textId="4554D159" w:rsidR="002066F3" w:rsidRPr="00B6525B" w:rsidRDefault="002066F3" w:rsidP="002066F3">
      <w:pPr>
        <w:pStyle w:val="ListParagraph"/>
        <w:rPr>
          <w:color w:val="92D050"/>
        </w:rPr>
      </w:pPr>
      <w:r w:rsidRPr="00B6525B">
        <w:rPr>
          <w:color w:val="92D050"/>
        </w:rPr>
        <w:t xml:space="preserve">        </w:t>
      </w:r>
      <w:r>
        <w:rPr>
          <w:color w:val="92D050"/>
        </w:rPr>
        <w:tab/>
      </w:r>
      <w:r>
        <w:rPr>
          <w:color w:val="92D050"/>
        </w:rPr>
        <w:tab/>
      </w:r>
      <w:r>
        <w:rPr>
          <w:color w:val="92D050"/>
        </w:rPr>
        <w:tab/>
      </w:r>
      <w:r w:rsidRPr="00B6525B">
        <w:rPr>
          <w:color w:val="92D050"/>
        </w:rPr>
        <w:t xml:space="preserve">Deduct </w:t>
      </w:r>
      <w:r w:rsidR="00E04A37">
        <w:rPr>
          <w:color w:val="92D050"/>
        </w:rPr>
        <w:t>memory</w:t>
      </w:r>
      <w:r w:rsidRPr="00B6525B">
        <w:rPr>
          <w:color w:val="92D050"/>
        </w:rPr>
        <w:t xml:space="preserve"> </w:t>
      </w:r>
      <w:r w:rsidR="00E04A37">
        <w:rPr>
          <w:color w:val="92D050"/>
        </w:rPr>
        <w:t>by the</w:t>
      </w:r>
      <w:r w:rsidRPr="00B6525B">
        <w:rPr>
          <w:color w:val="92D050"/>
        </w:rPr>
        <w:t xml:space="preserve"> </w:t>
      </w:r>
      <w:r w:rsidR="00E04A37">
        <w:rPr>
          <w:color w:val="92D050"/>
        </w:rPr>
        <w:t>file size;</w:t>
      </w:r>
    </w:p>
    <w:p w14:paraId="6E625704" w14:textId="30F6093A" w:rsidR="002066F3" w:rsidRPr="00B6525B" w:rsidRDefault="002066F3" w:rsidP="002066F3">
      <w:pPr>
        <w:pStyle w:val="ListParagraph"/>
        <w:rPr>
          <w:color w:val="92D050"/>
        </w:rPr>
      </w:pPr>
      <w:r w:rsidRPr="00B6525B">
        <w:rPr>
          <w:color w:val="92D050"/>
        </w:rPr>
        <w:t xml:space="preserve">        </w:t>
      </w:r>
      <w:r>
        <w:rPr>
          <w:color w:val="92D050"/>
        </w:rPr>
        <w:tab/>
      </w:r>
      <w:r>
        <w:rPr>
          <w:color w:val="92D050"/>
        </w:rPr>
        <w:tab/>
      </w:r>
      <w:r>
        <w:rPr>
          <w:color w:val="92D050"/>
        </w:rPr>
        <w:tab/>
      </w:r>
      <w:r w:rsidR="00E04A37">
        <w:rPr>
          <w:color w:val="92D050"/>
        </w:rPr>
        <w:t>Add the track to the HashMap</w:t>
      </w:r>
      <w:r w:rsidRPr="00B6525B">
        <w:rPr>
          <w:color w:val="92D050"/>
        </w:rPr>
        <w:t>;</w:t>
      </w:r>
    </w:p>
    <w:p w14:paraId="4DB128D1" w14:textId="77777777" w:rsidR="002066F3" w:rsidRPr="00B6525B" w:rsidRDefault="002066F3" w:rsidP="002066F3">
      <w:pPr>
        <w:pStyle w:val="ListParagraph"/>
        <w:rPr>
          <w:color w:val="92D050"/>
        </w:rPr>
      </w:pPr>
      <w:r w:rsidRPr="00B6525B">
        <w:rPr>
          <w:color w:val="92D050"/>
        </w:rPr>
        <w:t xml:space="preserve">    </w:t>
      </w:r>
      <w:r>
        <w:rPr>
          <w:color w:val="92D050"/>
        </w:rPr>
        <w:tab/>
      </w:r>
      <w:r>
        <w:rPr>
          <w:color w:val="92D050"/>
        </w:rPr>
        <w:tab/>
      </w:r>
      <w:r w:rsidRPr="00B6525B">
        <w:rPr>
          <w:color w:val="92D050"/>
        </w:rPr>
        <w:t>ELSE:</w:t>
      </w:r>
    </w:p>
    <w:p w14:paraId="3E836A51" w14:textId="735185A9" w:rsidR="00E04A37" w:rsidRDefault="002066F3" w:rsidP="00E04A37">
      <w:pPr>
        <w:pStyle w:val="ListParagraph"/>
        <w:rPr>
          <w:color w:val="92D050"/>
        </w:rPr>
      </w:pPr>
      <w:r w:rsidRPr="00B6525B">
        <w:rPr>
          <w:color w:val="92D050"/>
        </w:rPr>
        <w:t xml:space="preserve">        </w:t>
      </w:r>
      <w:r>
        <w:rPr>
          <w:color w:val="92D050"/>
        </w:rPr>
        <w:tab/>
      </w:r>
      <w:r>
        <w:rPr>
          <w:color w:val="92D050"/>
        </w:rPr>
        <w:tab/>
      </w:r>
      <w:r>
        <w:rPr>
          <w:color w:val="92D050"/>
        </w:rPr>
        <w:tab/>
      </w:r>
      <w:r w:rsidR="00E04A37" w:rsidRPr="00E04A37">
        <w:rPr>
          <w:color w:val="92D050"/>
        </w:rPr>
        <w:t xml:space="preserve">Display error </w:t>
      </w:r>
      <w:proofErr w:type="gramStart"/>
      <w:r w:rsidR="00E04A37" w:rsidRPr="00E04A37">
        <w:rPr>
          <w:color w:val="92D050"/>
        </w:rPr>
        <w:t>message</w:t>
      </w:r>
      <w:r w:rsidRPr="00B6525B">
        <w:rPr>
          <w:color w:val="92D050"/>
        </w:rPr>
        <w:t xml:space="preserve">  </w:t>
      </w:r>
      <w:r w:rsidR="0036192C">
        <w:rPr>
          <w:color w:val="92D050"/>
        </w:rPr>
        <w:t>;</w:t>
      </w:r>
      <w:proofErr w:type="gramEnd"/>
      <w:r w:rsidRPr="00B6525B">
        <w:rPr>
          <w:color w:val="92D050"/>
        </w:rPr>
        <w:t xml:space="preserve">  </w:t>
      </w:r>
      <w:r>
        <w:rPr>
          <w:color w:val="92D050"/>
        </w:rPr>
        <w:tab/>
      </w:r>
    </w:p>
    <w:p w14:paraId="6F3747C1" w14:textId="2A1D3B94" w:rsidR="002066F3" w:rsidRPr="00B6525B" w:rsidRDefault="002066F3" w:rsidP="00E04A37">
      <w:pPr>
        <w:pStyle w:val="ListParagraph"/>
        <w:ind w:firstLine="720"/>
        <w:rPr>
          <w:color w:val="92D050"/>
        </w:rPr>
      </w:pPr>
      <w:r w:rsidRPr="00B6525B">
        <w:rPr>
          <w:color w:val="92D050"/>
        </w:rPr>
        <w:t>ENDIF;</w:t>
      </w:r>
    </w:p>
    <w:p w14:paraId="36C8A0B0" w14:textId="77777777" w:rsidR="002066F3" w:rsidRPr="004C4189" w:rsidRDefault="002066F3" w:rsidP="002066F3">
      <w:pPr>
        <w:ind w:left="720" w:firstLine="0"/>
        <w:rPr>
          <w:color w:val="92D050"/>
        </w:rPr>
      </w:pPr>
      <w:r w:rsidRPr="00B6525B">
        <w:rPr>
          <w:color w:val="92D050"/>
        </w:rPr>
        <w:t xml:space="preserve">    </w:t>
      </w:r>
      <w:r>
        <w:rPr>
          <w:color w:val="92D050"/>
        </w:rPr>
        <w:tab/>
      </w:r>
      <w:r w:rsidRPr="0055162D">
        <w:rPr>
          <w:color w:val="92D050"/>
        </w:rPr>
        <w:t>Use clear method to clear all the fields;</w:t>
      </w:r>
    </w:p>
    <w:p w14:paraId="49C9573B" w14:textId="77777777" w:rsidR="002066F3" w:rsidRDefault="002066F3" w:rsidP="002066F3">
      <w:pPr>
        <w:pStyle w:val="ListParagraph"/>
        <w:rPr>
          <w:color w:val="92D050"/>
        </w:rPr>
      </w:pPr>
      <w:r w:rsidRPr="00B6525B">
        <w:rPr>
          <w:color w:val="92D050"/>
        </w:rPr>
        <w:t>END.</w:t>
      </w:r>
    </w:p>
    <w:p w14:paraId="40985059" w14:textId="77777777" w:rsidR="00F41A85" w:rsidRDefault="00F41A85" w:rsidP="00266846">
      <w:pPr>
        <w:pStyle w:val="Heading1"/>
        <w:rPr>
          <w:sz w:val="36"/>
          <w:szCs w:val="36"/>
        </w:rPr>
      </w:pPr>
    </w:p>
    <w:p w14:paraId="341A61E6" w14:textId="77777777" w:rsidR="00F41A85" w:rsidRPr="00F41A85" w:rsidRDefault="00F41A85" w:rsidP="00F41A85"/>
    <w:p w14:paraId="33D82830" w14:textId="77777777" w:rsidR="00F41A85" w:rsidRDefault="00F41A85" w:rsidP="00F41A85">
      <w:pPr>
        <w:pStyle w:val="Heading1"/>
        <w:jc w:val="left"/>
        <w:rPr>
          <w:sz w:val="36"/>
          <w:szCs w:val="36"/>
        </w:rPr>
      </w:pPr>
    </w:p>
    <w:p w14:paraId="020364FB" w14:textId="5CF3E11A" w:rsidR="00266846" w:rsidRDefault="00005520" w:rsidP="00F41A85">
      <w:pPr>
        <w:pStyle w:val="Heading1"/>
        <w:rPr>
          <w:sz w:val="36"/>
          <w:szCs w:val="36"/>
        </w:rPr>
      </w:pPr>
      <w:proofErr w:type="spellStart"/>
      <w:r>
        <w:rPr>
          <w:sz w:val="36"/>
          <w:szCs w:val="36"/>
        </w:rPr>
        <w:t>GadgetShop</w:t>
      </w:r>
      <w:proofErr w:type="spellEnd"/>
      <w:r>
        <w:rPr>
          <w:sz w:val="36"/>
          <w:szCs w:val="36"/>
        </w:rPr>
        <w:t xml:space="preserve"> Class</w:t>
      </w:r>
    </w:p>
    <w:p w14:paraId="0B8ECFFF" w14:textId="77777777" w:rsidR="00F41A85" w:rsidRDefault="00F41A85" w:rsidP="00F41A85"/>
    <w:p w14:paraId="043913F3" w14:textId="02D17EEB" w:rsidR="00F41A85" w:rsidRDefault="00F41A85" w:rsidP="00005008">
      <w:pPr>
        <w:rPr>
          <w:i/>
          <w:iCs/>
          <w:color w:val="000000" w:themeColor="text1"/>
          <w:u w:val="single"/>
        </w:rPr>
      </w:pPr>
      <w:r w:rsidRPr="00005008">
        <w:rPr>
          <w:i/>
          <w:iCs/>
          <w:color w:val="000000" w:themeColor="text1"/>
          <w:u w:val="single"/>
        </w:rPr>
        <w:t>Before we’ll go to th</w:t>
      </w:r>
      <w:r w:rsidRPr="00005008">
        <w:rPr>
          <w:i/>
          <w:iCs/>
          <w:color w:val="000000" w:themeColor="text1"/>
          <w:u w:val="single"/>
        </w:rPr>
        <w:t>is section</w:t>
      </w:r>
      <w:r w:rsidR="00005520" w:rsidRPr="00005008">
        <w:rPr>
          <w:i/>
          <w:iCs/>
          <w:color w:val="000000" w:themeColor="text1"/>
          <w:u w:val="single"/>
        </w:rPr>
        <w:t>’s information</w:t>
      </w:r>
      <w:r w:rsidRPr="00005008">
        <w:rPr>
          <w:i/>
          <w:iCs/>
          <w:color w:val="000000" w:themeColor="text1"/>
          <w:u w:val="single"/>
        </w:rPr>
        <w:t>, I want to mention that provided code parts can seem a bit unstructure</w:t>
      </w:r>
      <w:r w:rsidR="00005520" w:rsidRPr="00005008">
        <w:rPr>
          <w:i/>
          <w:iCs/>
          <w:color w:val="000000" w:themeColor="text1"/>
          <w:u w:val="single"/>
        </w:rPr>
        <w:t>d</w:t>
      </w:r>
      <w:r w:rsidRPr="00005008">
        <w:rPr>
          <w:i/>
          <w:iCs/>
          <w:color w:val="000000" w:themeColor="text1"/>
          <w:u w:val="single"/>
        </w:rPr>
        <w:t xml:space="preserve"> due to my approach to the input checks and report structure requirements, but I will make additional comments to make those parts more clear</w:t>
      </w:r>
    </w:p>
    <w:p w14:paraId="79AFDDB4" w14:textId="77777777" w:rsidR="00005008" w:rsidRPr="00005008" w:rsidRDefault="00005008" w:rsidP="00005008">
      <w:pPr>
        <w:rPr>
          <w:i/>
          <w:iCs/>
          <w:color w:val="000000" w:themeColor="text1"/>
          <w:u w:val="single"/>
        </w:rPr>
      </w:pPr>
    </w:p>
    <w:p w14:paraId="7F73455E" w14:textId="3044D1EA" w:rsidR="00F41A85" w:rsidRDefault="00005520" w:rsidP="00005008">
      <w:pPr>
        <w:ind w:firstLine="0"/>
        <w:rPr>
          <w:b/>
          <w:bCs/>
          <w:sz w:val="28"/>
          <w:szCs w:val="28"/>
        </w:rPr>
      </w:pPr>
      <w:r w:rsidRPr="00005520">
        <w:rPr>
          <w:b/>
          <w:bCs/>
          <w:sz w:val="28"/>
          <w:szCs w:val="28"/>
        </w:rPr>
        <w:t>Textboxes, input check with try/catch</w:t>
      </w:r>
      <w:r>
        <w:rPr>
          <w:b/>
          <w:bCs/>
          <w:sz w:val="28"/>
          <w:szCs w:val="28"/>
        </w:rPr>
        <w:t>:</w:t>
      </w:r>
    </w:p>
    <w:p w14:paraId="3A7B8A75" w14:textId="30FCE12F" w:rsidR="00005520" w:rsidRDefault="00005520" w:rsidP="00005008">
      <w:pPr>
        <w:ind w:firstLine="0"/>
      </w:pPr>
      <w:r>
        <w:t>First, we need to create private variables for text fields as</w:t>
      </w:r>
      <w:r w:rsidR="00005008">
        <w:t xml:space="preserve"> </w:t>
      </w:r>
      <w:proofErr w:type="spellStart"/>
      <w:r w:rsidR="00005008">
        <w:t>GadgetShop’s</w:t>
      </w:r>
      <w:proofErr w:type="spellEnd"/>
      <w:r w:rsidR="00005008">
        <w:t xml:space="preserve"> parameters, so we can access them in any part of our class later, because I actually create </w:t>
      </w:r>
      <w:proofErr w:type="spellStart"/>
      <w:r w:rsidR="00005008">
        <w:t>JTextField</w:t>
      </w:r>
      <w:proofErr w:type="spellEnd"/>
      <w:r w:rsidR="00005008">
        <w:t xml:space="preserve"> objects inside the </w:t>
      </w:r>
      <w:proofErr w:type="spellStart"/>
      <w:r w:rsidR="00005008" w:rsidRPr="00005008">
        <w:t>createFrame</w:t>
      </w:r>
      <w:proofErr w:type="spellEnd"/>
      <w:r w:rsidR="00005008">
        <w:t xml:space="preserve"> method and then assign them to those variables.</w:t>
      </w:r>
    </w:p>
    <w:p w14:paraId="6DD71513" w14:textId="77777777" w:rsidR="00005008" w:rsidRDefault="00005008" w:rsidP="00005008">
      <w:pPr>
        <w:ind w:firstLine="0"/>
      </w:pPr>
    </w:p>
    <w:p w14:paraId="47204D65" w14:textId="77777777" w:rsidR="00005008" w:rsidRPr="00005008" w:rsidRDefault="00005008" w:rsidP="00DE6D10">
      <w:pPr>
        <w:ind w:left="720" w:firstLine="0"/>
        <w:rPr>
          <w:color w:val="92D050"/>
        </w:rPr>
      </w:pPr>
      <w:r w:rsidRPr="00005008">
        <w:rPr>
          <w:color w:val="92D050"/>
        </w:rPr>
        <w:t xml:space="preserve">private </w:t>
      </w:r>
      <w:proofErr w:type="spellStart"/>
      <w:r w:rsidRPr="00005008">
        <w:rPr>
          <w:color w:val="92D050"/>
        </w:rPr>
        <w:t>JTextField</w:t>
      </w:r>
      <w:proofErr w:type="spellEnd"/>
      <w:r w:rsidRPr="00005008">
        <w:rPr>
          <w:color w:val="92D050"/>
        </w:rPr>
        <w:t xml:space="preserve"> model;</w:t>
      </w:r>
    </w:p>
    <w:p w14:paraId="3D45EA37" w14:textId="4B8EDCE2" w:rsidR="00005008" w:rsidRPr="00005008" w:rsidRDefault="00005008" w:rsidP="00DE6D10">
      <w:pPr>
        <w:ind w:left="720" w:firstLine="0"/>
        <w:rPr>
          <w:color w:val="92D050"/>
        </w:rPr>
      </w:pPr>
      <w:r w:rsidRPr="00005008">
        <w:rPr>
          <w:color w:val="92D050"/>
        </w:rPr>
        <w:t xml:space="preserve">private </w:t>
      </w:r>
      <w:proofErr w:type="spellStart"/>
      <w:r w:rsidRPr="00005008">
        <w:rPr>
          <w:color w:val="92D050"/>
        </w:rPr>
        <w:t>JTextField</w:t>
      </w:r>
      <w:proofErr w:type="spellEnd"/>
      <w:r w:rsidRPr="00005008">
        <w:rPr>
          <w:color w:val="92D050"/>
        </w:rPr>
        <w:t xml:space="preserve"> price;</w:t>
      </w:r>
    </w:p>
    <w:p w14:paraId="3E37279B" w14:textId="78AD3757" w:rsidR="00005008" w:rsidRPr="00005008" w:rsidRDefault="00005008" w:rsidP="00DE6D10">
      <w:pPr>
        <w:ind w:left="720" w:firstLine="0"/>
        <w:rPr>
          <w:color w:val="92D050"/>
        </w:rPr>
      </w:pPr>
      <w:r w:rsidRPr="00005008">
        <w:rPr>
          <w:color w:val="92D050"/>
        </w:rPr>
        <w:t xml:space="preserve">private </w:t>
      </w:r>
      <w:proofErr w:type="spellStart"/>
      <w:r w:rsidRPr="00005008">
        <w:rPr>
          <w:color w:val="92D050"/>
        </w:rPr>
        <w:t>JTextField</w:t>
      </w:r>
      <w:proofErr w:type="spellEnd"/>
      <w:r w:rsidRPr="00005008">
        <w:rPr>
          <w:color w:val="92D050"/>
        </w:rPr>
        <w:t xml:space="preserve"> weight;</w:t>
      </w:r>
    </w:p>
    <w:p w14:paraId="64F7472A" w14:textId="5D7422EA" w:rsidR="00005008" w:rsidRPr="00005008" w:rsidRDefault="00005008" w:rsidP="00DE6D10">
      <w:pPr>
        <w:ind w:left="720" w:firstLine="0"/>
        <w:rPr>
          <w:color w:val="92D050"/>
        </w:rPr>
      </w:pPr>
      <w:r w:rsidRPr="00005008">
        <w:rPr>
          <w:color w:val="92D050"/>
        </w:rPr>
        <w:t xml:space="preserve">private </w:t>
      </w:r>
      <w:proofErr w:type="spellStart"/>
      <w:r w:rsidRPr="00005008">
        <w:rPr>
          <w:color w:val="92D050"/>
        </w:rPr>
        <w:t>JTextField</w:t>
      </w:r>
      <w:proofErr w:type="spellEnd"/>
      <w:r w:rsidRPr="00005008">
        <w:rPr>
          <w:color w:val="92D050"/>
        </w:rPr>
        <w:t xml:space="preserve"> size;</w:t>
      </w:r>
    </w:p>
    <w:p w14:paraId="7D71F8A3" w14:textId="2A10C878" w:rsidR="00005008" w:rsidRPr="00005008" w:rsidRDefault="00005008" w:rsidP="00DE6D10">
      <w:pPr>
        <w:ind w:left="720" w:firstLine="0"/>
        <w:rPr>
          <w:color w:val="92D050"/>
        </w:rPr>
      </w:pPr>
      <w:r w:rsidRPr="00005008">
        <w:rPr>
          <w:color w:val="92D050"/>
        </w:rPr>
        <w:t xml:space="preserve">private </w:t>
      </w:r>
      <w:proofErr w:type="spellStart"/>
      <w:r w:rsidRPr="00005008">
        <w:rPr>
          <w:color w:val="92D050"/>
        </w:rPr>
        <w:t>JTextField</w:t>
      </w:r>
      <w:proofErr w:type="spellEnd"/>
      <w:r w:rsidRPr="00005008">
        <w:rPr>
          <w:color w:val="92D050"/>
        </w:rPr>
        <w:t xml:space="preserve"> credit;</w:t>
      </w:r>
    </w:p>
    <w:p w14:paraId="185C7203" w14:textId="4BDFC237" w:rsidR="00005008" w:rsidRPr="00005008" w:rsidRDefault="00005008" w:rsidP="00DE6D10">
      <w:pPr>
        <w:ind w:left="720" w:firstLine="0"/>
        <w:rPr>
          <w:color w:val="92D050"/>
        </w:rPr>
      </w:pPr>
      <w:r w:rsidRPr="00005008">
        <w:rPr>
          <w:color w:val="92D050"/>
        </w:rPr>
        <w:t xml:space="preserve">private </w:t>
      </w:r>
      <w:proofErr w:type="spellStart"/>
      <w:r w:rsidRPr="00005008">
        <w:rPr>
          <w:color w:val="92D050"/>
        </w:rPr>
        <w:t>JTextField</w:t>
      </w:r>
      <w:proofErr w:type="spellEnd"/>
      <w:r w:rsidRPr="00005008">
        <w:rPr>
          <w:color w:val="92D050"/>
        </w:rPr>
        <w:t xml:space="preserve"> memory;</w:t>
      </w:r>
    </w:p>
    <w:p w14:paraId="2D8EAD0A" w14:textId="79E65BC7" w:rsidR="00005008" w:rsidRPr="00005008" w:rsidRDefault="00005008" w:rsidP="00DE6D10">
      <w:pPr>
        <w:ind w:left="720" w:firstLine="0"/>
        <w:rPr>
          <w:color w:val="92D050"/>
        </w:rPr>
      </w:pPr>
      <w:r w:rsidRPr="00005008">
        <w:rPr>
          <w:color w:val="92D050"/>
        </w:rPr>
        <w:t xml:space="preserve">private </w:t>
      </w:r>
      <w:proofErr w:type="spellStart"/>
      <w:r w:rsidRPr="00005008">
        <w:rPr>
          <w:color w:val="92D050"/>
        </w:rPr>
        <w:t>JTextField</w:t>
      </w:r>
      <w:proofErr w:type="spellEnd"/>
      <w:r w:rsidRPr="00005008">
        <w:rPr>
          <w:color w:val="92D050"/>
        </w:rPr>
        <w:t xml:space="preserve"> </w:t>
      </w:r>
      <w:proofErr w:type="spellStart"/>
      <w:r w:rsidRPr="00005008">
        <w:rPr>
          <w:color w:val="92D050"/>
        </w:rPr>
        <w:t>phoneNo</w:t>
      </w:r>
      <w:proofErr w:type="spellEnd"/>
      <w:r w:rsidRPr="00005008">
        <w:rPr>
          <w:color w:val="92D050"/>
        </w:rPr>
        <w:t>;</w:t>
      </w:r>
    </w:p>
    <w:p w14:paraId="55912B34" w14:textId="1D02A2E9" w:rsidR="00005008" w:rsidRPr="00005008" w:rsidRDefault="00005008" w:rsidP="00DE6D10">
      <w:pPr>
        <w:ind w:left="720" w:firstLine="0"/>
        <w:rPr>
          <w:color w:val="92D050"/>
        </w:rPr>
      </w:pPr>
      <w:r w:rsidRPr="00005008">
        <w:rPr>
          <w:color w:val="92D050"/>
        </w:rPr>
        <w:t xml:space="preserve">private </w:t>
      </w:r>
      <w:proofErr w:type="spellStart"/>
      <w:r w:rsidRPr="00005008">
        <w:rPr>
          <w:color w:val="92D050"/>
        </w:rPr>
        <w:t>JTextField</w:t>
      </w:r>
      <w:proofErr w:type="spellEnd"/>
      <w:r w:rsidRPr="00005008">
        <w:rPr>
          <w:color w:val="92D050"/>
        </w:rPr>
        <w:t xml:space="preserve"> duration;</w:t>
      </w:r>
    </w:p>
    <w:p w14:paraId="3D334A2D" w14:textId="445B22E6" w:rsidR="00005008" w:rsidRPr="00005008" w:rsidRDefault="00005008" w:rsidP="00DE6D10">
      <w:pPr>
        <w:ind w:left="720" w:firstLine="0"/>
        <w:rPr>
          <w:color w:val="92D050"/>
        </w:rPr>
      </w:pPr>
      <w:r w:rsidRPr="00005008">
        <w:rPr>
          <w:color w:val="92D050"/>
        </w:rPr>
        <w:t xml:space="preserve">private </w:t>
      </w:r>
      <w:proofErr w:type="spellStart"/>
      <w:r w:rsidRPr="00005008">
        <w:rPr>
          <w:color w:val="92D050"/>
        </w:rPr>
        <w:t>JTextField</w:t>
      </w:r>
      <w:proofErr w:type="spellEnd"/>
      <w:r w:rsidRPr="00005008">
        <w:rPr>
          <w:color w:val="92D050"/>
        </w:rPr>
        <w:t xml:space="preserve"> download;</w:t>
      </w:r>
    </w:p>
    <w:p w14:paraId="73B1637B" w14:textId="4383C348" w:rsidR="00005008" w:rsidRPr="00005008" w:rsidRDefault="00005008" w:rsidP="00DE6D10">
      <w:pPr>
        <w:ind w:left="720" w:firstLine="0"/>
        <w:rPr>
          <w:color w:val="92D050"/>
        </w:rPr>
      </w:pPr>
      <w:r w:rsidRPr="00005008">
        <w:rPr>
          <w:color w:val="92D050"/>
        </w:rPr>
        <w:t xml:space="preserve">private </w:t>
      </w:r>
      <w:proofErr w:type="spellStart"/>
      <w:r w:rsidRPr="00005008">
        <w:rPr>
          <w:color w:val="92D050"/>
        </w:rPr>
        <w:t>JTextField</w:t>
      </w:r>
      <w:proofErr w:type="spellEnd"/>
      <w:r w:rsidRPr="00005008">
        <w:rPr>
          <w:color w:val="92D050"/>
        </w:rPr>
        <w:t xml:space="preserve"> </w:t>
      </w:r>
      <w:proofErr w:type="spellStart"/>
      <w:r w:rsidRPr="00005008">
        <w:rPr>
          <w:color w:val="92D050"/>
        </w:rPr>
        <w:t>trackName</w:t>
      </w:r>
      <w:proofErr w:type="spellEnd"/>
      <w:r w:rsidRPr="00005008">
        <w:rPr>
          <w:color w:val="92D050"/>
        </w:rPr>
        <w:t>;</w:t>
      </w:r>
    </w:p>
    <w:p w14:paraId="78B1E5DE" w14:textId="05688B36" w:rsidR="00005008" w:rsidRPr="00005008" w:rsidRDefault="00005008" w:rsidP="00DE6D10">
      <w:pPr>
        <w:ind w:left="720" w:firstLine="0"/>
        <w:rPr>
          <w:color w:val="92D050"/>
        </w:rPr>
      </w:pPr>
      <w:r w:rsidRPr="00005008">
        <w:rPr>
          <w:color w:val="92D050"/>
        </w:rPr>
        <w:t>private JTextField displa</w:t>
      </w:r>
      <w:proofErr w:type="spellStart"/>
      <w:r w:rsidRPr="00005008">
        <w:rPr>
          <w:color w:val="92D050"/>
        </w:rPr>
        <w:t>yNumber</w:t>
      </w:r>
      <w:proofErr w:type="spellEnd"/>
      <w:r w:rsidRPr="00005008">
        <w:rPr>
          <w:color w:val="92D050"/>
        </w:rPr>
        <w:t>;</w:t>
      </w:r>
    </w:p>
    <w:p w14:paraId="4A501B42" w14:textId="77777777" w:rsidR="0036192C" w:rsidRDefault="0036192C" w:rsidP="002066F3">
      <w:pPr>
        <w:pStyle w:val="ListParagraph"/>
        <w:rPr>
          <w:color w:val="92D050"/>
        </w:rPr>
      </w:pPr>
    </w:p>
    <w:p w14:paraId="73906842" w14:textId="58DCB8D4" w:rsidR="0036192C" w:rsidRDefault="00005008" w:rsidP="00005008">
      <w:pPr>
        <w:ind w:firstLine="0"/>
        <w:rPr>
          <w:color w:val="000000" w:themeColor="text1"/>
        </w:rPr>
      </w:pPr>
      <w:r w:rsidRPr="00005008">
        <w:rPr>
          <w:color w:val="000000" w:themeColor="text1"/>
        </w:rPr>
        <w:lastRenderedPageBreak/>
        <w:t>Here</w:t>
      </w:r>
      <w:r>
        <w:rPr>
          <w:color w:val="000000" w:themeColor="text1"/>
        </w:rPr>
        <w:t xml:space="preserve"> is the block of code where I actually create</w:t>
      </w:r>
      <w:r w:rsidR="00DE6D10">
        <w:rPr>
          <w:color w:val="000000" w:themeColor="text1"/>
        </w:rPr>
        <w:t xml:space="preserve"> them and assign to the variables. </w:t>
      </w:r>
      <w:proofErr w:type="gramStart"/>
      <w:r w:rsidR="00DE6D10">
        <w:rPr>
          <w:color w:val="000000" w:themeColor="text1"/>
        </w:rPr>
        <w:t>Also</w:t>
      </w:r>
      <w:proofErr w:type="gramEnd"/>
      <w:r w:rsidR="00DE6D10">
        <w:rPr>
          <w:color w:val="000000" w:themeColor="text1"/>
        </w:rPr>
        <w:t xml:space="preserve"> I create labels for each text field:</w:t>
      </w:r>
    </w:p>
    <w:p w14:paraId="167EDA86" w14:textId="77777777" w:rsidR="00334627" w:rsidRDefault="00334627" w:rsidP="00005008">
      <w:pPr>
        <w:ind w:firstLine="0"/>
        <w:rPr>
          <w:color w:val="000000" w:themeColor="text1"/>
        </w:rPr>
      </w:pPr>
    </w:p>
    <w:p w14:paraId="60055426" w14:textId="77777777" w:rsidR="00DE6D10" w:rsidRPr="00DE6D10" w:rsidRDefault="00DE6D10" w:rsidP="00DE6D10">
      <w:pPr>
        <w:ind w:left="720" w:firstLine="0"/>
        <w:rPr>
          <w:color w:val="92D050"/>
        </w:rPr>
      </w:pPr>
      <w:proofErr w:type="spellStart"/>
      <w:r w:rsidRPr="00DE6D10">
        <w:rPr>
          <w:color w:val="92D050"/>
        </w:rPr>
        <w:t>JLabel</w:t>
      </w:r>
      <w:proofErr w:type="spellEnd"/>
      <w:r w:rsidRPr="00DE6D10">
        <w:rPr>
          <w:color w:val="92D050"/>
        </w:rPr>
        <w:t xml:space="preserve"> </w:t>
      </w:r>
      <w:proofErr w:type="spellStart"/>
      <w:r w:rsidRPr="00DE6D10">
        <w:rPr>
          <w:color w:val="92D050"/>
        </w:rPr>
        <w:t>modelLabel</w:t>
      </w:r>
      <w:proofErr w:type="spellEnd"/>
      <w:r w:rsidRPr="00DE6D10">
        <w:rPr>
          <w:color w:val="92D050"/>
        </w:rPr>
        <w:t xml:space="preserve"> = new </w:t>
      </w:r>
      <w:proofErr w:type="spellStart"/>
      <w:r w:rsidRPr="00DE6D10">
        <w:rPr>
          <w:color w:val="92D050"/>
        </w:rPr>
        <w:t>JLabel</w:t>
      </w:r>
      <w:proofErr w:type="spellEnd"/>
      <w:r w:rsidRPr="00DE6D10">
        <w:rPr>
          <w:color w:val="92D050"/>
        </w:rPr>
        <w:t>("Model:");</w:t>
      </w:r>
    </w:p>
    <w:p w14:paraId="477A254C" w14:textId="4DD3E1F1" w:rsidR="00DE6D10" w:rsidRPr="00DE6D10" w:rsidRDefault="00DE6D10" w:rsidP="00DE6D10">
      <w:pPr>
        <w:ind w:left="720" w:firstLine="0"/>
        <w:rPr>
          <w:color w:val="92D050"/>
        </w:rPr>
      </w:pPr>
      <w:r w:rsidRPr="00DE6D10">
        <w:rPr>
          <w:color w:val="92D050"/>
        </w:rPr>
        <w:t xml:space="preserve">model = new </w:t>
      </w:r>
      <w:proofErr w:type="spellStart"/>
      <w:proofErr w:type="gramStart"/>
      <w:r w:rsidRPr="00DE6D10">
        <w:rPr>
          <w:color w:val="92D050"/>
        </w:rPr>
        <w:t>JTextField</w:t>
      </w:r>
      <w:proofErr w:type="spellEnd"/>
      <w:r w:rsidRPr="00DE6D10">
        <w:rPr>
          <w:color w:val="92D050"/>
        </w:rPr>
        <w:t>(</w:t>
      </w:r>
      <w:proofErr w:type="gramEnd"/>
      <w:r w:rsidRPr="00DE6D10">
        <w:rPr>
          <w:color w:val="92D050"/>
        </w:rPr>
        <w:t>);</w:t>
      </w:r>
    </w:p>
    <w:p w14:paraId="55AB9295" w14:textId="77777777" w:rsidR="00DE6D10" w:rsidRPr="00DE6D10" w:rsidRDefault="00DE6D10" w:rsidP="00DE6D10">
      <w:pPr>
        <w:ind w:left="720" w:firstLine="0"/>
        <w:rPr>
          <w:color w:val="92D050"/>
        </w:rPr>
      </w:pPr>
      <w:r w:rsidRPr="00DE6D10">
        <w:rPr>
          <w:color w:val="92D050"/>
        </w:rPr>
        <w:t xml:space="preserve">        </w:t>
      </w:r>
    </w:p>
    <w:p w14:paraId="74D030D3" w14:textId="63F1FE09" w:rsidR="00DE6D10" w:rsidRPr="00DE6D10" w:rsidRDefault="00DE6D10" w:rsidP="00DE6D10">
      <w:pPr>
        <w:ind w:left="720" w:firstLine="0"/>
        <w:rPr>
          <w:color w:val="92D050"/>
        </w:rPr>
      </w:pPr>
      <w:proofErr w:type="spellStart"/>
      <w:r w:rsidRPr="00DE6D10">
        <w:rPr>
          <w:color w:val="92D050"/>
        </w:rPr>
        <w:t>JLabel</w:t>
      </w:r>
      <w:proofErr w:type="spellEnd"/>
      <w:r w:rsidRPr="00DE6D10">
        <w:rPr>
          <w:color w:val="92D050"/>
        </w:rPr>
        <w:t xml:space="preserve"> </w:t>
      </w:r>
      <w:proofErr w:type="spellStart"/>
      <w:r w:rsidRPr="00DE6D10">
        <w:rPr>
          <w:color w:val="92D050"/>
        </w:rPr>
        <w:t>priceLabel</w:t>
      </w:r>
      <w:proofErr w:type="spellEnd"/>
      <w:r w:rsidRPr="00DE6D10">
        <w:rPr>
          <w:color w:val="92D050"/>
        </w:rPr>
        <w:t xml:space="preserve"> = new </w:t>
      </w:r>
      <w:proofErr w:type="spellStart"/>
      <w:r w:rsidRPr="00DE6D10">
        <w:rPr>
          <w:color w:val="92D050"/>
        </w:rPr>
        <w:t>JLabel</w:t>
      </w:r>
      <w:proofErr w:type="spellEnd"/>
      <w:r w:rsidRPr="00DE6D10">
        <w:rPr>
          <w:color w:val="92D050"/>
        </w:rPr>
        <w:t>("Price:");</w:t>
      </w:r>
    </w:p>
    <w:p w14:paraId="71EDFC6B" w14:textId="32234CE0" w:rsidR="00DE6D10" w:rsidRPr="00DE6D10" w:rsidRDefault="00DE6D10" w:rsidP="00DE6D10">
      <w:pPr>
        <w:ind w:left="720" w:firstLine="0"/>
        <w:rPr>
          <w:color w:val="92D050"/>
        </w:rPr>
      </w:pPr>
      <w:r w:rsidRPr="00DE6D10">
        <w:rPr>
          <w:color w:val="92D050"/>
        </w:rPr>
        <w:t xml:space="preserve"> price = new </w:t>
      </w:r>
      <w:proofErr w:type="spellStart"/>
      <w:proofErr w:type="gramStart"/>
      <w:r w:rsidRPr="00DE6D10">
        <w:rPr>
          <w:color w:val="92D050"/>
        </w:rPr>
        <w:t>JTextField</w:t>
      </w:r>
      <w:proofErr w:type="spellEnd"/>
      <w:r w:rsidRPr="00DE6D10">
        <w:rPr>
          <w:color w:val="92D050"/>
        </w:rPr>
        <w:t>(</w:t>
      </w:r>
      <w:proofErr w:type="gramEnd"/>
      <w:r w:rsidRPr="00DE6D10">
        <w:rPr>
          <w:color w:val="92D050"/>
        </w:rPr>
        <w:t>);</w:t>
      </w:r>
    </w:p>
    <w:p w14:paraId="51F9991E" w14:textId="77777777" w:rsidR="00DE6D10" w:rsidRPr="00DE6D10" w:rsidRDefault="00DE6D10" w:rsidP="00DE6D10">
      <w:pPr>
        <w:ind w:left="720" w:firstLine="0"/>
        <w:rPr>
          <w:color w:val="92D050"/>
        </w:rPr>
      </w:pPr>
      <w:r w:rsidRPr="00DE6D10">
        <w:rPr>
          <w:color w:val="92D050"/>
        </w:rPr>
        <w:t xml:space="preserve">        </w:t>
      </w:r>
    </w:p>
    <w:p w14:paraId="6F7404AA" w14:textId="0F48F2B0" w:rsidR="00DE6D10" w:rsidRPr="00DE6D10" w:rsidRDefault="00DE6D10" w:rsidP="00DE6D10">
      <w:pPr>
        <w:ind w:left="720" w:firstLine="0"/>
        <w:rPr>
          <w:color w:val="92D050"/>
        </w:rPr>
      </w:pPr>
      <w:proofErr w:type="spellStart"/>
      <w:r w:rsidRPr="00DE6D10">
        <w:rPr>
          <w:color w:val="92D050"/>
        </w:rPr>
        <w:t>JLabel</w:t>
      </w:r>
      <w:proofErr w:type="spellEnd"/>
      <w:r w:rsidRPr="00DE6D10">
        <w:rPr>
          <w:color w:val="92D050"/>
        </w:rPr>
        <w:t xml:space="preserve"> </w:t>
      </w:r>
      <w:proofErr w:type="spellStart"/>
      <w:r w:rsidRPr="00DE6D10">
        <w:rPr>
          <w:color w:val="92D050"/>
        </w:rPr>
        <w:t>weightLabel</w:t>
      </w:r>
      <w:proofErr w:type="spellEnd"/>
      <w:r w:rsidRPr="00DE6D10">
        <w:rPr>
          <w:color w:val="92D050"/>
        </w:rPr>
        <w:t xml:space="preserve"> = new </w:t>
      </w:r>
      <w:proofErr w:type="spellStart"/>
      <w:r w:rsidRPr="00DE6D10">
        <w:rPr>
          <w:color w:val="92D050"/>
        </w:rPr>
        <w:t>JLabel</w:t>
      </w:r>
      <w:proofErr w:type="spellEnd"/>
      <w:r w:rsidRPr="00DE6D10">
        <w:rPr>
          <w:color w:val="92D050"/>
        </w:rPr>
        <w:t>("Weight:");</w:t>
      </w:r>
    </w:p>
    <w:p w14:paraId="50E3D5C2" w14:textId="7C92FE16" w:rsidR="00DE6D10" w:rsidRPr="00DE6D10" w:rsidRDefault="00DE6D10" w:rsidP="00DE6D10">
      <w:pPr>
        <w:ind w:left="720" w:firstLine="0"/>
        <w:rPr>
          <w:color w:val="92D050"/>
        </w:rPr>
      </w:pPr>
      <w:r w:rsidRPr="00DE6D10">
        <w:rPr>
          <w:color w:val="92D050"/>
        </w:rPr>
        <w:t xml:space="preserve">weight = new </w:t>
      </w:r>
      <w:proofErr w:type="spellStart"/>
      <w:proofErr w:type="gramStart"/>
      <w:r w:rsidRPr="00DE6D10">
        <w:rPr>
          <w:color w:val="92D050"/>
        </w:rPr>
        <w:t>JTextField</w:t>
      </w:r>
      <w:proofErr w:type="spellEnd"/>
      <w:r w:rsidRPr="00DE6D10">
        <w:rPr>
          <w:color w:val="92D050"/>
        </w:rPr>
        <w:t>(</w:t>
      </w:r>
      <w:proofErr w:type="gramEnd"/>
      <w:r w:rsidRPr="00DE6D10">
        <w:rPr>
          <w:color w:val="92D050"/>
        </w:rPr>
        <w:t>);</w:t>
      </w:r>
    </w:p>
    <w:p w14:paraId="4F8C51D0" w14:textId="77777777" w:rsidR="00DE6D10" w:rsidRPr="00DE6D10" w:rsidRDefault="00DE6D10" w:rsidP="00DE6D10">
      <w:pPr>
        <w:ind w:left="720" w:firstLine="0"/>
        <w:rPr>
          <w:color w:val="92D050"/>
        </w:rPr>
      </w:pPr>
      <w:r w:rsidRPr="00DE6D10">
        <w:rPr>
          <w:color w:val="92D050"/>
        </w:rPr>
        <w:t xml:space="preserve">        </w:t>
      </w:r>
    </w:p>
    <w:p w14:paraId="552B6656" w14:textId="5A7B127F" w:rsidR="00DE6D10" w:rsidRPr="00DE6D10" w:rsidRDefault="00DE6D10" w:rsidP="00DE6D10">
      <w:pPr>
        <w:ind w:left="720" w:firstLine="0"/>
        <w:rPr>
          <w:color w:val="92D050"/>
        </w:rPr>
      </w:pPr>
      <w:proofErr w:type="spellStart"/>
      <w:r w:rsidRPr="00DE6D10">
        <w:rPr>
          <w:color w:val="92D050"/>
        </w:rPr>
        <w:t>JLabel</w:t>
      </w:r>
      <w:proofErr w:type="spellEnd"/>
      <w:r w:rsidRPr="00DE6D10">
        <w:rPr>
          <w:color w:val="92D050"/>
        </w:rPr>
        <w:t xml:space="preserve"> </w:t>
      </w:r>
      <w:proofErr w:type="spellStart"/>
      <w:r w:rsidRPr="00DE6D10">
        <w:rPr>
          <w:color w:val="92D050"/>
        </w:rPr>
        <w:t>sizeLabel</w:t>
      </w:r>
      <w:proofErr w:type="spellEnd"/>
      <w:r w:rsidRPr="00DE6D10">
        <w:rPr>
          <w:color w:val="92D050"/>
        </w:rPr>
        <w:t xml:space="preserve"> = new </w:t>
      </w:r>
      <w:proofErr w:type="spellStart"/>
      <w:r w:rsidRPr="00DE6D10">
        <w:rPr>
          <w:color w:val="92D050"/>
        </w:rPr>
        <w:t>JLabel</w:t>
      </w:r>
      <w:proofErr w:type="spellEnd"/>
      <w:r w:rsidRPr="00DE6D10">
        <w:rPr>
          <w:color w:val="92D050"/>
        </w:rPr>
        <w:t>("Size:");</w:t>
      </w:r>
    </w:p>
    <w:p w14:paraId="7D01DFE8" w14:textId="0F16B05F" w:rsidR="00DE6D10" w:rsidRPr="00DE6D10" w:rsidRDefault="00DE6D10" w:rsidP="00DE6D10">
      <w:pPr>
        <w:ind w:left="720" w:firstLine="0"/>
        <w:rPr>
          <w:color w:val="92D050"/>
        </w:rPr>
      </w:pPr>
      <w:r w:rsidRPr="00DE6D10">
        <w:rPr>
          <w:color w:val="92D050"/>
        </w:rPr>
        <w:t>s</w:t>
      </w:r>
      <w:r w:rsidRPr="00DE6D10">
        <w:rPr>
          <w:color w:val="92D050"/>
        </w:rPr>
        <w:t xml:space="preserve">ize = new </w:t>
      </w:r>
      <w:proofErr w:type="spellStart"/>
      <w:proofErr w:type="gramStart"/>
      <w:r w:rsidRPr="00DE6D10">
        <w:rPr>
          <w:color w:val="92D050"/>
        </w:rPr>
        <w:t>JTextField</w:t>
      </w:r>
      <w:proofErr w:type="spellEnd"/>
      <w:r w:rsidRPr="00DE6D10">
        <w:rPr>
          <w:color w:val="92D050"/>
        </w:rPr>
        <w:t>(</w:t>
      </w:r>
      <w:proofErr w:type="gramEnd"/>
      <w:r w:rsidRPr="00DE6D10">
        <w:rPr>
          <w:color w:val="92D050"/>
        </w:rPr>
        <w:t>);</w:t>
      </w:r>
    </w:p>
    <w:p w14:paraId="4BF7D259" w14:textId="77777777" w:rsidR="00DE6D10" w:rsidRPr="00DE6D10" w:rsidRDefault="00DE6D10" w:rsidP="00DE6D10">
      <w:pPr>
        <w:ind w:left="720" w:firstLine="0"/>
        <w:rPr>
          <w:color w:val="92D050"/>
        </w:rPr>
      </w:pPr>
      <w:r w:rsidRPr="00DE6D10">
        <w:rPr>
          <w:color w:val="92D050"/>
        </w:rPr>
        <w:t xml:space="preserve">        </w:t>
      </w:r>
    </w:p>
    <w:p w14:paraId="7D4D7EF7" w14:textId="7478D472" w:rsidR="00DE6D10" w:rsidRPr="00DE6D10" w:rsidRDefault="00DE6D10" w:rsidP="00DE6D10">
      <w:pPr>
        <w:ind w:left="720" w:firstLine="0"/>
        <w:rPr>
          <w:color w:val="92D050"/>
        </w:rPr>
      </w:pPr>
      <w:proofErr w:type="spellStart"/>
      <w:r w:rsidRPr="00DE6D10">
        <w:rPr>
          <w:color w:val="92D050"/>
        </w:rPr>
        <w:t>JLabel</w:t>
      </w:r>
      <w:proofErr w:type="spellEnd"/>
      <w:r w:rsidRPr="00DE6D10">
        <w:rPr>
          <w:color w:val="92D050"/>
        </w:rPr>
        <w:t xml:space="preserve"> </w:t>
      </w:r>
      <w:proofErr w:type="spellStart"/>
      <w:r w:rsidRPr="00DE6D10">
        <w:rPr>
          <w:color w:val="92D050"/>
        </w:rPr>
        <w:t>creditLabel</w:t>
      </w:r>
      <w:proofErr w:type="spellEnd"/>
      <w:r w:rsidRPr="00DE6D10">
        <w:rPr>
          <w:color w:val="92D050"/>
        </w:rPr>
        <w:t xml:space="preserve"> = new </w:t>
      </w:r>
      <w:proofErr w:type="spellStart"/>
      <w:r w:rsidRPr="00DE6D10">
        <w:rPr>
          <w:color w:val="92D050"/>
        </w:rPr>
        <w:t>JLabel</w:t>
      </w:r>
      <w:proofErr w:type="spellEnd"/>
      <w:r w:rsidRPr="00DE6D10">
        <w:rPr>
          <w:color w:val="92D050"/>
        </w:rPr>
        <w:t>("Credit:");</w:t>
      </w:r>
    </w:p>
    <w:p w14:paraId="210CB362" w14:textId="3E81805B" w:rsidR="00DE6D10" w:rsidRPr="00DE6D10" w:rsidRDefault="00DE6D10" w:rsidP="00DE6D10">
      <w:pPr>
        <w:ind w:left="720" w:firstLine="0"/>
        <w:rPr>
          <w:color w:val="92D050"/>
        </w:rPr>
      </w:pPr>
      <w:r w:rsidRPr="00DE6D10">
        <w:rPr>
          <w:color w:val="92D050"/>
        </w:rPr>
        <w:t xml:space="preserve">credit = new </w:t>
      </w:r>
      <w:proofErr w:type="spellStart"/>
      <w:proofErr w:type="gramStart"/>
      <w:r w:rsidRPr="00DE6D10">
        <w:rPr>
          <w:color w:val="92D050"/>
        </w:rPr>
        <w:t>JTextField</w:t>
      </w:r>
      <w:proofErr w:type="spellEnd"/>
      <w:r w:rsidRPr="00DE6D10">
        <w:rPr>
          <w:color w:val="92D050"/>
        </w:rPr>
        <w:t>(</w:t>
      </w:r>
      <w:proofErr w:type="gramEnd"/>
      <w:r w:rsidRPr="00DE6D10">
        <w:rPr>
          <w:color w:val="92D050"/>
        </w:rPr>
        <w:t>);</w:t>
      </w:r>
    </w:p>
    <w:p w14:paraId="7F4A6E6B" w14:textId="77777777" w:rsidR="00DE6D10" w:rsidRPr="00DE6D10" w:rsidRDefault="00DE6D10" w:rsidP="00DE6D10">
      <w:pPr>
        <w:ind w:left="720" w:firstLine="0"/>
        <w:rPr>
          <w:color w:val="92D050"/>
        </w:rPr>
      </w:pPr>
      <w:r w:rsidRPr="00DE6D10">
        <w:rPr>
          <w:color w:val="92D050"/>
        </w:rPr>
        <w:t xml:space="preserve">        </w:t>
      </w:r>
    </w:p>
    <w:p w14:paraId="657B0B6F" w14:textId="09260452" w:rsidR="00DE6D10" w:rsidRPr="00DE6D10" w:rsidRDefault="00DE6D10" w:rsidP="00DE6D10">
      <w:pPr>
        <w:ind w:left="720" w:firstLine="0"/>
        <w:rPr>
          <w:color w:val="92D050"/>
        </w:rPr>
      </w:pPr>
      <w:proofErr w:type="spellStart"/>
      <w:r w:rsidRPr="00DE6D10">
        <w:rPr>
          <w:color w:val="92D050"/>
        </w:rPr>
        <w:t>JLabel</w:t>
      </w:r>
      <w:proofErr w:type="spellEnd"/>
      <w:r w:rsidRPr="00DE6D10">
        <w:rPr>
          <w:color w:val="92D050"/>
        </w:rPr>
        <w:t xml:space="preserve"> </w:t>
      </w:r>
      <w:proofErr w:type="spellStart"/>
      <w:r w:rsidRPr="00DE6D10">
        <w:rPr>
          <w:color w:val="92D050"/>
        </w:rPr>
        <w:t>memoryLabel</w:t>
      </w:r>
      <w:proofErr w:type="spellEnd"/>
      <w:r w:rsidRPr="00DE6D10">
        <w:rPr>
          <w:color w:val="92D050"/>
        </w:rPr>
        <w:t xml:space="preserve"> = new </w:t>
      </w:r>
      <w:proofErr w:type="spellStart"/>
      <w:r w:rsidRPr="00DE6D10">
        <w:rPr>
          <w:color w:val="92D050"/>
        </w:rPr>
        <w:t>JLabel</w:t>
      </w:r>
      <w:proofErr w:type="spellEnd"/>
      <w:r w:rsidRPr="00DE6D10">
        <w:rPr>
          <w:color w:val="92D050"/>
        </w:rPr>
        <w:t>("Memory:");</w:t>
      </w:r>
    </w:p>
    <w:p w14:paraId="3C72983C" w14:textId="1280686D" w:rsidR="00DE6D10" w:rsidRPr="00DE6D10" w:rsidRDefault="00DE6D10" w:rsidP="00DE6D10">
      <w:pPr>
        <w:ind w:left="720" w:firstLine="0"/>
        <w:rPr>
          <w:color w:val="92D050"/>
        </w:rPr>
      </w:pPr>
      <w:r w:rsidRPr="00DE6D10">
        <w:rPr>
          <w:color w:val="92D050"/>
        </w:rPr>
        <w:t xml:space="preserve">memory = new </w:t>
      </w:r>
      <w:proofErr w:type="spellStart"/>
      <w:proofErr w:type="gramStart"/>
      <w:r w:rsidRPr="00DE6D10">
        <w:rPr>
          <w:color w:val="92D050"/>
        </w:rPr>
        <w:t>JTextField</w:t>
      </w:r>
      <w:proofErr w:type="spellEnd"/>
      <w:r w:rsidRPr="00DE6D10">
        <w:rPr>
          <w:color w:val="92D050"/>
        </w:rPr>
        <w:t>(</w:t>
      </w:r>
      <w:proofErr w:type="gramEnd"/>
      <w:r w:rsidRPr="00DE6D10">
        <w:rPr>
          <w:color w:val="92D050"/>
        </w:rPr>
        <w:t>);</w:t>
      </w:r>
    </w:p>
    <w:p w14:paraId="134719C1" w14:textId="77777777" w:rsidR="00DE6D10" w:rsidRPr="00DE6D10" w:rsidRDefault="00DE6D10" w:rsidP="00DE6D10">
      <w:pPr>
        <w:ind w:left="720" w:firstLine="0"/>
        <w:rPr>
          <w:color w:val="92D050"/>
        </w:rPr>
      </w:pPr>
      <w:r w:rsidRPr="00DE6D10">
        <w:rPr>
          <w:color w:val="92D050"/>
        </w:rPr>
        <w:t xml:space="preserve">        </w:t>
      </w:r>
    </w:p>
    <w:p w14:paraId="29B3C06E" w14:textId="6332DEA2" w:rsidR="00DE6D10" w:rsidRPr="00DE6D10" w:rsidRDefault="00DE6D10" w:rsidP="00DE6D10">
      <w:pPr>
        <w:ind w:left="720" w:firstLine="0"/>
        <w:rPr>
          <w:color w:val="92D050"/>
        </w:rPr>
      </w:pPr>
      <w:proofErr w:type="spellStart"/>
      <w:r w:rsidRPr="00DE6D10">
        <w:rPr>
          <w:color w:val="92D050"/>
        </w:rPr>
        <w:t>JLabel</w:t>
      </w:r>
      <w:proofErr w:type="spellEnd"/>
      <w:r w:rsidRPr="00DE6D10">
        <w:rPr>
          <w:color w:val="92D050"/>
        </w:rPr>
        <w:t xml:space="preserve"> </w:t>
      </w:r>
      <w:proofErr w:type="spellStart"/>
      <w:r w:rsidRPr="00DE6D10">
        <w:rPr>
          <w:color w:val="92D050"/>
        </w:rPr>
        <w:t>phoneNoLabel</w:t>
      </w:r>
      <w:proofErr w:type="spellEnd"/>
      <w:r w:rsidRPr="00DE6D10">
        <w:rPr>
          <w:color w:val="92D050"/>
        </w:rPr>
        <w:t xml:space="preserve"> = new </w:t>
      </w:r>
      <w:proofErr w:type="spellStart"/>
      <w:proofErr w:type="gramStart"/>
      <w:r w:rsidRPr="00DE6D10">
        <w:rPr>
          <w:color w:val="92D050"/>
        </w:rPr>
        <w:t>JLabel</w:t>
      </w:r>
      <w:proofErr w:type="spellEnd"/>
      <w:r w:rsidRPr="00DE6D10">
        <w:rPr>
          <w:color w:val="92D050"/>
        </w:rPr>
        <w:t>(</w:t>
      </w:r>
      <w:proofErr w:type="gramEnd"/>
      <w:r w:rsidRPr="00DE6D10">
        <w:rPr>
          <w:color w:val="92D050"/>
        </w:rPr>
        <w:t>"Phone No:");</w:t>
      </w:r>
    </w:p>
    <w:p w14:paraId="6FEA0217" w14:textId="3193E02B" w:rsidR="00DE6D10" w:rsidRPr="00DE6D10" w:rsidRDefault="00DE6D10" w:rsidP="00DE6D10">
      <w:pPr>
        <w:ind w:left="720" w:firstLine="0"/>
        <w:rPr>
          <w:color w:val="92D050"/>
        </w:rPr>
      </w:pPr>
      <w:proofErr w:type="spellStart"/>
      <w:r w:rsidRPr="00DE6D10">
        <w:rPr>
          <w:color w:val="92D050"/>
        </w:rPr>
        <w:t>phoneNo</w:t>
      </w:r>
      <w:proofErr w:type="spellEnd"/>
      <w:r w:rsidRPr="00DE6D10">
        <w:rPr>
          <w:color w:val="92D050"/>
        </w:rPr>
        <w:t xml:space="preserve"> = new </w:t>
      </w:r>
      <w:proofErr w:type="spellStart"/>
      <w:proofErr w:type="gramStart"/>
      <w:r w:rsidRPr="00DE6D10">
        <w:rPr>
          <w:color w:val="92D050"/>
        </w:rPr>
        <w:t>JTextField</w:t>
      </w:r>
      <w:proofErr w:type="spellEnd"/>
      <w:r w:rsidRPr="00DE6D10">
        <w:rPr>
          <w:color w:val="92D050"/>
        </w:rPr>
        <w:t>(</w:t>
      </w:r>
      <w:proofErr w:type="gramEnd"/>
      <w:r w:rsidRPr="00DE6D10">
        <w:rPr>
          <w:color w:val="92D050"/>
        </w:rPr>
        <w:t>);</w:t>
      </w:r>
    </w:p>
    <w:p w14:paraId="7F5F2D27" w14:textId="77777777" w:rsidR="00DE6D10" w:rsidRPr="00DE6D10" w:rsidRDefault="00DE6D10" w:rsidP="00DE6D10">
      <w:pPr>
        <w:ind w:left="720" w:firstLine="0"/>
        <w:rPr>
          <w:color w:val="92D050"/>
        </w:rPr>
      </w:pPr>
      <w:r w:rsidRPr="00DE6D10">
        <w:rPr>
          <w:color w:val="92D050"/>
        </w:rPr>
        <w:t xml:space="preserve">        </w:t>
      </w:r>
    </w:p>
    <w:p w14:paraId="01543AAA" w14:textId="110B9A01" w:rsidR="00DE6D10" w:rsidRPr="00DE6D10" w:rsidRDefault="00DE6D10" w:rsidP="00DE6D10">
      <w:pPr>
        <w:ind w:left="720" w:firstLine="0"/>
        <w:rPr>
          <w:color w:val="92D050"/>
        </w:rPr>
      </w:pPr>
      <w:proofErr w:type="spellStart"/>
      <w:r w:rsidRPr="00DE6D10">
        <w:rPr>
          <w:color w:val="92D050"/>
        </w:rPr>
        <w:t>JLabel</w:t>
      </w:r>
      <w:proofErr w:type="spellEnd"/>
      <w:r w:rsidRPr="00DE6D10">
        <w:rPr>
          <w:color w:val="92D050"/>
        </w:rPr>
        <w:t xml:space="preserve"> </w:t>
      </w:r>
      <w:proofErr w:type="spellStart"/>
      <w:r w:rsidRPr="00DE6D10">
        <w:rPr>
          <w:color w:val="92D050"/>
        </w:rPr>
        <w:t>durationLabel</w:t>
      </w:r>
      <w:proofErr w:type="spellEnd"/>
      <w:r w:rsidRPr="00DE6D10">
        <w:rPr>
          <w:color w:val="92D050"/>
        </w:rPr>
        <w:t xml:space="preserve"> = new </w:t>
      </w:r>
      <w:proofErr w:type="spellStart"/>
      <w:r w:rsidRPr="00DE6D10">
        <w:rPr>
          <w:color w:val="92D050"/>
        </w:rPr>
        <w:t>JLabel</w:t>
      </w:r>
      <w:proofErr w:type="spellEnd"/>
      <w:r w:rsidRPr="00DE6D10">
        <w:rPr>
          <w:color w:val="92D050"/>
        </w:rPr>
        <w:t>("Duration:");</w:t>
      </w:r>
    </w:p>
    <w:p w14:paraId="175B4B3A" w14:textId="2328C5AA" w:rsidR="00DE6D10" w:rsidRPr="00DE6D10" w:rsidRDefault="00DE6D10" w:rsidP="00DE6D10">
      <w:pPr>
        <w:ind w:left="720" w:firstLine="0"/>
        <w:rPr>
          <w:color w:val="92D050"/>
        </w:rPr>
      </w:pPr>
      <w:r w:rsidRPr="00DE6D10">
        <w:rPr>
          <w:color w:val="92D050"/>
        </w:rPr>
        <w:lastRenderedPageBreak/>
        <w:t xml:space="preserve">duration = new </w:t>
      </w:r>
      <w:proofErr w:type="gramStart"/>
      <w:r w:rsidRPr="00DE6D10">
        <w:rPr>
          <w:color w:val="92D050"/>
        </w:rPr>
        <w:t>JTex</w:t>
      </w:r>
      <w:proofErr w:type="spellStart"/>
      <w:r w:rsidRPr="00DE6D10">
        <w:rPr>
          <w:color w:val="92D050"/>
        </w:rPr>
        <w:t>tField</w:t>
      </w:r>
      <w:proofErr w:type="spellEnd"/>
      <w:r w:rsidRPr="00DE6D10">
        <w:rPr>
          <w:color w:val="92D050"/>
        </w:rPr>
        <w:t>(</w:t>
      </w:r>
      <w:proofErr w:type="gramEnd"/>
      <w:r w:rsidRPr="00DE6D10">
        <w:rPr>
          <w:color w:val="92D050"/>
        </w:rPr>
        <w:t>);</w:t>
      </w:r>
    </w:p>
    <w:p w14:paraId="24619DC8" w14:textId="77777777" w:rsidR="00DE6D10" w:rsidRPr="00DE6D10" w:rsidRDefault="00DE6D10" w:rsidP="00DE6D10">
      <w:pPr>
        <w:ind w:firstLine="0"/>
        <w:rPr>
          <w:color w:val="000000" w:themeColor="text1"/>
        </w:rPr>
      </w:pPr>
      <w:r w:rsidRPr="00DE6D10">
        <w:rPr>
          <w:color w:val="000000" w:themeColor="text1"/>
        </w:rPr>
        <w:t xml:space="preserve">        </w:t>
      </w:r>
    </w:p>
    <w:p w14:paraId="4FEEB8FD" w14:textId="750D9E14" w:rsidR="00DE6D10" w:rsidRPr="00DE6D10" w:rsidRDefault="00DE6D10" w:rsidP="00DE6D10">
      <w:pPr>
        <w:ind w:left="720" w:firstLine="0"/>
        <w:rPr>
          <w:color w:val="92D050"/>
        </w:rPr>
      </w:pPr>
      <w:proofErr w:type="spellStart"/>
      <w:r w:rsidRPr="00DE6D10">
        <w:rPr>
          <w:color w:val="92D050"/>
        </w:rPr>
        <w:t>JLabel</w:t>
      </w:r>
      <w:proofErr w:type="spellEnd"/>
      <w:r w:rsidRPr="00DE6D10">
        <w:rPr>
          <w:color w:val="92D050"/>
        </w:rPr>
        <w:t xml:space="preserve"> </w:t>
      </w:r>
      <w:proofErr w:type="spellStart"/>
      <w:r w:rsidRPr="00DE6D10">
        <w:rPr>
          <w:color w:val="92D050"/>
        </w:rPr>
        <w:t>downloadLabel</w:t>
      </w:r>
      <w:proofErr w:type="spellEnd"/>
      <w:r w:rsidRPr="00DE6D10">
        <w:rPr>
          <w:color w:val="92D050"/>
        </w:rPr>
        <w:t xml:space="preserve"> = new </w:t>
      </w:r>
      <w:proofErr w:type="spellStart"/>
      <w:r w:rsidRPr="00DE6D10">
        <w:rPr>
          <w:color w:val="92D050"/>
        </w:rPr>
        <w:t>JLabel</w:t>
      </w:r>
      <w:proofErr w:type="spellEnd"/>
      <w:r w:rsidRPr="00DE6D10">
        <w:rPr>
          <w:color w:val="92D050"/>
        </w:rPr>
        <w:t>("Download:");</w:t>
      </w:r>
    </w:p>
    <w:p w14:paraId="143BB45E" w14:textId="267648C6" w:rsidR="00DE6D10" w:rsidRPr="00DE6D10" w:rsidRDefault="00DE6D10" w:rsidP="00DE6D10">
      <w:pPr>
        <w:ind w:left="720" w:firstLine="0"/>
        <w:rPr>
          <w:color w:val="92D050"/>
        </w:rPr>
      </w:pPr>
      <w:r w:rsidRPr="00DE6D10">
        <w:rPr>
          <w:color w:val="92D050"/>
        </w:rPr>
        <w:t xml:space="preserve">download = new </w:t>
      </w:r>
      <w:proofErr w:type="spellStart"/>
      <w:proofErr w:type="gramStart"/>
      <w:r w:rsidRPr="00DE6D10">
        <w:rPr>
          <w:color w:val="92D050"/>
        </w:rPr>
        <w:t>JTextField</w:t>
      </w:r>
      <w:proofErr w:type="spellEnd"/>
      <w:r w:rsidRPr="00DE6D10">
        <w:rPr>
          <w:color w:val="92D050"/>
        </w:rPr>
        <w:t>(</w:t>
      </w:r>
      <w:proofErr w:type="gramEnd"/>
      <w:r w:rsidRPr="00DE6D10">
        <w:rPr>
          <w:color w:val="92D050"/>
        </w:rPr>
        <w:t>);</w:t>
      </w:r>
    </w:p>
    <w:p w14:paraId="51832BFA" w14:textId="77777777" w:rsidR="00DE6D10" w:rsidRPr="00DE6D10" w:rsidRDefault="00DE6D10" w:rsidP="00DE6D10">
      <w:pPr>
        <w:ind w:left="720" w:firstLine="0"/>
        <w:rPr>
          <w:color w:val="92D050"/>
        </w:rPr>
      </w:pPr>
      <w:r w:rsidRPr="00DE6D10">
        <w:rPr>
          <w:color w:val="92D050"/>
        </w:rPr>
        <w:t xml:space="preserve">        </w:t>
      </w:r>
    </w:p>
    <w:p w14:paraId="303AE7A5" w14:textId="22D28FCD" w:rsidR="00DE6D10" w:rsidRPr="00DE6D10" w:rsidRDefault="00DE6D10" w:rsidP="00DE6D10">
      <w:pPr>
        <w:ind w:left="720" w:firstLine="0"/>
        <w:rPr>
          <w:color w:val="92D050"/>
        </w:rPr>
      </w:pPr>
      <w:proofErr w:type="spellStart"/>
      <w:r w:rsidRPr="00DE6D10">
        <w:rPr>
          <w:color w:val="92D050"/>
        </w:rPr>
        <w:t>JLabel</w:t>
      </w:r>
      <w:proofErr w:type="spellEnd"/>
      <w:r w:rsidRPr="00DE6D10">
        <w:rPr>
          <w:color w:val="92D050"/>
        </w:rPr>
        <w:t xml:space="preserve"> </w:t>
      </w:r>
      <w:proofErr w:type="spellStart"/>
      <w:r w:rsidRPr="00DE6D10">
        <w:rPr>
          <w:color w:val="92D050"/>
        </w:rPr>
        <w:t>trackNameLabel</w:t>
      </w:r>
      <w:proofErr w:type="spellEnd"/>
      <w:r w:rsidRPr="00DE6D10">
        <w:rPr>
          <w:color w:val="92D050"/>
        </w:rPr>
        <w:t xml:space="preserve"> = new </w:t>
      </w:r>
      <w:proofErr w:type="spellStart"/>
      <w:proofErr w:type="gramStart"/>
      <w:r w:rsidRPr="00DE6D10">
        <w:rPr>
          <w:color w:val="92D050"/>
        </w:rPr>
        <w:t>JLabel</w:t>
      </w:r>
      <w:proofErr w:type="spellEnd"/>
      <w:r w:rsidRPr="00DE6D10">
        <w:rPr>
          <w:color w:val="92D050"/>
        </w:rPr>
        <w:t>(</w:t>
      </w:r>
      <w:proofErr w:type="gramEnd"/>
      <w:r w:rsidRPr="00DE6D10">
        <w:rPr>
          <w:color w:val="92D050"/>
        </w:rPr>
        <w:t>"Track Name:");</w:t>
      </w:r>
    </w:p>
    <w:p w14:paraId="5ED565E7" w14:textId="02E363F9" w:rsidR="00DE6D10" w:rsidRPr="00DE6D10" w:rsidRDefault="00DE6D10" w:rsidP="00DE6D10">
      <w:pPr>
        <w:ind w:left="720" w:firstLine="0"/>
        <w:rPr>
          <w:color w:val="92D050"/>
        </w:rPr>
      </w:pPr>
      <w:proofErr w:type="spellStart"/>
      <w:r w:rsidRPr="00DE6D10">
        <w:rPr>
          <w:color w:val="92D050"/>
        </w:rPr>
        <w:t>trackName</w:t>
      </w:r>
      <w:proofErr w:type="spellEnd"/>
      <w:r w:rsidRPr="00DE6D10">
        <w:rPr>
          <w:color w:val="92D050"/>
        </w:rPr>
        <w:t xml:space="preserve"> = new </w:t>
      </w:r>
      <w:proofErr w:type="spellStart"/>
      <w:proofErr w:type="gramStart"/>
      <w:r w:rsidRPr="00DE6D10">
        <w:rPr>
          <w:color w:val="92D050"/>
        </w:rPr>
        <w:t>JTextField</w:t>
      </w:r>
      <w:proofErr w:type="spellEnd"/>
      <w:r w:rsidRPr="00DE6D10">
        <w:rPr>
          <w:color w:val="92D050"/>
        </w:rPr>
        <w:t>(</w:t>
      </w:r>
      <w:proofErr w:type="gramEnd"/>
      <w:r w:rsidRPr="00DE6D10">
        <w:rPr>
          <w:color w:val="92D050"/>
        </w:rPr>
        <w:t>);</w:t>
      </w:r>
    </w:p>
    <w:p w14:paraId="3BB33B44" w14:textId="77777777" w:rsidR="00DE6D10" w:rsidRPr="00DE6D10" w:rsidRDefault="00DE6D10" w:rsidP="00DE6D10">
      <w:pPr>
        <w:ind w:left="720" w:firstLine="0"/>
        <w:rPr>
          <w:color w:val="92D050"/>
        </w:rPr>
      </w:pPr>
      <w:r w:rsidRPr="00DE6D10">
        <w:rPr>
          <w:color w:val="92D050"/>
        </w:rPr>
        <w:t xml:space="preserve">        </w:t>
      </w:r>
    </w:p>
    <w:p w14:paraId="65F56C34" w14:textId="687EF948" w:rsidR="00DE6D10" w:rsidRPr="00DE6D10" w:rsidRDefault="00DE6D10" w:rsidP="00DE6D10">
      <w:pPr>
        <w:ind w:left="720" w:firstLine="0"/>
        <w:rPr>
          <w:color w:val="92D050"/>
        </w:rPr>
      </w:pPr>
      <w:proofErr w:type="spellStart"/>
      <w:r w:rsidRPr="00DE6D10">
        <w:rPr>
          <w:color w:val="92D050"/>
        </w:rPr>
        <w:t>JLabel</w:t>
      </w:r>
      <w:proofErr w:type="spellEnd"/>
      <w:r w:rsidRPr="00DE6D10">
        <w:rPr>
          <w:color w:val="92D050"/>
        </w:rPr>
        <w:t xml:space="preserve"> </w:t>
      </w:r>
      <w:proofErr w:type="spellStart"/>
      <w:r w:rsidRPr="00DE6D10">
        <w:rPr>
          <w:color w:val="92D050"/>
        </w:rPr>
        <w:t>displayNumberLabel</w:t>
      </w:r>
      <w:proofErr w:type="spellEnd"/>
      <w:r w:rsidRPr="00DE6D10">
        <w:rPr>
          <w:color w:val="92D050"/>
        </w:rPr>
        <w:t xml:space="preserve"> = new </w:t>
      </w:r>
      <w:proofErr w:type="spellStart"/>
      <w:proofErr w:type="gramStart"/>
      <w:r w:rsidRPr="00DE6D10">
        <w:rPr>
          <w:color w:val="92D050"/>
        </w:rPr>
        <w:t>JLabel</w:t>
      </w:r>
      <w:proofErr w:type="spellEnd"/>
      <w:r w:rsidRPr="00DE6D10">
        <w:rPr>
          <w:color w:val="92D050"/>
        </w:rPr>
        <w:t>(</w:t>
      </w:r>
      <w:proofErr w:type="gramEnd"/>
      <w:r w:rsidRPr="00DE6D10">
        <w:rPr>
          <w:color w:val="92D050"/>
        </w:rPr>
        <w:t>"Display Number:");</w:t>
      </w:r>
    </w:p>
    <w:p w14:paraId="02818602" w14:textId="6A2E3757" w:rsidR="00DE6D10" w:rsidRDefault="00DE6D10" w:rsidP="00DE6D10">
      <w:pPr>
        <w:ind w:left="720" w:firstLine="0"/>
        <w:rPr>
          <w:color w:val="92D050"/>
        </w:rPr>
      </w:pPr>
      <w:proofErr w:type="spellStart"/>
      <w:r w:rsidRPr="00DE6D10">
        <w:rPr>
          <w:color w:val="92D050"/>
        </w:rPr>
        <w:t>displayNumber</w:t>
      </w:r>
      <w:proofErr w:type="spellEnd"/>
      <w:r w:rsidRPr="00DE6D10">
        <w:rPr>
          <w:color w:val="92D050"/>
        </w:rPr>
        <w:t xml:space="preserve"> = new </w:t>
      </w:r>
      <w:proofErr w:type="spellStart"/>
      <w:proofErr w:type="gramStart"/>
      <w:r w:rsidRPr="00DE6D10">
        <w:rPr>
          <w:color w:val="92D050"/>
        </w:rPr>
        <w:t>JTextField</w:t>
      </w:r>
      <w:proofErr w:type="spellEnd"/>
      <w:r w:rsidRPr="00DE6D10">
        <w:rPr>
          <w:color w:val="92D050"/>
        </w:rPr>
        <w:t>(</w:t>
      </w:r>
      <w:proofErr w:type="gramEnd"/>
      <w:r w:rsidRPr="00DE6D10">
        <w:rPr>
          <w:color w:val="92D050"/>
        </w:rPr>
        <w:t>);</w:t>
      </w:r>
    </w:p>
    <w:p w14:paraId="4BA8D070" w14:textId="77777777" w:rsidR="00334627" w:rsidRPr="00DE6D10" w:rsidRDefault="00334627" w:rsidP="00DE6D10">
      <w:pPr>
        <w:ind w:left="720" w:firstLine="0"/>
        <w:rPr>
          <w:color w:val="92D050"/>
        </w:rPr>
      </w:pPr>
    </w:p>
    <w:p w14:paraId="4A7A260B" w14:textId="1EAB2F12" w:rsidR="0036192C" w:rsidRDefault="00DE6D10" w:rsidP="00DE6D10">
      <w:pPr>
        <w:ind w:firstLine="0"/>
        <w:rPr>
          <w:color w:val="000000" w:themeColor="text1"/>
        </w:rPr>
      </w:pPr>
      <w:r>
        <w:rPr>
          <w:color w:val="000000" w:themeColor="text1"/>
        </w:rPr>
        <w:t xml:space="preserve">To include all those </w:t>
      </w:r>
      <w:r w:rsidR="00334627">
        <w:rPr>
          <w:color w:val="000000" w:themeColor="text1"/>
        </w:rPr>
        <w:t xml:space="preserve">elements in our GUI we need to create a </w:t>
      </w:r>
      <w:proofErr w:type="spellStart"/>
      <w:r w:rsidR="00675510">
        <w:rPr>
          <w:color w:val="000000" w:themeColor="text1"/>
        </w:rPr>
        <w:t>JF</w:t>
      </w:r>
      <w:r w:rsidR="00334627">
        <w:rPr>
          <w:color w:val="000000" w:themeColor="text1"/>
        </w:rPr>
        <w:t>rame</w:t>
      </w:r>
      <w:proofErr w:type="spellEnd"/>
      <w:r w:rsidR="00675510">
        <w:rPr>
          <w:color w:val="000000" w:themeColor="text1"/>
        </w:rPr>
        <w:t xml:space="preserve"> object</w:t>
      </w:r>
      <w:r w:rsidR="00334627">
        <w:rPr>
          <w:color w:val="000000" w:themeColor="text1"/>
        </w:rPr>
        <w:t xml:space="preserve">, so actually right before the block of code mentioned </w:t>
      </w:r>
      <w:proofErr w:type="gramStart"/>
      <w:r w:rsidR="00334627">
        <w:rPr>
          <w:color w:val="000000" w:themeColor="text1"/>
        </w:rPr>
        <w:t>higher</w:t>
      </w:r>
      <w:proofErr w:type="gramEnd"/>
      <w:r w:rsidR="00334627">
        <w:rPr>
          <w:color w:val="000000" w:themeColor="text1"/>
        </w:rPr>
        <w:t xml:space="preserve"> we have three lines to create </w:t>
      </w:r>
      <w:r w:rsidR="00675510">
        <w:rPr>
          <w:color w:val="000000" w:themeColor="text1"/>
        </w:rPr>
        <w:t>it</w:t>
      </w:r>
      <w:r w:rsidR="00334627">
        <w:rPr>
          <w:color w:val="000000" w:themeColor="text1"/>
        </w:rPr>
        <w:t>, set layout type and get the container of our frame, where all the elements of our GUI will be added:</w:t>
      </w:r>
    </w:p>
    <w:p w14:paraId="687AC208" w14:textId="77777777" w:rsidR="00334627" w:rsidRDefault="00334627" w:rsidP="00DE6D10">
      <w:pPr>
        <w:ind w:firstLine="0"/>
        <w:rPr>
          <w:color w:val="000000" w:themeColor="text1"/>
        </w:rPr>
      </w:pPr>
    </w:p>
    <w:p w14:paraId="236067F5" w14:textId="77777777" w:rsidR="00334627" w:rsidRPr="00334627" w:rsidRDefault="00334627" w:rsidP="00334627">
      <w:pPr>
        <w:ind w:left="720" w:firstLine="0"/>
        <w:rPr>
          <w:color w:val="969696" w:themeColor="accent3"/>
        </w:rPr>
      </w:pPr>
      <w:r w:rsidRPr="00334627">
        <w:rPr>
          <w:color w:val="92D050"/>
        </w:rPr>
        <w:t xml:space="preserve">frame = new </w:t>
      </w:r>
      <w:proofErr w:type="spellStart"/>
      <w:r w:rsidRPr="00334627">
        <w:rPr>
          <w:color w:val="92D050"/>
        </w:rPr>
        <w:t>JFrame</w:t>
      </w:r>
      <w:proofErr w:type="spellEnd"/>
      <w:r w:rsidRPr="00334627">
        <w:rPr>
          <w:color w:val="92D050"/>
        </w:rPr>
        <w:t>("</w:t>
      </w:r>
      <w:proofErr w:type="spellStart"/>
      <w:r w:rsidRPr="00334627">
        <w:rPr>
          <w:color w:val="92D050"/>
        </w:rPr>
        <w:t>GadgetShop</w:t>
      </w:r>
      <w:proofErr w:type="spellEnd"/>
      <w:r w:rsidRPr="00334627">
        <w:rPr>
          <w:color w:val="92D050"/>
        </w:rPr>
        <w:t xml:space="preserve">"); </w:t>
      </w:r>
      <w:r w:rsidRPr="00334627">
        <w:rPr>
          <w:color w:val="969696" w:themeColor="accent3"/>
        </w:rPr>
        <w:t xml:space="preserve">//Creating new </w:t>
      </w:r>
      <w:proofErr w:type="spellStart"/>
      <w:r w:rsidRPr="00334627">
        <w:rPr>
          <w:color w:val="969696" w:themeColor="accent3"/>
        </w:rPr>
        <w:t>JFrame</w:t>
      </w:r>
      <w:proofErr w:type="spellEnd"/>
      <w:r w:rsidRPr="00334627">
        <w:rPr>
          <w:color w:val="969696" w:themeColor="accent3"/>
        </w:rPr>
        <w:t xml:space="preserve"> object and assigning it to the frame variable</w:t>
      </w:r>
    </w:p>
    <w:p w14:paraId="3F1E0EA5" w14:textId="435E097E" w:rsidR="00334627" w:rsidRPr="00334627" w:rsidRDefault="00334627" w:rsidP="00334627">
      <w:pPr>
        <w:ind w:left="720" w:firstLine="0"/>
        <w:rPr>
          <w:color w:val="969696" w:themeColor="accent3"/>
        </w:rPr>
      </w:pPr>
      <w:proofErr w:type="spellStart"/>
      <w:proofErr w:type="gramStart"/>
      <w:r w:rsidRPr="00334627">
        <w:rPr>
          <w:color w:val="92D050"/>
        </w:rPr>
        <w:t>frame.setLayout</w:t>
      </w:r>
      <w:proofErr w:type="spellEnd"/>
      <w:proofErr w:type="gramEnd"/>
      <w:r w:rsidRPr="00334627">
        <w:rPr>
          <w:color w:val="92D050"/>
        </w:rPr>
        <w:t xml:space="preserve">(new </w:t>
      </w:r>
      <w:proofErr w:type="spellStart"/>
      <w:r w:rsidRPr="00334627">
        <w:rPr>
          <w:color w:val="92D050"/>
        </w:rPr>
        <w:t>GridLayout</w:t>
      </w:r>
      <w:proofErr w:type="spellEnd"/>
      <w:r w:rsidRPr="00334627">
        <w:rPr>
          <w:color w:val="92D050"/>
        </w:rPr>
        <w:t xml:space="preserve">(26,2)); </w:t>
      </w:r>
      <w:r w:rsidRPr="00334627">
        <w:rPr>
          <w:color w:val="969696" w:themeColor="accent3"/>
        </w:rPr>
        <w:t>//Setting frame's layout, creating 26 rows and 2 columns</w:t>
      </w:r>
    </w:p>
    <w:p w14:paraId="35D78ED2" w14:textId="77777777" w:rsidR="00334627" w:rsidRPr="00334627" w:rsidRDefault="00334627" w:rsidP="00334627">
      <w:pPr>
        <w:ind w:left="720" w:firstLine="0"/>
        <w:rPr>
          <w:color w:val="92D050"/>
        </w:rPr>
      </w:pPr>
    </w:p>
    <w:p w14:paraId="32C82341" w14:textId="0F81A8C0" w:rsidR="00334627" w:rsidRPr="00334627" w:rsidRDefault="00334627" w:rsidP="00334627">
      <w:pPr>
        <w:ind w:left="720" w:firstLine="0"/>
        <w:rPr>
          <w:color w:val="969696" w:themeColor="accent3"/>
        </w:rPr>
      </w:pPr>
      <w:r w:rsidRPr="00334627">
        <w:rPr>
          <w:color w:val="92D050"/>
        </w:rPr>
        <w:t xml:space="preserve">Container content = </w:t>
      </w:r>
      <w:proofErr w:type="spellStart"/>
      <w:proofErr w:type="gramStart"/>
      <w:r w:rsidRPr="00334627">
        <w:rPr>
          <w:color w:val="92D050"/>
        </w:rPr>
        <w:t>frame.getContentPane</w:t>
      </w:r>
      <w:proofErr w:type="spellEnd"/>
      <w:proofErr w:type="gramEnd"/>
      <w:r w:rsidRPr="00334627">
        <w:rPr>
          <w:color w:val="92D050"/>
        </w:rPr>
        <w:t>();</w:t>
      </w:r>
      <w:r w:rsidRPr="00334627">
        <w:rPr>
          <w:color w:val="92D050"/>
        </w:rPr>
        <w:t xml:space="preserve">  </w:t>
      </w:r>
      <w:r w:rsidRPr="00334627">
        <w:rPr>
          <w:color w:val="969696" w:themeColor="accent3"/>
        </w:rPr>
        <w:t>//Here we are getting reference to the frame's Container object, that stores all the content of our GUI</w:t>
      </w:r>
    </w:p>
    <w:p w14:paraId="176F05DC" w14:textId="77777777" w:rsidR="0036192C" w:rsidRDefault="0036192C" w:rsidP="002066F3">
      <w:pPr>
        <w:pStyle w:val="ListParagraph"/>
        <w:rPr>
          <w:color w:val="92D050"/>
        </w:rPr>
      </w:pPr>
    </w:p>
    <w:p w14:paraId="58F711FA" w14:textId="77777777" w:rsidR="0036192C" w:rsidRDefault="0036192C" w:rsidP="002066F3">
      <w:pPr>
        <w:pStyle w:val="ListParagraph"/>
        <w:rPr>
          <w:color w:val="92D050"/>
        </w:rPr>
      </w:pPr>
    </w:p>
    <w:p w14:paraId="66C217F3" w14:textId="77777777" w:rsidR="0036192C" w:rsidRDefault="0036192C" w:rsidP="002066F3">
      <w:pPr>
        <w:pStyle w:val="ListParagraph"/>
        <w:rPr>
          <w:color w:val="92D050"/>
        </w:rPr>
      </w:pPr>
    </w:p>
    <w:p w14:paraId="71FD4A92" w14:textId="24E0BDDE" w:rsidR="0036192C" w:rsidRDefault="00675510" w:rsidP="00675510">
      <w:pPr>
        <w:ind w:firstLine="0"/>
        <w:rPr>
          <w:color w:val="000000" w:themeColor="text1"/>
        </w:rPr>
      </w:pPr>
      <w:r>
        <w:rPr>
          <w:color w:val="000000" w:themeColor="text1"/>
        </w:rPr>
        <w:lastRenderedPageBreak/>
        <w:t xml:space="preserve">Than we add those text fields to the </w:t>
      </w:r>
      <w:proofErr w:type="gramStart"/>
      <w:r>
        <w:rPr>
          <w:color w:val="000000" w:themeColor="text1"/>
        </w:rPr>
        <w:t>container(</w:t>
      </w:r>
      <w:proofErr w:type="gramEnd"/>
      <w:r w:rsidRPr="00675510">
        <w:rPr>
          <w:i/>
          <w:iCs/>
          <w:color w:val="000000" w:themeColor="text1"/>
          <w:u w:val="single"/>
        </w:rPr>
        <w:t xml:space="preserve">the </w:t>
      </w:r>
      <w:r>
        <w:rPr>
          <w:i/>
          <w:iCs/>
          <w:color w:val="000000" w:themeColor="text1"/>
          <w:u w:val="single"/>
        </w:rPr>
        <w:t>code will actually show how we add buttons as well, because the order and amount of elements added in this case is important. We need to remember about frame’s layout</w:t>
      </w:r>
      <w:r>
        <w:rPr>
          <w:color w:val="000000" w:themeColor="text1"/>
        </w:rPr>
        <w:t>), pack that frame object to create window and make this window visible:</w:t>
      </w:r>
    </w:p>
    <w:p w14:paraId="2F296D82" w14:textId="77777777" w:rsidR="000A4128" w:rsidRPr="00675510" w:rsidRDefault="000A4128" w:rsidP="00675510">
      <w:pPr>
        <w:ind w:firstLine="0"/>
        <w:rPr>
          <w:color w:val="000000" w:themeColor="text1"/>
        </w:rPr>
      </w:pPr>
    </w:p>
    <w:p w14:paraId="44FEBB87" w14:textId="77777777" w:rsidR="00675510" w:rsidRPr="00675510" w:rsidRDefault="00675510" w:rsidP="00675510">
      <w:pPr>
        <w:ind w:left="720" w:firstLine="0"/>
        <w:rPr>
          <w:color w:val="B2B2B2" w:themeColor="accent2"/>
        </w:rPr>
      </w:pPr>
      <w:r w:rsidRPr="00675510">
        <w:rPr>
          <w:color w:val="B2B2B2" w:themeColor="accent2"/>
        </w:rPr>
        <w:t xml:space="preserve">//Adding each element to the Container, which we've got by calling </w:t>
      </w:r>
      <w:proofErr w:type="spellStart"/>
      <w:r w:rsidRPr="00675510">
        <w:rPr>
          <w:color w:val="B2B2B2" w:themeColor="accent2"/>
        </w:rPr>
        <w:t>getContentPane</w:t>
      </w:r>
      <w:proofErr w:type="spellEnd"/>
      <w:r w:rsidRPr="00675510">
        <w:rPr>
          <w:color w:val="B2B2B2" w:themeColor="accent2"/>
        </w:rPr>
        <w:t xml:space="preserve"> method</w:t>
      </w:r>
    </w:p>
    <w:p w14:paraId="7B6D041A" w14:textId="7CFCEF06"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w:t>
      </w:r>
      <w:proofErr w:type="spellStart"/>
      <w:r w:rsidRPr="00675510">
        <w:rPr>
          <w:color w:val="92D050"/>
        </w:rPr>
        <w:t>modelLabel</w:t>
      </w:r>
      <w:proofErr w:type="spellEnd"/>
      <w:r w:rsidRPr="00675510">
        <w:rPr>
          <w:color w:val="92D050"/>
        </w:rPr>
        <w:t>);</w:t>
      </w:r>
    </w:p>
    <w:p w14:paraId="20436663" w14:textId="0E6AB6B0"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(model);</w:t>
      </w:r>
    </w:p>
    <w:p w14:paraId="54BBB111" w14:textId="5A688D1B"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w:t>
      </w:r>
      <w:proofErr w:type="spellStart"/>
      <w:r w:rsidRPr="00675510">
        <w:rPr>
          <w:color w:val="92D050"/>
        </w:rPr>
        <w:t>priceLabel</w:t>
      </w:r>
      <w:proofErr w:type="spellEnd"/>
      <w:r w:rsidRPr="00675510">
        <w:rPr>
          <w:color w:val="92D050"/>
        </w:rPr>
        <w:t>);</w:t>
      </w:r>
    </w:p>
    <w:p w14:paraId="3F84AF7E" w14:textId="2AB770A1"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(price);</w:t>
      </w:r>
    </w:p>
    <w:p w14:paraId="604D5834" w14:textId="77FA1C9F"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w:t>
      </w:r>
      <w:proofErr w:type="spellStart"/>
      <w:r w:rsidRPr="00675510">
        <w:rPr>
          <w:color w:val="92D050"/>
        </w:rPr>
        <w:t>weightLabel</w:t>
      </w:r>
      <w:proofErr w:type="spellEnd"/>
      <w:r w:rsidRPr="00675510">
        <w:rPr>
          <w:color w:val="92D050"/>
        </w:rPr>
        <w:t>);</w:t>
      </w:r>
    </w:p>
    <w:p w14:paraId="123D9E28" w14:textId="5128FB78"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(weight);</w:t>
      </w:r>
    </w:p>
    <w:p w14:paraId="60E92126" w14:textId="2C44003D"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w:t>
      </w:r>
      <w:proofErr w:type="spellStart"/>
      <w:r w:rsidRPr="00675510">
        <w:rPr>
          <w:color w:val="92D050"/>
        </w:rPr>
        <w:t>sizeLabel</w:t>
      </w:r>
      <w:proofErr w:type="spellEnd"/>
      <w:r w:rsidRPr="00675510">
        <w:rPr>
          <w:color w:val="92D050"/>
        </w:rPr>
        <w:t>);</w:t>
      </w:r>
    </w:p>
    <w:p w14:paraId="6AA9869E" w14:textId="47C9EF3D"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(size);</w:t>
      </w:r>
    </w:p>
    <w:p w14:paraId="049E571C" w14:textId="28EBD127"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w:t>
      </w:r>
      <w:proofErr w:type="spellStart"/>
      <w:r w:rsidRPr="00675510">
        <w:rPr>
          <w:color w:val="92D050"/>
        </w:rPr>
        <w:t>creditLabel</w:t>
      </w:r>
      <w:proofErr w:type="spellEnd"/>
      <w:r w:rsidRPr="00675510">
        <w:rPr>
          <w:color w:val="92D050"/>
        </w:rPr>
        <w:t>);</w:t>
      </w:r>
    </w:p>
    <w:p w14:paraId="49807C60" w14:textId="532041C2"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(credit);</w:t>
      </w:r>
    </w:p>
    <w:p w14:paraId="61305959" w14:textId="178783A0"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w:t>
      </w:r>
      <w:proofErr w:type="spellStart"/>
      <w:r w:rsidRPr="00675510">
        <w:rPr>
          <w:color w:val="92D050"/>
        </w:rPr>
        <w:t>memoryLabel</w:t>
      </w:r>
      <w:proofErr w:type="spellEnd"/>
      <w:r w:rsidRPr="00675510">
        <w:rPr>
          <w:color w:val="92D050"/>
        </w:rPr>
        <w:t>);</w:t>
      </w:r>
    </w:p>
    <w:p w14:paraId="16E08972" w14:textId="44D143ED"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(memory);</w:t>
      </w:r>
    </w:p>
    <w:p w14:paraId="3F059349" w14:textId="744719E4"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w:t>
      </w:r>
      <w:proofErr w:type="spellStart"/>
      <w:r w:rsidRPr="00675510">
        <w:rPr>
          <w:color w:val="92D050"/>
        </w:rPr>
        <w:t>mobileButton</w:t>
      </w:r>
      <w:proofErr w:type="spellEnd"/>
      <w:r w:rsidRPr="00675510">
        <w:rPr>
          <w:color w:val="92D050"/>
        </w:rPr>
        <w:t>);</w:t>
      </w:r>
    </w:p>
    <w:p w14:paraId="53F02C30" w14:textId="66B93FBB" w:rsidR="00675510" w:rsidRPr="00675510" w:rsidRDefault="00675510" w:rsidP="00675510">
      <w:pPr>
        <w:ind w:firstLine="0"/>
        <w:rPr>
          <w:color w:val="92D050"/>
        </w:rPr>
      </w:pPr>
      <w:r w:rsidRPr="00675510">
        <w:rPr>
          <w:color w:val="92D050"/>
        </w:rPr>
        <w:t xml:space="preserve">        </w:t>
      </w:r>
      <w:r>
        <w:rPr>
          <w:color w:val="92D050"/>
        </w:rPr>
        <w:tab/>
      </w:r>
      <w:proofErr w:type="spellStart"/>
      <w:proofErr w:type="gramStart"/>
      <w:r w:rsidRPr="00675510">
        <w:rPr>
          <w:color w:val="92D050"/>
        </w:rPr>
        <w:t>content.add</w:t>
      </w:r>
      <w:proofErr w:type="spellEnd"/>
      <w:r w:rsidRPr="00675510">
        <w:rPr>
          <w:color w:val="92D050"/>
        </w:rPr>
        <w:t>(</w:t>
      </w:r>
      <w:proofErr w:type="gramEnd"/>
      <w:r w:rsidRPr="00675510">
        <w:rPr>
          <w:color w:val="92D050"/>
        </w:rPr>
        <w:t>mp3Button);</w:t>
      </w:r>
    </w:p>
    <w:p w14:paraId="3FDC1104" w14:textId="6BCEC52B"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w:t>
      </w:r>
      <w:proofErr w:type="spellStart"/>
      <w:r w:rsidRPr="00675510">
        <w:rPr>
          <w:color w:val="92D050"/>
        </w:rPr>
        <w:t>clearButton</w:t>
      </w:r>
      <w:proofErr w:type="spellEnd"/>
      <w:r w:rsidRPr="00675510">
        <w:rPr>
          <w:color w:val="92D050"/>
        </w:rPr>
        <w:t>);</w:t>
      </w:r>
    </w:p>
    <w:p w14:paraId="7885AFA6" w14:textId="766EF376"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w:t>
      </w:r>
      <w:proofErr w:type="spellStart"/>
      <w:r w:rsidRPr="00675510">
        <w:rPr>
          <w:color w:val="92D050"/>
        </w:rPr>
        <w:t>displayButton</w:t>
      </w:r>
      <w:proofErr w:type="spellEnd"/>
      <w:r w:rsidRPr="00675510">
        <w:rPr>
          <w:color w:val="92D050"/>
        </w:rPr>
        <w:t>);</w:t>
      </w:r>
    </w:p>
    <w:p w14:paraId="3BB07468" w14:textId="197EE4D7"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w:t>
      </w:r>
      <w:proofErr w:type="spellStart"/>
      <w:r w:rsidRPr="00675510">
        <w:rPr>
          <w:color w:val="92D050"/>
        </w:rPr>
        <w:t>phoneNoLabel</w:t>
      </w:r>
      <w:proofErr w:type="spellEnd"/>
      <w:r w:rsidRPr="00675510">
        <w:rPr>
          <w:color w:val="92D050"/>
        </w:rPr>
        <w:t>);</w:t>
      </w:r>
    </w:p>
    <w:p w14:paraId="7B6E926B" w14:textId="341DC008"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w:t>
      </w:r>
      <w:proofErr w:type="spellStart"/>
      <w:r w:rsidRPr="00675510">
        <w:rPr>
          <w:color w:val="92D050"/>
        </w:rPr>
        <w:t>phoneNo</w:t>
      </w:r>
      <w:proofErr w:type="spellEnd"/>
      <w:r w:rsidRPr="00675510">
        <w:rPr>
          <w:color w:val="92D050"/>
        </w:rPr>
        <w:t>);</w:t>
      </w:r>
    </w:p>
    <w:p w14:paraId="5BF40E80" w14:textId="745CC806" w:rsidR="00675510" w:rsidRPr="00675510" w:rsidRDefault="00675510" w:rsidP="00675510">
      <w:pPr>
        <w:ind w:firstLine="0"/>
        <w:rPr>
          <w:color w:val="92D050"/>
        </w:rPr>
      </w:pPr>
      <w:r w:rsidRPr="00675510">
        <w:rPr>
          <w:color w:val="92D050"/>
        </w:rPr>
        <w:lastRenderedPageBreak/>
        <w:t xml:space="preserve">        </w:t>
      </w:r>
      <w:r>
        <w:rPr>
          <w:color w:val="92D050"/>
        </w:rPr>
        <w:tab/>
      </w:r>
      <w:proofErr w:type="spellStart"/>
      <w:r w:rsidRPr="00675510">
        <w:rPr>
          <w:color w:val="92D050"/>
        </w:rPr>
        <w:t>content.add</w:t>
      </w:r>
      <w:proofErr w:type="spellEnd"/>
      <w:r w:rsidRPr="00675510">
        <w:rPr>
          <w:color w:val="92D050"/>
        </w:rPr>
        <w:t>(</w:t>
      </w:r>
      <w:proofErr w:type="spellStart"/>
      <w:r w:rsidRPr="00675510">
        <w:rPr>
          <w:color w:val="92D050"/>
        </w:rPr>
        <w:t>durationLabel</w:t>
      </w:r>
      <w:proofErr w:type="spellEnd"/>
      <w:r w:rsidRPr="00675510">
        <w:rPr>
          <w:color w:val="92D050"/>
        </w:rPr>
        <w:t>);</w:t>
      </w:r>
    </w:p>
    <w:p w14:paraId="3CDD3977" w14:textId="26727535"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(duration);</w:t>
      </w:r>
    </w:p>
    <w:p w14:paraId="0DF25277" w14:textId="100742CE"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w:t>
      </w:r>
      <w:proofErr w:type="spellStart"/>
      <w:r w:rsidRPr="00675510">
        <w:rPr>
          <w:color w:val="92D050"/>
        </w:rPr>
        <w:t>downloadLabel</w:t>
      </w:r>
      <w:proofErr w:type="spellEnd"/>
      <w:r w:rsidRPr="00675510">
        <w:rPr>
          <w:color w:val="92D050"/>
        </w:rPr>
        <w:t>);</w:t>
      </w:r>
    </w:p>
    <w:p w14:paraId="2452569B" w14:textId="019A966E"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(download);</w:t>
      </w:r>
    </w:p>
    <w:p w14:paraId="05D134B4" w14:textId="2289B947"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w:t>
      </w:r>
      <w:proofErr w:type="spellStart"/>
      <w:r w:rsidRPr="00675510">
        <w:rPr>
          <w:color w:val="92D050"/>
        </w:rPr>
        <w:t>trackNameLabel</w:t>
      </w:r>
      <w:proofErr w:type="spellEnd"/>
      <w:r w:rsidRPr="00675510">
        <w:rPr>
          <w:color w:val="92D050"/>
        </w:rPr>
        <w:t>);</w:t>
      </w:r>
    </w:p>
    <w:p w14:paraId="45DFA04D" w14:textId="18959EEE"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w:t>
      </w:r>
      <w:proofErr w:type="spellStart"/>
      <w:r w:rsidRPr="00675510">
        <w:rPr>
          <w:color w:val="92D050"/>
        </w:rPr>
        <w:t>trackName</w:t>
      </w:r>
      <w:proofErr w:type="spellEnd"/>
      <w:r w:rsidRPr="00675510">
        <w:rPr>
          <w:color w:val="92D050"/>
        </w:rPr>
        <w:t>);</w:t>
      </w:r>
    </w:p>
    <w:p w14:paraId="2F158BAE" w14:textId="3EFED00A"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w:t>
      </w:r>
      <w:proofErr w:type="spellStart"/>
      <w:r w:rsidRPr="00675510">
        <w:rPr>
          <w:color w:val="92D050"/>
        </w:rPr>
        <w:t>displayNumberLabel</w:t>
      </w:r>
      <w:proofErr w:type="spellEnd"/>
      <w:r w:rsidRPr="00675510">
        <w:rPr>
          <w:color w:val="92D050"/>
        </w:rPr>
        <w:t>);</w:t>
      </w:r>
    </w:p>
    <w:p w14:paraId="689C66A7" w14:textId="507FDAF9"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w:t>
      </w:r>
      <w:proofErr w:type="spellStart"/>
      <w:r w:rsidRPr="00675510">
        <w:rPr>
          <w:color w:val="92D050"/>
        </w:rPr>
        <w:t>displayNumber</w:t>
      </w:r>
      <w:proofErr w:type="spellEnd"/>
      <w:r w:rsidRPr="00675510">
        <w:rPr>
          <w:color w:val="92D050"/>
        </w:rPr>
        <w:t>);</w:t>
      </w:r>
    </w:p>
    <w:p w14:paraId="531B09B5" w14:textId="540061B1"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w:t>
      </w:r>
      <w:proofErr w:type="spellStart"/>
      <w:r w:rsidRPr="00675510">
        <w:rPr>
          <w:color w:val="92D050"/>
        </w:rPr>
        <w:t>callButton</w:t>
      </w:r>
      <w:proofErr w:type="spellEnd"/>
      <w:r w:rsidRPr="00675510">
        <w:rPr>
          <w:color w:val="92D050"/>
        </w:rPr>
        <w:t>);</w:t>
      </w:r>
    </w:p>
    <w:p w14:paraId="4F5033F4" w14:textId="4C2BD6CA"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w:t>
      </w:r>
      <w:proofErr w:type="spellStart"/>
      <w:r w:rsidRPr="00675510">
        <w:rPr>
          <w:color w:val="92D050"/>
        </w:rPr>
        <w:t>downloadButton</w:t>
      </w:r>
      <w:proofErr w:type="spellEnd"/>
      <w:r w:rsidRPr="00675510">
        <w:rPr>
          <w:color w:val="92D050"/>
        </w:rPr>
        <w:t>);</w:t>
      </w:r>
    </w:p>
    <w:p w14:paraId="52E5F141" w14:textId="48DBD61A" w:rsidR="00675510" w:rsidRPr="00675510" w:rsidRDefault="00675510" w:rsidP="00675510">
      <w:pPr>
        <w:ind w:firstLine="0"/>
        <w:rPr>
          <w:color w:val="92D050"/>
        </w:rPr>
      </w:pPr>
      <w:r w:rsidRPr="00675510">
        <w:rPr>
          <w:color w:val="92D050"/>
        </w:rPr>
        <w:t xml:space="preserve">        </w:t>
      </w:r>
      <w:r>
        <w:rPr>
          <w:color w:val="92D050"/>
        </w:rPr>
        <w:tab/>
      </w:r>
      <w:proofErr w:type="spellStart"/>
      <w:r w:rsidRPr="00675510">
        <w:rPr>
          <w:color w:val="92D050"/>
        </w:rPr>
        <w:t>content.add</w:t>
      </w:r>
      <w:proofErr w:type="spellEnd"/>
      <w:r w:rsidRPr="00675510">
        <w:rPr>
          <w:color w:val="92D050"/>
        </w:rPr>
        <w:t>(</w:t>
      </w:r>
      <w:proofErr w:type="spellStart"/>
      <w:r w:rsidRPr="00675510">
        <w:rPr>
          <w:color w:val="92D050"/>
        </w:rPr>
        <w:t>deleteButton</w:t>
      </w:r>
      <w:proofErr w:type="spellEnd"/>
      <w:r w:rsidRPr="00675510">
        <w:rPr>
          <w:color w:val="92D050"/>
        </w:rPr>
        <w:t>);</w:t>
      </w:r>
    </w:p>
    <w:p w14:paraId="5A652DBE" w14:textId="77777777" w:rsidR="00675510" w:rsidRPr="00675510" w:rsidRDefault="00675510" w:rsidP="00675510">
      <w:pPr>
        <w:ind w:firstLine="0"/>
        <w:rPr>
          <w:color w:val="92D050"/>
        </w:rPr>
      </w:pPr>
      <w:r w:rsidRPr="00675510">
        <w:rPr>
          <w:color w:val="92D050"/>
        </w:rPr>
        <w:t xml:space="preserve">        </w:t>
      </w:r>
    </w:p>
    <w:p w14:paraId="7698B7C6" w14:textId="77777777" w:rsidR="00675510" w:rsidRPr="00675510" w:rsidRDefault="00675510" w:rsidP="00675510">
      <w:pPr>
        <w:ind w:firstLine="0"/>
        <w:rPr>
          <w:color w:val="92D050"/>
        </w:rPr>
      </w:pPr>
      <w:r w:rsidRPr="00675510">
        <w:rPr>
          <w:color w:val="92D050"/>
        </w:rPr>
        <w:t xml:space="preserve">        </w:t>
      </w:r>
    </w:p>
    <w:p w14:paraId="5BCF1A65" w14:textId="34B191AA" w:rsidR="00675510" w:rsidRPr="00675510" w:rsidRDefault="00675510" w:rsidP="00675510">
      <w:pPr>
        <w:ind w:firstLine="0"/>
        <w:rPr>
          <w:color w:val="B2B2B2" w:themeColor="accent2"/>
        </w:rPr>
      </w:pPr>
      <w:r w:rsidRPr="00675510">
        <w:rPr>
          <w:color w:val="92D050"/>
        </w:rPr>
        <w:t xml:space="preserve">        </w:t>
      </w:r>
      <w:r>
        <w:rPr>
          <w:color w:val="92D050"/>
        </w:rPr>
        <w:tab/>
      </w:r>
      <w:proofErr w:type="spellStart"/>
      <w:proofErr w:type="gramStart"/>
      <w:r w:rsidRPr="00675510">
        <w:rPr>
          <w:color w:val="92D050"/>
        </w:rPr>
        <w:t>frame.pack</w:t>
      </w:r>
      <w:proofErr w:type="spellEnd"/>
      <w:proofErr w:type="gramEnd"/>
      <w:r w:rsidRPr="00675510">
        <w:rPr>
          <w:color w:val="92D050"/>
        </w:rPr>
        <w:t xml:space="preserve">(); </w:t>
      </w:r>
      <w:r w:rsidRPr="00675510">
        <w:rPr>
          <w:color w:val="B2B2B2" w:themeColor="accent2"/>
        </w:rPr>
        <w:t xml:space="preserve">//Here we are creating </w:t>
      </w:r>
      <w:proofErr w:type="spellStart"/>
      <w:r w:rsidRPr="00675510">
        <w:rPr>
          <w:color w:val="B2B2B2" w:themeColor="accent2"/>
        </w:rPr>
        <w:t>grafical</w:t>
      </w:r>
      <w:proofErr w:type="spellEnd"/>
      <w:r w:rsidRPr="00675510">
        <w:rPr>
          <w:color w:val="B2B2B2" w:themeColor="accent2"/>
        </w:rPr>
        <w:t xml:space="preserve"> window with all the elements</w:t>
      </w:r>
    </w:p>
    <w:p w14:paraId="594A1776" w14:textId="1B2E0804" w:rsidR="0036192C" w:rsidRDefault="00675510" w:rsidP="00675510">
      <w:pPr>
        <w:ind w:firstLine="0"/>
        <w:rPr>
          <w:color w:val="B2B2B2" w:themeColor="accent2"/>
        </w:rPr>
      </w:pPr>
      <w:r w:rsidRPr="00675510">
        <w:rPr>
          <w:color w:val="92D050"/>
        </w:rPr>
        <w:t xml:space="preserve">        </w:t>
      </w:r>
      <w:r>
        <w:rPr>
          <w:color w:val="92D050"/>
        </w:rPr>
        <w:tab/>
      </w:r>
      <w:proofErr w:type="spellStart"/>
      <w:proofErr w:type="gramStart"/>
      <w:r w:rsidRPr="00675510">
        <w:rPr>
          <w:color w:val="92D050"/>
        </w:rPr>
        <w:t>frame.setVisible</w:t>
      </w:r>
      <w:proofErr w:type="spellEnd"/>
      <w:proofErr w:type="gramEnd"/>
      <w:r w:rsidRPr="00675510">
        <w:rPr>
          <w:color w:val="92D050"/>
        </w:rPr>
        <w:t xml:space="preserve">(true); </w:t>
      </w:r>
      <w:r w:rsidRPr="00675510">
        <w:rPr>
          <w:color w:val="B2B2B2" w:themeColor="accent2"/>
        </w:rPr>
        <w:t>//And making it visible</w:t>
      </w:r>
    </w:p>
    <w:p w14:paraId="2E5582EC" w14:textId="77777777" w:rsidR="000A4128" w:rsidRPr="00675510" w:rsidRDefault="000A4128" w:rsidP="00675510">
      <w:pPr>
        <w:ind w:firstLine="0"/>
        <w:rPr>
          <w:color w:val="B2B2B2" w:themeColor="accent2"/>
        </w:rPr>
      </w:pPr>
    </w:p>
    <w:p w14:paraId="77A7251E" w14:textId="244C7C39" w:rsidR="0036192C" w:rsidRPr="000A4128" w:rsidRDefault="000A4128" w:rsidP="000A4128">
      <w:pPr>
        <w:ind w:firstLine="0"/>
        <w:rPr>
          <w:color w:val="000000" w:themeColor="text1"/>
        </w:rPr>
      </w:pPr>
      <w:r>
        <w:rPr>
          <w:color w:val="000000" w:themeColor="text1"/>
        </w:rPr>
        <w:t>Because I don’t have separate methods for input checks only, I will provide all the try/catch code blocks. Here is the one for adding a mobile:</w:t>
      </w:r>
    </w:p>
    <w:p w14:paraId="7AE19D7D" w14:textId="77777777" w:rsidR="0036192C" w:rsidRDefault="0036192C" w:rsidP="000A4128">
      <w:pPr>
        <w:ind w:firstLine="0"/>
        <w:rPr>
          <w:color w:val="92D050"/>
        </w:rPr>
      </w:pPr>
    </w:p>
    <w:p w14:paraId="67EB33CA" w14:textId="77777777" w:rsidR="000A4128" w:rsidRPr="000A4128" w:rsidRDefault="000A4128" w:rsidP="000D6EF3">
      <w:pPr>
        <w:ind w:left="720" w:firstLine="0"/>
        <w:rPr>
          <w:color w:val="B2B2B2" w:themeColor="accent2"/>
        </w:rPr>
      </w:pPr>
      <w:proofErr w:type="gramStart"/>
      <w:r w:rsidRPr="000A4128">
        <w:rPr>
          <w:color w:val="92D050"/>
        </w:rPr>
        <w:t xml:space="preserve">try{ </w:t>
      </w:r>
      <w:r w:rsidRPr="000A4128">
        <w:rPr>
          <w:color w:val="B2B2B2" w:themeColor="accent2"/>
        </w:rPr>
        <w:t>/</w:t>
      </w:r>
      <w:proofErr w:type="gramEnd"/>
      <w:r w:rsidRPr="000A4128">
        <w:rPr>
          <w:color w:val="B2B2B2" w:themeColor="accent2"/>
        </w:rPr>
        <w:t>/Instead of writing methods to get values from each field, I've decided that it would be better to use methods getting and converting values from the text fields right inside the block of code, where we pass parameters of an object. If values in text fields will be incorrect, then java will throw an error, that's why we use try/catch statement</w:t>
      </w:r>
    </w:p>
    <w:p w14:paraId="452EBA3B" w14:textId="14348473" w:rsidR="000A4128" w:rsidRPr="000A4128" w:rsidRDefault="000A4128" w:rsidP="000A4128">
      <w:pPr>
        <w:ind w:left="1440" w:firstLine="0"/>
        <w:rPr>
          <w:color w:val="B2B2B2" w:themeColor="accent2"/>
        </w:rPr>
      </w:pPr>
      <w:proofErr w:type="spellStart"/>
      <w:proofErr w:type="gramStart"/>
      <w:r w:rsidRPr="000A4128">
        <w:rPr>
          <w:color w:val="92D050"/>
        </w:rPr>
        <w:lastRenderedPageBreak/>
        <w:t>allMobiles.add</w:t>
      </w:r>
      <w:proofErr w:type="spellEnd"/>
      <w:r w:rsidRPr="000A4128">
        <w:rPr>
          <w:color w:val="92D050"/>
        </w:rPr>
        <w:t>(</w:t>
      </w:r>
      <w:proofErr w:type="gramEnd"/>
      <w:r w:rsidRPr="000A4128">
        <w:rPr>
          <w:color w:val="92D050"/>
        </w:rPr>
        <w:t>new Mobile(</w:t>
      </w:r>
      <w:proofErr w:type="spellStart"/>
      <w:r w:rsidRPr="000A4128">
        <w:rPr>
          <w:color w:val="92D050"/>
        </w:rPr>
        <w:t>Integer.parseInt</w:t>
      </w:r>
      <w:proofErr w:type="spellEnd"/>
      <w:r w:rsidRPr="000A4128">
        <w:rPr>
          <w:color w:val="92D050"/>
        </w:rPr>
        <w:t>(</w:t>
      </w:r>
      <w:proofErr w:type="spellStart"/>
      <w:r w:rsidRPr="000A4128">
        <w:rPr>
          <w:color w:val="92D050"/>
        </w:rPr>
        <w:t>credit.getText</w:t>
      </w:r>
      <w:proofErr w:type="spellEnd"/>
      <w:r w:rsidRPr="000A4128">
        <w:rPr>
          <w:color w:val="92D050"/>
        </w:rPr>
        <w:t xml:space="preserve">()), </w:t>
      </w:r>
      <w:proofErr w:type="spellStart"/>
      <w:r w:rsidRPr="000A4128">
        <w:rPr>
          <w:color w:val="92D050"/>
        </w:rPr>
        <w:t>model.getText</w:t>
      </w:r>
      <w:proofErr w:type="spellEnd"/>
      <w:r w:rsidRPr="000A4128">
        <w:rPr>
          <w:color w:val="92D050"/>
        </w:rPr>
        <w:t xml:space="preserve">(), </w:t>
      </w:r>
      <w:proofErr w:type="spellStart"/>
      <w:r w:rsidRPr="000A4128">
        <w:rPr>
          <w:color w:val="92D050"/>
        </w:rPr>
        <w:t>Double.parseDouble</w:t>
      </w:r>
      <w:proofErr w:type="spellEnd"/>
      <w:r w:rsidRPr="000A4128">
        <w:rPr>
          <w:color w:val="92D050"/>
        </w:rPr>
        <w:t>(</w:t>
      </w:r>
      <w:proofErr w:type="spellStart"/>
      <w:r w:rsidRPr="000A4128">
        <w:rPr>
          <w:color w:val="92D050"/>
        </w:rPr>
        <w:t>price.getText</w:t>
      </w:r>
      <w:proofErr w:type="spellEnd"/>
      <w:r w:rsidRPr="000A4128">
        <w:rPr>
          <w:color w:val="92D050"/>
        </w:rPr>
        <w:t xml:space="preserve">()), </w:t>
      </w:r>
      <w:proofErr w:type="spellStart"/>
      <w:r w:rsidRPr="000A4128">
        <w:rPr>
          <w:color w:val="92D050"/>
        </w:rPr>
        <w:t>Integer.parseInt</w:t>
      </w:r>
      <w:proofErr w:type="spellEnd"/>
      <w:r w:rsidRPr="000A4128">
        <w:rPr>
          <w:color w:val="92D050"/>
        </w:rPr>
        <w:t>(</w:t>
      </w:r>
      <w:proofErr w:type="spellStart"/>
      <w:r w:rsidRPr="000A4128">
        <w:rPr>
          <w:color w:val="92D050"/>
        </w:rPr>
        <w:t>weight.getText</w:t>
      </w:r>
      <w:proofErr w:type="spellEnd"/>
      <w:r w:rsidRPr="000A4128">
        <w:rPr>
          <w:color w:val="92D050"/>
        </w:rPr>
        <w:t xml:space="preserve">()), </w:t>
      </w:r>
      <w:proofErr w:type="spellStart"/>
      <w:r w:rsidRPr="000A4128">
        <w:rPr>
          <w:color w:val="92D050"/>
        </w:rPr>
        <w:t>size.getText</w:t>
      </w:r>
      <w:proofErr w:type="spellEnd"/>
      <w:r w:rsidRPr="000A4128">
        <w:rPr>
          <w:color w:val="92D050"/>
        </w:rPr>
        <w:t xml:space="preserve">())); </w:t>
      </w:r>
      <w:r w:rsidRPr="000A4128">
        <w:rPr>
          <w:color w:val="B2B2B2" w:themeColor="accent2"/>
        </w:rPr>
        <w:t>//</w:t>
      </w:r>
      <w:proofErr w:type="spellStart"/>
      <w:r w:rsidRPr="000A4128">
        <w:rPr>
          <w:color w:val="B2B2B2" w:themeColor="accent2"/>
        </w:rPr>
        <w:t>Heare</w:t>
      </w:r>
      <w:proofErr w:type="spellEnd"/>
      <w:r w:rsidRPr="000A4128">
        <w:rPr>
          <w:color w:val="B2B2B2" w:themeColor="accent2"/>
        </w:rPr>
        <w:t xml:space="preserve"> we are trying to add a new Mobile object to the </w:t>
      </w:r>
      <w:proofErr w:type="spellStart"/>
      <w:r w:rsidRPr="000A4128">
        <w:rPr>
          <w:color w:val="B2B2B2" w:themeColor="accent2"/>
        </w:rPr>
        <w:t>ArrayList</w:t>
      </w:r>
      <w:proofErr w:type="spellEnd"/>
    </w:p>
    <w:p w14:paraId="2CAB3350" w14:textId="243DCB4C" w:rsidR="000A4128" w:rsidRPr="000A4128" w:rsidRDefault="000A4128" w:rsidP="000A4128">
      <w:pPr>
        <w:ind w:left="1440" w:firstLine="0"/>
        <w:rPr>
          <w:color w:val="B2B2B2" w:themeColor="accent2"/>
        </w:rPr>
      </w:pPr>
      <w:proofErr w:type="spellStart"/>
      <w:r w:rsidRPr="000A4128">
        <w:rPr>
          <w:color w:val="92D050"/>
        </w:rPr>
        <w:t>JOptionPane.showMessageDialog(frame, "You've succe</w:t>
      </w:r>
      <w:proofErr w:type="spellEnd"/>
      <w:r w:rsidRPr="000A4128">
        <w:rPr>
          <w:color w:val="92D050"/>
        </w:rPr>
        <w:t>ssfuly added a mobile phone");</w:t>
      </w:r>
      <w:r>
        <w:rPr>
          <w:color w:val="92D050"/>
        </w:rPr>
        <w:t xml:space="preserve"> </w:t>
      </w:r>
      <w:r w:rsidRPr="000A4128">
        <w:rPr>
          <w:color w:val="B2B2B2" w:themeColor="accent2"/>
        </w:rPr>
        <w:t xml:space="preserve">//If previous line won't throw an error, </w:t>
      </w:r>
      <w:proofErr w:type="gramStart"/>
      <w:r w:rsidRPr="000A4128">
        <w:rPr>
          <w:color w:val="B2B2B2" w:themeColor="accent2"/>
        </w:rPr>
        <w:t>than</w:t>
      </w:r>
      <w:proofErr w:type="gramEnd"/>
      <w:r w:rsidRPr="000A4128">
        <w:rPr>
          <w:color w:val="B2B2B2" w:themeColor="accent2"/>
        </w:rPr>
        <w:t xml:space="preserve"> this line will work. </w:t>
      </w:r>
      <w:proofErr w:type="gramStart"/>
      <w:r w:rsidRPr="000A4128">
        <w:rPr>
          <w:color w:val="B2B2B2" w:themeColor="accent2"/>
        </w:rPr>
        <w:t>Otherwise</w:t>
      </w:r>
      <w:proofErr w:type="gramEnd"/>
      <w:r w:rsidRPr="000A4128">
        <w:rPr>
          <w:color w:val="B2B2B2" w:themeColor="accent2"/>
        </w:rPr>
        <w:t xml:space="preserve"> java will just quit the try block and will go to the catch block before reaching this line </w:t>
      </w:r>
    </w:p>
    <w:p w14:paraId="3EDC61A6" w14:textId="3F38AB2C" w:rsidR="000A4128" w:rsidRPr="000A4128" w:rsidRDefault="000A4128" w:rsidP="000A4128">
      <w:pPr>
        <w:ind w:firstLine="0"/>
        <w:rPr>
          <w:color w:val="92D050"/>
        </w:rPr>
      </w:pPr>
      <w:r w:rsidRPr="000A4128">
        <w:rPr>
          <w:color w:val="92D050"/>
        </w:rPr>
        <w:t xml:space="preserve">                    </w:t>
      </w:r>
      <w:r>
        <w:rPr>
          <w:color w:val="92D050"/>
        </w:rPr>
        <w:tab/>
      </w:r>
      <w:proofErr w:type="gramStart"/>
      <w:r w:rsidRPr="000A4128">
        <w:rPr>
          <w:color w:val="92D050"/>
        </w:rPr>
        <w:t>clear(</w:t>
      </w:r>
      <w:proofErr w:type="gramEnd"/>
      <w:r w:rsidRPr="000A4128">
        <w:rPr>
          <w:color w:val="92D050"/>
        </w:rPr>
        <w:t xml:space="preserve">); </w:t>
      </w:r>
      <w:r w:rsidRPr="000A4128">
        <w:rPr>
          <w:color w:val="B2B2B2" w:themeColor="accent2"/>
        </w:rPr>
        <w:t>//Using the clear method to empty all the text fields</w:t>
      </w:r>
    </w:p>
    <w:p w14:paraId="3ADD885F" w14:textId="3D20A1ED" w:rsidR="000A4128" w:rsidRDefault="000A4128" w:rsidP="000A4128">
      <w:pPr>
        <w:ind w:firstLine="0"/>
        <w:rPr>
          <w:color w:val="92D050"/>
        </w:rPr>
      </w:pPr>
      <w:r w:rsidRPr="000A4128">
        <w:rPr>
          <w:color w:val="92D050"/>
        </w:rPr>
        <w:t xml:space="preserve">            }</w:t>
      </w:r>
    </w:p>
    <w:p w14:paraId="7E4780C6" w14:textId="2C119DC0" w:rsidR="000A4128" w:rsidRPr="000A4128" w:rsidRDefault="000A4128" w:rsidP="000A4128">
      <w:pPr>
        <w:ind w:left="720" w:firstLine="0"/>
        <w:rPr>
          <w:color w:val="92D050"/>
        </w:rPr>
      </w:pPr>
      <w:proofErr w:type="gramStart"/>
      <w:r w:rsidRPr="000A4128">
        <w:rPr>
          <w:color w:val="92D050"/>
        </w:rPr>
        <w:t>catch(</w:t>
      </w:r>
      <w:proofErr w:type="gramEnd"/>
      <w:r w:rsidRPr="000A4128">
        <w:rPr>
          <w:color w:val="92D050"/>
        </w:rPr>
        <w:t xml:space="preserve">Exception e) </w:t>
      </w:r>
      <w:r w:rsidRPr="000A4128">
        <w:rPr>
          <w:color w:val="B2B2B2" w:themeColor="accent2"/>
        </w:rPr>
        <w:t xml:space="preserve">//In case of java throwing an error, we'll understand that one or more values weren't entered or were entered incorrectly and we'll tell the user about that </w:t>
      </w:r>
    </w:p>
    <w:p w14:paraId="18243341" w14:textId="71B55CD3" w:rsidR="000A4128" w:rsidRPr="000A4128" w:rsidRDefault="000A4128" w:rsidP="000A4128">
      <w:pPr>
        <w:ind w:firstLine="0"/>
        <w:rPr>
          <w:color w:val="92D050"/>
        </w:rPr>
      </w:pPr>
      <w:r w:rsidRPr="000A4128">
        <w:rPr>
          <w:color w:val="92D050"/>
        </w:rPr>
        <w:t xml:space="preserve">           </w:t>
      </w:r>
      <w:r>
        <w:rPr>
          <w:color w:val="92D050"/>
        </w:rPr>
        <w:t xml:space="preserve"> </w:t>
      </w:r>
      <w:r w:rsidRPr="000A4128">
        <w:rPr>
          <w:color w:val="92D050"/>
        </w:rPr>
        <w:t>{</w:t>
      </w:r>
    </w:p>
    <w:p w14:paraId="3FCEF9BD" w14:textId="0CA81A36" w:rsidR="000A4128" w:rsidRPr="000A4128" w:rsidRDefault="000A4128" w:rsidP="000A4128">
      <w:pPr>
        <w:ind w:left="1440" w:firstLine="0"/>
        <w:rPr>
          <w:color w:val="92D050"/>
        </w:rPr>
      </w:pPr>
      <w:proofErr w:type="spellStart"/>
      <w:r w:rsidRPr="000A4128">
        <w:rPr>
          <w:color w:val="92D050"/>
        </w:rPr>
        <w:t>JOptionPane.showMessageDialog</w:t>
      </w:r>
      <w:proofErr w:type="spellEnd"/>
      <w:r w:rsidRPr="000A4128">
        <w:rPr>
          <w:color w:val="92D050"/>
        </w:rPr>
        <w:t>(frame, "Please, enter all the values that are needed in a correct format!");</w:t>
      </w:r>
    </w:p>
    <w:p w14:paraId="630B0114" w14:textId="78B27AB9" w:rsidR="000A4128" w:rsidRDefault="000A4128" w:rsidP="000A4128">
      <w:pPr>
        <w:ind w:firstLine="0"/>
        <w:rPr>
          <w:color w:val="92D050"/>
        </w:rPr>
      </w:pPr>
      <w:r w:rsidRPr="000A4128">
        <w:rPr>
          <w:color w:val="92D050"/>
        </w:rPr>
        <w:t xml:space="preserve">             }</w:t>
      </w:r>
    </w:p>
    <w:p w14:paraId="24D22828" w14:textId="77777777" w:rsidR="000D6EF3" w:rsidRPr="000A4128" w:rsidRDefault="000D6EF3" w:rsidP="000A4128">
      <w:pPr>
        <w:ind w:firstLine="0"/>
        <w:rPr>
          <w:color w:val="92D050"/>
        </w:rPr>
      </w:pPr>
    </w:p>
    <w:p w14:paraId="5486ACB9" w14:textId="1D3477F4" w:rsidR="000A4128" w:rsidRDefault="000A4128" w:rsidP="000A4128">
      <w:pPr>
        <w:ind w:firstLine="0"/>
        <w:rPr>
          <w:color w:val="000000" w:themeColor="text1"/>
        </w:rPr>
      </w:pPr>
      <w:r>
        <w:rPr>
          <w:color w:val="000000" w:themeColor="text1"/>
        </w:rPr>
        <w:t>Here is the one for adding a</w:t>
      </w:r>
      <w:r>
        <w:rPr>
          <w:color w:val="000000" w:themeColor="text1"/>
        </w:rPr>
        <w:t>n MP3</w:t>
      </w:r>
      <w:r>
        <w:rPr>
          <w:color w:val="000000" w:themeColor="text1"/>
        </w:rPr>
        <w:t>:</w:t>
      </w:r>
    </w:p>
    <w:p w14:paraId="5C5584A4" w14:textId="77777777" w:rsidR="000D6EF3" w:rsidRDefault="000D6EF3" w:rsidP="000A4128">
      <w:pPr>
        <w:ind w:firstLine="0"/>
        <w:rPr>
          <w:color w:val="000000" w:themeColor="text1"/>
        </w:rPr>
      </w:pPr>
    </w:p>
    <w:p w14:paraId="746E3F4E" w14:textId="7B5A21B1" w:rsidR="000D6EF3" w:rsidRDefault="000D6EF3" w:rsidP="000A4128">
      <w:pPr>
        <w:ind w:firstLine="0"/>
        <w:rPr>
          <w:color w:val="000000" w:themeColor="text1"/>
        </w:rPr>
      </w:pPr>
      <w:r>
        <w:rPr>
          <w:color w:val="000000" w:themeColor="text1"/>
        </w:rPr>
        <w:tab/>
      </w:r>
      <w:r w:rsidRPr="000D6EF3">
        <w:rPr>
          <w:color w:val="969696" w:themeColor="accent3"/>
        </w:rPr>
        <w:t xml:space="preserve">//Same as case "Add Mobile", but with MP3 objects and allMP3 </w:t>
      </w:r>
      <w:proofErr w:type="spellStart"/>
      <w:r w:rsidRPr="000D6EF3">
        <w:rPr>
          <w:color w:val="969696" w:themeColor="accent3"/>
        </w:rPr>
        <w:t>ArrayList</w:t>
      </w:r>
      <w:proofErr w:type="spellEnd"/>
    </w:p>
    <w:p w14:paraId="3756ADB5" w14:textId="77777777" w:rsidR="000D6EF3" w:rsidRPr="000D6EF3" w:rsidRDefault="000D6EF3" w:rsidP="000D6EF3">
      <w:pPr>
        <w:ind w:left="720" w:firstLine="0"/>
        <w:rPr>
          <w:color w:val="92D050"/>
        </w:rPr>
      </w:pPr>
      <w:proofErr w:type="gramStart"/>
      <w:r w:rsidRPr="000D6EF3">
        <w:rPr>
          <w:color w:val="92D050"/>
        </w:rPr>
        <w:t>try{</w:t>
      </w:r>
      <w:proofErr w:type="gramEnd"/>
    </w:p>
    <w:p w14:paraId="1352C5B5" w14:textId="1E1CA838" w:rsidR="000D6EF3" w:rsidRPr="000D6EF3" w:rsidRDefault="000D6EF3" w:rsidP="000D6EF3">
      <w:pPr>
        <w:ind w:left="1440" w:firstLine="0"/>
        <w:rPr>
          <w:color w:val="92D050"/>
        </w:rPr>
      </w:pPr>
      <w:proofErr w:type="gramStart"/>
      <w:r w:rsidRPr="000D6EF3">
        <w:rPr>
          <w:color w:val="92D050"/>
        </w:rPr>
        <w:t>allMP3.add(</w:t>
      </w:r>
      <w:proofErr w:type="gramEnd"/>
      <w:r w:rsidRPr="000D6EF3">
        <w:rPr>
          <w:color w:val="92D050"/>
        </w:rPr>
        <w:t>new MP3(</w:t>
      </w:r>
      <w:proofErr w:type="spellStart"/>
      <w:r w:rsidRPr="000D6EF3">
        <w:rPr>
          <w:color w:val="92D050"/>
        </w:rPr>
        <w:t>Integer.parseInt</w:t>
      </w:r>
      <w:proofErr w:type="spellEnd"/>
      <w:r w:rsidRPr="000D6EF3">
        <w:rPr>
          <w:color w:val="92D050"/>
        </w:rPr>
        <w:t>(</w:t>
      </w:r>
      <w:proofErr w:type="spellStart"/>
      <w:r w:rsidRPr="000D6EF3">
        <w:rPr>
          <w:color w:val="92D050"/>
        </w:rPr>
        <w:t>memory.getText</w:t>
      </w:r>
      <w:proofErr w:type="spellEnd"/>
      <w:r w:rsidRPr="000D6EF3">
        <w:rPr>
          <w:color w:val="92D050"/>
        </w:rPr>
        <w:t xml:space="preserve">()), </w:t>
      </w:r>
      <w:proofErr w:type="spellStart"/>
      <w:r w:rsidRPr="000D6EF3">
        <w:rPr>
          <w:color w:val="92D050"/>
        </w:rPr>
        <w:t>model.getText</w:t>
      </w:r>
      <w:proofErr w:type="spellEnd"/>
      <w:r w:rsidRPr="000D6EF3">
        <w:rPr>
          <w:color w:val="92D050"/>
        </w:rPr>
        <w:t xml:space="preserve">(), </w:t>
      </w:r>
      <w:proofErr w:type="spellStart"/>
      <w:r w:rsidRPr="000D6EF3">
        <w:rPr>
          <w:color w:val="92D050"/>
        </w:rPr>
        <w:t>Double.parseDouble</w:t>
      </w:r>
      <w:proofErr w:type="spellEnd"/>
      <w:r w:rsidRPr="000D6EF3">
        <w:rPr>
          <w:color w:val="92D050"/>
        </w:rPr>
        <w:t>(</w:t>
      </w:r>
      <w:proofErr w:type="spellStart"/>
      <w:r w:rsidRPr="000D6EF3">
        <w:rPr>
          <w:color w:val="92D050"/>
        </w:rPr>
        <w:t>price.getText</w:t>
      </w:r>
      <w:proofErr w:type="spellEnd"/>
      <w:r w:rsidRPr="000D6EF3">
        <w:rPr>
          <w:color w:val="92D050"/>
        </w:rPr>
        <w:t xml:space="preserve">()), </w:t>
      </w:r>
      <w:proofErr w:type="spellStart"/>
      <w:r w:rsidRPr="000D6EF3">
        <w:rPr>
          <w:color w:val="92D050"/>
        </w:rPr>
        <w:t>Integer.parseInt</w:t>
      </w:r>
      <w:proofErr w:type="spellEnd"/>
      <w:r w:rsidRPr="000D6EF3">
        <w:rPr>
          <w:color w:val="92D050"/>
        </w:rPr>
        <w:t>(</w:t>
      </w:r>
      <w:proofErr w:type="spellStart"/>
      <w:r w:rsidRPr="000D6EF3">
        <w:rPr>
          <w:color w:val="92D050"/>
        </w:rPr>
        <w:t>weight.getText</w:t>
      </w:r>
      <w:proofErr w:type="spellEnd"/>
      <w:r w:rsidRPr="000D6EF3">
        <w:rPr>
          <w:color w:val="92D050"/>
        </w:rPr>
        <w:t xml:space="preserve">()), </w:t>
      </w:r>
      <w:proofErr w:type="spellStart"/>
      <w:r w:rsidRPr="000D6EF3">
        <w:rPr>
          <w:color w:val="92D050"/>
        </w:rPr>
        <w:t>size.getText</w:t>
      </w:r>
      <w:proofErr w:type="spellEnd"/>
      <w:r w:rsidRPr="000D6EF3">
        <w:rPr>
          <w:color w:val="92D050"/>
        </w:rPr>
        <w:t>()));</w:t>
      </w:r>
    </w:p>
    <w:p w14:paraId="69777922" w14:textId="329BA008" w:rsidR="000D6EF3" w:rsidRPr="000D6EF3" w:rsidRDefault="000D6EF3" w:rsidP="000D6EF3">
      <w:pPr>
        <w:ind w:left="1440" w:firstLine="0"/>
        <w:rPr>
          <w:color w:val="92D050"/>
        </w:rPr>
      </w:pPr>
      <w:proofErr w:type="spellStart"/>
      <w:r w:rsidRPr="000D6EF3">
        <w:rPr>
          <w:color w:val="92D050"/>
        </w:rPr>
        <w:lastRenderedPageBreak/>
        <w:t>JOptionPane.showMessageDialog</w:t>
      </w:r>
      <w:proofErr w:type="spellEnd"/>
      <w:r w:rsidRPr="000D6EF3">
        <w:rPr>
          <w:color w:val="92D050"/>
        </w:rPr>
        <w:t xml:space="preserve">(frame, "You've </w:t>
      </w:r>
      <w:proofErr w:type="spellStart"/>
      <w:r w:rsidRPr="000D6EF3">
        <w:rPr>
          <w:color w:val="92D050"/>
        </w:rPr>
        <w:t>successfuly</w:t>
      </w:r>
      <w:proofErr w:type="spellEnd"/>
      <w:r w:rsidRPr="000D6EF3">
        <w:rPr>
          <w:color w:val="92D050"/>
        </w:rPr>
        <w:t xml:space="preserve"> added an MP3 player");</w:t>
      </w:r>
    </w:p>
    <w:p w14:paraId="276EF906" w14:textId="17572CF9" w:rsidR="000D6EF3" w:rsidRPr="000D6EF3" w:rsidRDefault="000D6EF3" w:rsidP="000D6EF3">
      <w:pPr>
        <w:ind w:left="720"/>
        <w:rPr>
          <w:color w:val="92D050"/>
        </w:rPr>
      </w:pPr>
      <w:proofErr w:type="gramStart"/>
      <w:r w:rsidRPr="000D6EF3">
        <w:rPr>
          <w:color w:val="92D050"/>
        </w:rPr>
        <w:t>clear(</w:t>
      </w:r>
      <w:proofErr w:type="gramEnd"/>
      <w:r w:rsidRPr="000D6EF3">
        <w:rPr>
          <w:color w:val="92D050"/>
        </w:rPr>
        <w:t>);</w:t>
      </w:r>
    </w:p>
    <w:p w14:paraId="675435B1" w14:textId="6C224263" w:rsidR="000D6EF3" w:rsidRPr="000D6EF3" w:rsidRDefault="000D6EF3" w:rsidP="000D6EF3">
      <w:pPr>
        <w:ind w:left="720" w:firstLine="0"/>
        <w:rPr>
          <w:color w:val="92D050"/>
        </w:rPr>
      </w:pPr>
      <w:r w:rsidRPr="000D6EF3">
        <w:rPr>
          <w:color w:val="92D050"/>
        </w:rPr>
        <w:t>}</w:t>
      </w:r>
    </w:p>
    <w:p w14:paraId="249CB154" w14:textId="0C364815" w:rsidR="000D6EF3" w:rsidRPr="000D6EF3" w:rsidRDefault="000D6EF3" w:rsidP="000D6EF3">
      <w:pPr>
        <w:ind w:left="720" w:firstLine="0"/>
        <w:rPr>
          <w:color w:val="92D050"/>
        </w:rPr>
      </w:pPr>
      <w:proofErr w:type="gramStart"/>
      <w:r w:rsidRPr="000D6EF3">
        <w:rPr>
          <w:color w:val="92D050"/>
        </w:rPr>
        <w:t>catch(</w:t>
      </w:r>
      <w:proofErr w:type="gramEnd"/>
      <w:r w:rsidRPr="000D6EF3">
        <w:rPr>
          <w:color w:val="92D050"/>
        </w:rPr>
        <w:t>Exception e)</w:t>
      </w:r>
    </w:p>
    <w:p w14:paraId="2A4B97D1" w14:textId="1977FF9C" w:rsidR="000D6EF3" w:rsidRPr="000D6EF3" w:rsidRDefault="000D6EF3" w:rsidP="000D6EF3">
      <w:pPr>
        <w:ind w:left="720" w:firstLine="0"/>
        <w:rPr>
          <w:color w:val="92D050"/>
        </w:rPr>
      </w:pPr>
      <w:r w:rsidRPr="000D6EF3">
        <w:rPr>
          <w:color w:val="92D050"/>
        </w:rPr>
        <w:t>{</w:t>
      </w:r>
    </w:p>
    <w:p w14:paraId="310BFE86" w14:textId="2B95BD12" w:rsidR="000D6EF3" w:rsidRPr="000D6EF3" w:rsidRDefault="000D6EF3" w:rsidP="000D6EF3">
      <w:pPr>
        <w:ind w:left="1440" w:firstLine="0"/>
        <w:rPr>
          <w:color w:val="92D050"/>
        </w:rPr>
      </w:pPr>
      <w:proofErr w:type="spellStart"/>
      <w:r w:rsidRPr="000D6EF3">
        <w:rPr>
          <w:color w:val="92D050"/>
        </w:rPr>
        <w:t>JOptionPane.showMessageDialog</w:t>
      </w:r>
      <w:proofErr w:type="spellEnd"/>
      <w:r w:rsidRPr="000D6EF3">
        <w:rPr>
          <w:color w:val="92D050"/>
        </w:rPr>
        <w:t>(frame, "Please, enter all the values that are needed in a correct format!");</w:t>
      </w:r>
    </w:p>
    <w:p w14:paraId="729BEB61" w14:textId="2A831443" w:rsidR="000D6EF3" w:rsidRDefault="000D6EF3" w:rsidP="000D6EF3">
      <w:pPr>
        <w:ind w:left="720" w:firstLine="0"/>
        <w:rPr>
          <w:color w:val="92D050"/>
        </w:rPr>
      </w:pPr>
      <w:r w:rsidRPr="000D6EF3">
        <w:rPr>
          <w:color w:val="92D050"/>
        </w:rPr>
        <w:t>}</w:t>
      </w:r>
    </w:p>
    <w:p w14:paraId="70A3E731" w14:textId="77777777" w:rsidR="00BF5427" w:rsidRPr="000A4128" w:rsidRDefault="00BF5427" w:rsidP="000D6EF3">
      <w:pPr>
        <w:ind w:left="720" w:firstLine="0"/>
        <w:rPr>
          <w:color w:val="000000" w:themeColor="text1"/>
        </w:rPr>
      </w:pPr>
    </w:p>
    <w:p w14:paraId="74A94341" w14:textId="7CA806F6" w:rsidR="000D6EF3" w:rsidRDefault="000D6EF3" w:rsidP="000D6EF3">
      <w:pPr>
        <w:ind w:firstLine="0"/>
        <w:rPr>
          <w:color w:val="000000" w:themeColor="text1"/>
        </w:rPr>
      </w:pPr>
      <w:r>
        <w:rPr>
          <w:color w:val="000000" w:themeColor="text1"/>
        </w:rPr>
        <w:t xml:space="preserve">Here is the one for </w:t>
      </w:r>
      <w:r w:rsidR="00BF5427">
        <w:rPr>
          <w:color w:val="000000" w:themeColor="text1"/>
        </w:rPr>
        <w:t>making a call</w:t>
      </w:r>
      <w:r>
        <w:rPr>
          <w:color w:val="000000" w:themeColor="text1"/>
        </w:rPr>
        <w:t>:</w:t>
      </w:r>
    </w:p>
    <w:p w14:paraId="48F2D703" w14:textId="77777777" w:rsidR="00BF5427" w:rsidRDefault="00BF5427" w:rsidP="000D6EF3">
      <w:pPr>
        <w:ind w:firstLine="0"/>
        <w:rPr>
          <w:color w:val="000000" w:themeColor="text1"/>
        </w:rPr>
      </w:pPr>
    </w:p>
    <w:p w14:paraId="445BED95" w14:textId="1E051208" w:rsidR="00BF5427" w:rsidRPr="00BF5427" w:rsidRDefault="00BF5427" w:rsidP="00BF5427">
      <w:pPr>
        <w:ind w:left="720" w:firstLine="0"/>
        <w:rPr>
          <w:color w:val="969696" w:themeColor="accent3"/>
        </w:rPr>
      </w:pPr>
      <w:proofErr w:type="gramStart"/>
      <w:r w:rsidRPr="00BF5427">
        <w:rPr>
          <w:color w:val="92D050"/>
        </w:rPr>
        <w:t xml:space="preserve">try{ </w:t>
      </w:r>
      <w:r w:rsidRPr="00BF5427">
        <w:rPr>
          <w:color w:val="969696" w:themeColor="accent3"/>
        </w:rPr>
        <w:t>/</w:t>
      </w:r>
      <w:proofErr w:type="gramEnd"/>
      <w:r w:rsidRPr="00BF5427">
        <w:rPr>
          <w:color w:val="969696" w:themeColor="accent3"/>
        </w:rPr>
        <w:t xml:space="preserve">/If java will throw a </w:t>
      </w:r>
      <w:proofErr w:type="spellStart"/>
      <w:r w:rsidRPr="00BF5427">
        <w:rPr>
          <w:color w:val="969696" w:themeColor="accent3"/>
        </w:rPr>
        <w:t>NumberFormatException</w:t>
      </w:r>
      <w:proofErr w:type="spellEnd"/>
      <w:r w:rsidRPr="00BF5427">
        <w:rPr>
          <w:color w:val="969696" w:themeColor="accent3"/>
        </w:rPr>
        <w:t xml:space="preserve"> error after trying to call get or </w:t>
      </w:r>
      <w:proofErr w:type="spellStart"/>
      <w:r w:rsidRPr="00BF5427">
        <w:rPr>
          <w:color w:val="969696" w:themeColor="accent3"/>
        </w:rPr>
        <w:t>makeAPhoneCall</w:t>
      </w:r>
      <w:proofErr w:type="spellEnd"/>
      <w:r w:rsidRPr="00BF5427">
        <w:rPr>
          <w:color w:val="969696" w:themeColor="accent3"/>
        </w:rPr>
        <w:t xml:space="preserve"> methods, than the user typed something in the </w:t>
      </w:r>
      <w:proofErr w:type="spellStart"/>
      <w:r w:rsidRPr="00BF5427">
        <w:rPr>
          <w:color w:val="969696" w:themeColor="accent3"/>
        </w:rPr>
        <w:t>incorect</w:t>
      </w:r>
      <w:proofErr w:type="spellEnd"/>
      <w:r w:rsidRPr="00BF5427">
        <w:rPr>
          <w:color w:val="969696" w:themeColor="accent3"/>
        </w:rPr>
        <w:t xml:space="preserve"> format or/and left the field(s) empty. If it will throw the </w:t>
      </w:r>
      <w:proofErr w:type="spellStart"/>
      <w:r w:rsidRPr="00BF5427">
        <w:rPr>
          <w:color w:val="969696" w:themeColor="accent3"/>
        </w:rPr>
        <w:t>IndexOutOfBoundsException</w:t>
      </w:r>
      <w:proofErr w:type="spellEnd"/>
      <w:r w:rsidRPr="00BF5427">
        <w:rPr>
          <w:color w:val="969696" w:themeColor="accent3"/>
        </w:rPr>
        <w:t xml:space="preserve"> after trying to call the get method, then there is no such index in the </w:t>
      </w:r>
      <w:proofErr w:type="spellStart"/>
      <w:r w:rsidRPr="00BF5427">
        <w:rPr>
          <w:color w:val="969696" w:themeColor="accent3"/>
        </w:rPr>
        <w:t>ArrayList</w:t>
      </w:r>
      <w:proofErr w:type="spellEnd"/>
    </w:p>
    <w:p w14:paraId="15B635D0" w14:textId="69CF74BD" w:rsidR="00BF5427" w:rsidRPr="00BF5427" w:rsidRDefault="00BF5427" w:rsidP="00BF5427">
      <w:pPr>
        <w:ind w:left="1440" w:firstLine="0"/>
        <w:rPr>
          <w:color w:val="969696" w:themeColor="accent3"/>
        </w:rPr>
      </w:pPr>
      <w:r w:rsidRPr="00BF5427">
        <w:rPr>
          <w:color w:val="92D050"/>
        </w:rPr>
        <w:t xml:space="preserve">Mobile current = </w:t>
      </w:r>
      <w:proofErr w:type="spellStart"/>
      <w:proofErr w:type="gramStart"/>
      <w:r w:rsidRPr="00BF5427">
        <w:rPr>
          <w:color w:val="92D050"/>
        </w:rPr>
        <w:t>allMobiles.get</w:t>
      </w:r>
      <w:proofErr w:type="spellEnd"/>
      <w:r w:rsidRPr="00BF5427">
        <w:rPr>
          <w:color w:val="92D050"/>
        </w:rPr>
        <w:t>(</w:t>
      </w:r>
      <w:proofErr w:type="spellStart"/>
      <w:proofErr w:type="gramEnd"/>
      <w:r w:rsidRPr="00BF5427">
        <w:rPr>
          <w:color w:val="92D050"/>
        </w:rPr>
        <w:t>Integer.parseInt</w:t>
      </w:r>
      <w:proofErr w:type="spellEnd"/>
      <w:r w:rsidRPr="00BF5427">
        <w:rPr>
          <w:color w:val="92D050"/>
        </w:rPr>
        <w:t>(</w:t>
      </w:r>
      <w:proofErr w:type="spellStart"/>
      <w:r w:rsidRPr="00BF5427">
        <w:rPr>
          <w:color w:val="92D050"/>
        </w:rPr>
        <w:t>displayNumber.getText</w:t>
      </w:r>
      <w:proofErr w:type="spellEnd"/>
      <w:r w:rsidRPr="00BF5427">
        <w:rPr>
          <w:color w:val="92D050"/>
        </w:rPr>
        <w:t xml:space="preserve">())); </w:t>
      </w:r>
      <w:r w:rsidRPr="00BF5427">
        <w:rPr>
          <w:color w:val="969696" w:themeColor="accent3"/>
        </w:rPr>
        <w:t xml:space="preserve">//Here we are getting Mobile object form the </w:t>
      </w:r>
      <w:proofErr w:type="spellStart"/>
      <w:r w:rsidRPr="00BF5427">
        <w:rPr>
          <w:color w:val="969696" w:themeColor="accent3"/>
        </w:rPr>
        <w:t>ArrayList</w:t>
      </w:r>
      <w:proofErr w:type="spellEnd"/>
      <w:r w:rsidRPr="00BF5427">
        <w:rPr>
          <w:color w:val="969696" w:themeColor="accent3"/>
        </w:rPr>
        <w:t xml:space="preserve"> </w:t>
      </w:r>
      <w:proofErr w:type="spellStart"/>
      <w:r w:rsidRPr="00BF5427">
        <w:rPr>
          <w:color w:val="969696" w:themeColor="accent3"/>
        </w:rPr>
        <w:t>allMobiles</w:t>
      </w:r>
      <w:proofErr w:type="spellEnd"/>
      <w:r w:rsidRPr="00BF5427">
        <w:rPr>
          <w:color w:val="969696" w:themeColor="accent3"/>
        </w:rPr>
        <w:t xml:space="preserve"> by the display number from the text field</w:t>
      </w:r>
    </w:p>
    <w:p w14:paraId="0A3B2763" w14:textId="5A9201E9" w:rsidR="00BF5427" w:rsidRPr="00BF5427" w:rsidRDefault="00BF5427" w:rsidP="00BF5427">
      <w:pPr>
        <w:ind w:left="1440" w:firstLine="0"/>
        <w:rPr>
          <w:color w:val="969696" w:themeColor="accent3"/>
        </w:rPr>
      </w:pPr>
      <w:proofErr w:type="spellStart"/>
      <w:proofErr w:type="gramStart"/>
      <w:r w:rsidRPr="00BF5427">
        <w:rPr>
          <w:color w:val="92D050"/>
        </w:rPr>
        <w:t>current.makeAPhoneCall</w:t>
      </w:r>
      <w:proofErr w:type="spellEnd"/>
      <w:proofErr w:type="gramEnd"/>
      <w:r w:rsidRPr="00BF5427">
        <w:rPr>
          <w:color w:val="92D050"/>
        </w:rPr>
        <w:t>(</w:t>
      </w:r>
      <w:proofErr w:type="spellStart"/>
      <w:r w:rsidRPr="00BF5427">
        <w:rPr>
          <w:color w:val="92D050"/>
        </w:rPr>
        <w:t>Integer.parseInt</w:t>
      </w:r>
      <w:proofErr w:type="spellEnd"/>
      <w:r w:rsidRPr="00BF5427">
        <w:rPr>
          <w:color w:val="92D050"/>
        </w:rPr>
        <w:t>(</w:t>
      </w:r>
      <w:proofErr w:type="spellStart"/>
      <w:r w:rsidRPr="00BF5427">
        <w:rPr>
          <w:color w:val="92D050"/>
        </w:rPr>
        <w:t>phoneNo.getText</w:t>
      </w:r>
      <w:proofErr w:type="spellEnd"/>
      <w:r w:rsidRPr="00BF5427">
        <w:rPr>
          <w:color w:val="92D050"/>
        </w:rPr>
        <w:t>()),</w:t>
      </w:r>
      <w:r>
        <w:rPr>
          <w:color w:val="92D050"/>
        </w:rPr>
        <w:t xml:space="preserve"> </w:t>
      </w:r>
      <w:proofErr w:type="spellStart"/>
      <w:r w:rsidRPr="00BF5427">
        <w:rPr>
          <w:color w:val="92D050"/>
        </w:rPr>
        <w:t>Integer.parseInt</w:t>
      </w:r>
      <w:proofErr w:type="spellEnd"/>
      <w:r w:rsidRPr="00BF5427">
        <w:rPr>
          <w:color w:val="92D050"/>
        </w:rPr>
        <w:t>(</w:t>
      </w:r>
      <w:proofErr w:type="spellStart"/>
      <w:r w:rsidRPr="00BF5427">
        <w:rPr>
          <w:color w:val="92D050"/>
        </w:rPr>
        <w:t>duration.getText</w:t>
      </w:r>
      <w:proofErr w:type="spellEnd"/>
      <w:r w:rsidRPr="00BF5427">
        <w:rPr>
          <w:color w:val="92D050"/>
        </w:rPr>
        <w:t xml:space="preserve">())); </w:t>
      </w:r>
      <w:r w:rsidRPr="00BF5427">
        <w:rPr>
          <w:color w:val="969696" w:themeColor="accent3"/>
        </w:rPr>
        <w:t xml:space="preserve">//Calling the </w:t>
      </w:r>
      <w:proofErr w:type="spellStart"/>
      <w:r w:rsidRPr="00BF5427">
        <w:rPr>
          <w:color w:val="969696" w:themeColor="accent3"/>
        </w:rPr>
        <w:t>makeAPhoneCall</w:t>
      </w:r>
      <w:proofErr w:type="spellEnd"/>
      <w:r w:rsidRPr="00BF5427">
        <w:rPr>
          <w:color w:val="969696" w:themeColor="accent3"/>
        </w:rPr>
        <w:t xml:space="preserve"> Method of the Mobile class</w:t>
      </w:r>
    </w:p>
    <w:p w14:paraId="1A62A4A2" w14:textId="56BE5871" w:rsidR="00BF5427" w:rsidRPr="00BF5427" w:rsidRDefault="00BF5427" w:rsidP="00BF5427">
      <w:pPr>
        <w:ind w:left="1440" w:firstLine="0"/>
        <w:rPr>
          <w:color w:val="92D050"/>
        </w:rPr>
      </w:pPr>
      <w:proofErr w:type="spellStart"/>
      <w:r w:rsidRPr="00BF5427">
        <w:rPr>
          <w:color w:val="92D050"/>
        </w:rPr>
        <w:t>JOptionPane.showMessageDialog</w:t>
      </w:r>
      <w:proofErr w:type="spellEnd"/>
      <w:r w:rsidRPr="00BF5427">
        <w:rPr>
          <w:color w:val="92D050"/>
        </w:rPr>
        <w:t xml:space="preserve">(frame, "You've </w:t>
      </w:r>
      <w:proofErr w:type="spellStart"/>
      <w:r w:rsidRPr="00BF5427">
        <w:rPr>
          <w:color w:val="92D050"/>
        </w:rPr>
        <w:t>successfuly</w:t>
      </w:r>
      <w:proofErr w:type="spellEnd"/>
      <w:r w:rsidRPr="00BF5427">
        <w:rPr>
          <w:color w:val="92D050"/>
        </w:rPr>
        <w:t xml:space="preserve"> made a call. Remaining calling minutes: " + </w:t>
      </w:r>
      <w:proofErr w:type="spellStart"/>
      <w:proofErr w:type="gramStart"/>
      <w:r w:rsidRPr="00BF5427">
        <w:rPr>
          <w:color w:val="92D050"/>
        </w:rPr>
        <w:t>current.getRemainingMinutes</w:t>
      </w:r>
      <w:proofErr w:type="spellEnd"/>
      <w:proofErr w:type="gramEnd"/>
      <w:r w:rsidRPr="00BF5427">
        <w:rPr>
          <w:color w:val="92D050"/>
        </w:rPr>
        <w:t>());</w:t>
      </w:r>
    </w:p>
    <w:p w14:paraId="5552A002" w14:textId="5F53C276" w:rsidR="00BF5427" w:rsidRPr="00BF5427" w:rsidRDefault="00BF5427" w:rsidP="00BF5427">
      <w:pPr>
        <w:ind w:left="720"/>
        <w:rPr>
          <w:color w:val="92D050"/>
        </w:rPr>
      </w:pPr>
      <w:proofErr w:type="gramStart"/>
      <w:r w:rsidRPr="00BF5427">
        <w:rPr>
          <w:color w:val="92D050"/>
        </w:rPr>
        <w:t>clear(</w:t>
      </w:r>
      <w:proofErr w:type="gramEnd"/>
      <w:r w:rsidRPr="00BF5427">
        <w:rPr>
          <w:color w:val="92D050"/>
        </w:rPr>
        <w:t>);</w:t>
      </w:r>
    </w:p>
    <w:p w14:paraId="5DD15FAA" w14:textId="2B5819C9" w:rsidR="00BF5427" w:rsidRPr="00BF5427" w:rsidRDefault="00BF5427" w:rsidP="00BF5427">
      <w:pPr>
        <w:ind w:left="720" w:firstLine="0"/>
        <w:rPr>
          <w:color w:val="92D050"/>
        </w:rPr>
      </w:pPr>
      <w:r w:rsidRPr="00BF5427">
        <w:rPr>
          <w:color w:val="92D050"/>
        </w:rPr>
        <w:lastRenderedPageBreak/>
        <w:t>}</w:t>
      </w:r>
    </w:p>
    <w:p w14:paraId="444FEF06" w14:textId="6DE20397" w:rsidR="00BF5427" w:rsidRPr="00BF5427" w:rsidRDefault="00BF5427" w:rsidP="00BF5427">
      <w:pPr>
        <w:ind w:left="720" w:firstLine="0"/>
        <w:rPr>
          <w:color w:val="92D050"/>
        </w:rPr>
      </w:pPr>
      <w:proofErr w:type="gramStart"/>
      <w:r w:rsidRPr="00BF5427">
        <w:rPr>
          <w:color w:val="92D050"/>
        </w:rPr>
        <w:t>catch(</w:t>
      </w:r>
      <w:proofErr w:type="spellStart"/>
      <w:proofErr w:type="gramEnd"/>
      <w:r w:rsidRPr="00BF5427">
        <w:rPr>
          <w:color w:val="92D050"/>
        </w:rPr>
        <w:t>NumberFormatException</w:t>
      </w:r>
      <w:proofErr w:type="spellEnd"/>
      <w:r w:rsidRPr="00BF5427">
        <w:rPr>
          <w:color w:val="92D050"/>
        </w:rPr>
        <w:t xml:space="preserve"> e)</w:t>
      </w:r>
    </w:p>
    <w:p w14:paraId="49919318" w14:textId="12B0B451" w:rsidR="00BF5427" w:rsidRPr="00BF5427" w:rsidRDefault="00BF5427" w:rsidP="00BF5427">
      <w:pPr>
        <w:ind w:left="720" w:firstLine="0"/>
        <w:rPr>
          <w:color w:val="92D050"/>
        </w:rPr>
      </w:pPr>
      <w:r w:rsidRPr="00BF5427">
        <w:rPr>
          <w:color w:val="92D050"/>
        </w:rPr>
        <w:t>{</w:t>
      </w:r>
    </w:p>
    <w:p w14:paraId="70C4D85B" w14:textId="20022FAA" w:rsidR="00BF5427" w:rsidRPr="00BF5427" w:rsidRDefault="00BF5427" w:rsidP="00BF5427">
      <w:pPr>
        <w:ind w:left="1440" w:firstLine="0"/>
        <w:rPr>
          <w:color w:val="92D050"/>
        </w:rPr>
      </w:pPr>
      <w:proofErr w:type="spellStart"/>
      <w:r w:rsidRPr="00BF5427">
        <w:rPr>
          <w:color w:val="92D050"/>
        </w:rPr>
        <w:t>JOptionPane.showMessageDialog</w:t>
      </w:r>
      <w:proofErr w:type="spellEnd"/>
      <w:r w:rsidRPr="00BF5427">
        <w:rPr>
          <w:color w:val="92D050"/>
        </w:rPr>
        <w:t>(frame, "Please, enter all the values that are needed in a correct format!");</w:t>
      </w:r>
    </w:p>
    <w:p w14:paraId="4AAD16B1" w14:textId="0EEB54FE" w:rsidR="00BF5427" w:rsidRPr="00BF5427" w:rsidRDefault="00BF5427" w:rsidP="00BF5427">
      <w:pPr>
        <w:ind w:left="720" w:firstLine="0"/>
        <w:rPr>
          <w:color w:val="92D050"/>
        </w:rPr>
      </w:pPr>
      <w:r w:rsidRPr="00BF5427">
        <w:rPr>
          <w:color w:val="92D050"/>
        </w:rPr>
        <w:t>}</w:t>
      </w:r>
    </w:p>
    <w:p w14:paraId="6D4C52E6" w14:textId="75284BA4" w:rsidR="00BF5427" w:rsidRPr="00BF5427" w:rsidRDefault="00BF5427" w:rsidP="00BF5427">
      <w:pPr>
        <w:ind w:left="720" w:firstLine="0"/>
        <w:rPr>
          <w:color w:val="92D050"/>
        </w:rPr>
      </w:pPr>
      <w:proofErr w:type="gramStart"/>
      <w:r w:rsidRPr="00BF5427">
        <w:rPr>
          <w:color w:val="92D050"/>
        </w:rPr>
        <w:t>catch(</w:t>
      </w:r>
      <w:proofErr w:type="spellStart"/>
      <w:proofErr w:type="gramEnd"/>
      <w:r w:rsidRPr="00BF5427">
        <w:rPr>
          <w:color w:val="92D050"/>
        </w:rPr>
        <w:t>IndexOutOfBoundsException</w:t>
      </w:r>
      <w:proofErr w:type="spellEnd"/>
      <w:r w:rsidRPr="00BF5427">
        <w:rPr>
          <w:color w:val="92D050"/>
        </w:rPr>
        <w:t xml:space="preserve"> e)</w:t>
      </w:r>
    </w:p>
    <w:p w14:paraId="24153027" w14:textId="25EADBB3" w:rsidR="00BF5427" w:rsidRPr="00BF5427" w:rsidRDefault="00BF5427" w:rsidP="00BF5427">
      <w:pPr>
        <w:ind w:left="720" w:firstLine="0"/>
        <w:rPr>
          <w:color w:val="92D050"/>
        </w:rPr>
      </w:pPr>
      <w:r w:rsidRPr="00BF5427">
        <w:rPr>
          <w:color w:val="92D050"/>
        </w:rPr>
        <w:t>{</w:t>
      </w:r>
    </w:p>
    <w:p w14:paraId="5BE4FF8A" w14:textId="3DFB24F0" w:rsidR="00BF5427" w:rsidRPr="00BF5427" w:rsidRDefault="00BF5427" w:rsidP="00BF5427">
      <w:pPr>
        <w:ind w:left="720"/>
        <w:rPr>
          <w:color w:val="92D050"/>
        </w:rPr>
      </w:pPr>
      <w:proofErr w:type="spellStart"/>
      <w:r w:rsidRPr="00BF5427">
        <w:rPr>
          <w:color w:val="92D050"/>
        </w:rPr>
        <w:t>JOptionPane.showMessageDialog</w:t>
      </w:r>
      <w:proofErr w:type="spellEnd"/>
      <w:r w:rsidRPr="00BF5427">
        <w:rPr>
          <w:color w:val="92D050"/>
        </w:rPr>
        <w:t>(frame, "Mobile phone not found");</w:t>
      </w:r>
    </w:p>
    <w:p w14:paraId="62F4AD23" w14:textId="66C4ECE4" w:rsidR="00BF5427" w:rsidRPr="00BF5427" w:rsidRDefault="00BF5427" w:rsidP="00BF5427">
      <w:pPr>
        <w:ind w:left="720" w:firstLine="0"/>
        <w:rPr>
          <w:color w:val="92D050"/>
        </w:rPr>
      </w:pPr>
      <w:r w:rsidRPr="00BF5427">
        <w:rPr>
          <w:color w:val="92D050"/>
        </w:rPr>
        <w:t>}</w:t>
      </w:r>
    </w:p>
    <w:p w14:paraId="58050907" w14:textId="77777777" w:rsidR="0036192C" w:rsidRPr="000A4128" w:rsidRDefault="0036192C" w:rsidP="000A4128">
      <w:pPr>
        <w:ind w:firstLine="0"/>
        <w:rPr>
          <w:color w:val="92D050"/>
        </w:rPr>
      </w:pPr>
    </w:p>
    <w:p w14:paraId="40150001" w14:textId="1B709FCA" w:rsidR="00BF5427" w:rsidRDefault="00BF5427" w:rsidP="00BF5427">
      <w:pPr>
        <w:ind w:firstLine="0"/>
        <w:rPr>
          <w:color w:val="000000" w:themeColor="text1"/>
        </w:rPr>
      </w:pPr>
      <w:r>
        <w:rPr>
          <w:color w:val="000000" w:themeColor="text1"/>
        </w:rPr>
        <w:t xml:space="preserve">Because we’ve used the </w:t>
      </w:r>
      <w:proofErr w:type="spellStart"/>
      <w:r>
        <w:rPr>
          <w:color w:val="000000" w:themeColor="text1"/>
        </w:rPr>
        <w:t>makeAPhoneCall</w:t>
      </w:r>
      <w:proofErr w:type="spellEnd"/>
      <w:r>
        <w:rPr>
          <w:color w:val="000000" w:themeColor="text1"/>
        </w:rPr>
        <w:t xml:space="preserve"> method, I want to </w:t>
      </w:r>
      <w:r w:rsidR="00126A9F">
        <w:rPr>
          <w:color w:val="000000" w:themeColor="text1"/>
        </w:rPr>
        <w:t>show</w:t>
      </w:r>
      <w:r>
        <w:rPr>
          <w:color w:val="000000" w:themeColor="text1"/>
        </w:rPr>
        <w:t xml:space="preserve"> try/catch block inside </w:t>
      </w:r>
      <w:proofErr w:type="spellStart"/>
      <w:r w:rsidR="00126A9F">
        <w:rPr>
          <w:color w:val="000000" w:themeColor="text1"/>
        </w:rPr>
        <w:t>errorPrompt</w:t>
      </w:r>
      <w:proofErr w:type="spellEnd"/>
      <w:r w:rsidR="00126A9F">
        <w:rPr>
          <w:color w:val="000000" w:themeColor="text1"/>
        </w:rPr>
        <w:t xml:space="preserve"> method, which is called by </w:t>
      </w:r>
      <w:proofErr w:type="spellStart"/>
      <w:r w:rsidR="00126A9F">
        <w:rPr>
          <w:color w:val="000000" w:themeColor="text1"/>
        </w:rPr>
        <w:t>makeAPhoneCall</w:t>
      </w:r>
      <w:proofErr w:type="spellEnd"/>
      <w:r w:rsidR="00126A9F">
        <w:rPr>
          <w:color w:val="000000" w:themeColor="text1"/>
        </w:rPr>
        <w:t xml:space="preserve"> if </w:t>
      </w:r>
      <w:proofErr w:type="spellStart"/>
      <w:r w:rsidR="00126A9F">
        <w:rPr>
          <w:color w:val="000000" w:themeColor="text1"/>
        </w:rPr>
        <w:t>therr</w:t>
      </w:r>
      <w:proofErr w:type="spellEnd"/>
      <w:r w:rsidR="00126A9F">
        <w:rPr>
          <w:color w:val="000000" w:themeColor="text1"/>
        </w:rPr>
        <w:t xml:space="preserve"> are not enough calling minutes and use it to top user’s balance up:</w:t>
      </w:r>
    </w:p>
    <w:p w14:paraId="2E890027" w14:textId="77777777" w:rsidR="00126A9F" w:rsidRDefault="00126A9F" w:rsidP="00BF5427">
      <w:pPr>
        <w:ind w:firstLine="0"/>
        <w:rPr>
          <w:color w:val="000000" w:themeColor="text1"/>
        </w:rPr>
      </w:pPr>
    </w:p>
    <w:p w14:paraId="23F4250A" w14:textId="77777777" w:rsidR="00126A9F" w:rsidRPr="00126A9F" w:rsidRDefault="00126A9F" w:rsidP="00126A9F">
      <w:pPr>
        <w:ind w:left="720" w:firstLine="0"/>
        <w:rPr>
          <w:color w:val="969696" w:themeColor="accent3"/>
        </w:rPr>
      </w:pPr>
      <w:r w:rsidRPr="00126A9F">
        <w:rPr>
          <w:color w:val="969696" w:themeColor="accent3"/>
        </w:rPr>
        <w:t>//</w:t>
      </w:r>
      <w:proofErr w:type="spellStart"/>
      <w:r w:rsidRPr="00126A9F">
        <w:rPr>
          <w:color w:val="969696" w:themeColor="accent3"/>
        </w:rPr>
        <w:t>errorPrompt</w:t>
      </w:r>
      <w:proofErr w:type="spellEnd"/>
      <w:r w:rsidRPr="00126A9F">
        <w:rPr>
          <w:color w:val="969696" w:themeColor="accent3"/>
        </w:rPr>
        <w:t xml:space="preserve"> method is used for the situation, when there is not enough </w:t>
      </w:r>
      <w:proofErr w:type="spellStart"/>
      <w:r w:rsidRPr="00126A9F">
        <w:rPr>
          <w:color w:val="969696" w:themeColor="accent3"/>
        </w:rPr>
        <w:t>miutes</w:t>
      </w:r>
      <w:proofErr w:type="spellEnd"/>
      <w:r w:rsidRPr="00126A9F">
        <w:rPr>
          <w:color w:val="969696" w:themeColor="accent3"/>
        </w:rPr>
        <w:t xml:space="preserve"> to make a call</w:t>
      </w:r>
    </w:p>
    <w:p w14:paraId="7DD6D4C7" w14:textId="77777777" w:rsidR="00126A9F" w:rsidRPr="00126A9F" w:rsidRDefault="00126A9F" w:rsidP="00126A9F">
      <w:pPr>
        <w:ind w:left="720" w:firstLine="0"/>
        <w:rPr>
          <w:color w:val="92D050"/>
        </w:rPr>
      </w:pPr>
      <w:r w:rsidRPr="00126A9F">
        <w:rPr>
          <w:color w:val="92D050"/>
        </w:rPr>
        <w:t xml:space="preserve">private void </w:t>
      </w:r>
      <w:proofErr w:type="spellStart"/>
      <w:proofErr w:type="gramStart"/>
      <w:r w:rsidRPr="00126A9F">
        <w:rPr>
          <w:color w:val="92D050"/>
        </w:rPr>
        <w:t>errorPrompt</w:t>
      </w:r>
      <w:proofErr w:type="spellEnd"/>
      <w:r w:rsidRPr="00126A9F">
        <w:rPr>
          <w:color w:val="92D050"/>
        </w:rPr>
        <w:t>(</w:t>
      </w:r>
      <w:proofErr w:type="gramEnd"/>
      <w:r w:rsidRPr="00126A9F">
        <w:rPr>
          <w:color w:val="92D050"/>
        </w:rPr>
        <w:t xml:space="preserve">int </w:t>
      </w:r>
      <w:proofErr w:type="spellStart"/>
      <w:r w:rsidRPr="00126A9F">
        <w:rPr>
          <w:color w:val="92D050"/>
        </w:rPr>
        <w:t>errorCode</w:t>
      </w:r>
      <w:proofErr w:type="spellEnd"/>
      <w:r w:rsidRPr="00126A9F">
        <w:rPr>
          <w:color w:val="92D050"/>
        </w:rPr>
        <w:t>)</w:t>
      </w:r>
    </w:p>
    <w:p w14:paraId="14DFE7B4" w14:textId="43C78E69" w:rsidR="00126A9F" w:rsidRPr="00126A9F" w:rsidRDefault="00126A9F" w:rsidP="00126A9F">
      <w:pPr>
        <w:rPr>
          <w:color w:val="92D050"/>
        </w:rPr>
      </w:pPr>
      <w:r w:rsidRPr="00126A9F">
        <w:rPr>
          <w:color w:val="92D050"/>
        </w:rPr>
        <w:t xml:space="preserve">{     </w:t>
      </w:r>
    </w:p>
    <w:p w14:paraId="6CC8B3E3" w14:textId="35ADDB97" w:rsidR="00126A9F" w:rsidRPr="00126A9F" w:rsidRDefault="00126A9F" w:rsidP="00126A9F">
      <w:pPr>
        <w:ind w:left="1440" w:firstLine="0"/>
        <w:rPr>
          <w:color w:val="969696" w:themeColor="accent3"/>
        </w:rPr>
      </w:pPr>
      <w:r w:rsidRPr="00126A9F">
        <w:rPr>
          <w:color w:val="92D050"/>
        </w:rPr>
        <w:t xml:space="preserve">int </w:t>
      </w:r>
      <w:proofErr w:type="spellStart"/>
      <w:r w:rsidRPr="00126A9F">
        <w:rPr>
          <w:color w:val="92D050"/>
        </w:rPr>
        <w:t>remainingMinutesPrompt</w:t>
      </w:r>
      <w:proofErr w:type="spellEnd"/>
      <w:r w:rsidRPr="00126A9F">
        <w:rPr>
          <w:color w:val="92D050"/>
        </w:rPr>
        <w:t xml:space="preserve"> = 0; </w:t>
      </w:r>
      <w:r w:rsidRPr="00126A9F">
        <w:rPr>
          <w:color w:val="969696" w:themeColor="accent3"/>
        </w:rPr>
        <w:t xml:space="preserve">//This variable will be used for the added minutes. I've used a separate variable instead of adding a value straight to the </w:t>
      </w:r>
      <w:proofErr w:type="spellStart"/>
      <w:r w:rsidRPr="00126A9F">
        <w:rPr>
          <w:color w:val="969696" w:themeColor="accent3"/>
        </w:rPr>
        <w:t>remainingMinutes</w:t>
      </w:r>
      <w:proofErr w:type="spellEnd"/>
      <w:r w:rsidRPr="00126A9F">
        <w:rPr>
          <w:color w:val="969696" w:themeColor="accent3"/>
        </w:rPr>
        <w:t xml:space="preserve"> to check whether the user entered 0</w:t>
      </w:r>
    </w:p>
    <w:p w14:paraId="6AAA00F3" w14:textId="77777777" w:rsidR="00126A9F" w:rsidRPr="00126A9F" w:rsidRDefault="00126A9F" w:rsidP="00126A9F">
      <w:pPr>
        <w:ind w:left="1440" w:firstLine="0"/>
        <w:rPr>
          <w:color w:val="92D050"/>
        </w:rPr>
      </w:pPr>
      <w:r w:rsidRPr="00126A9F">
        <w:rPr>
          <w:color w:val="92D050"/>
        </w:rPr>
        <w:t xml:space="preserve">        </w:t>
      </w:r>
    </w:p>
    <w:p w14:paraId="16F3634A" w14:textId="69CE0F16" w:rsidR="00126A9F" w:rsidRPr="00126A9F" w:rsidRDefault="00126A9F" w:rsidP="00126A9F">
      <w:pPr>
        <w:ind w:left="1440" w:firstLine="0"/>
        <w:rPr>
          <w:color w:val="92D050"/>
        </w:rPr>
      </w:pPr>
      <w:r w:rsidRPr="00126A9F">
        <w:rPr>
          <w:color w:val="92D050"/>
        </w:rPr>
        <w:t xml:space="preserve">try </w:t>
      </w:r>
      <w:r w:rsidRPr="00126A9F">
        <w:rPr>
          <w:color w:val="969696" w:themeColor="accent3"/>
        </w:rPr>
        <w:t>//For the case when user enters not an integer value, we have a try-catch block</w:t>
      </w:r>
    </w:p>
    <w:p w14:paraId="1234CEC6" w14:textId="2125BA07" w:rsidR="00126A9F" w:rsidRPr="00126A9F" w:rsidRDefault="00126A9F" w:rsidP="00126A9F">
      <w:pPr>
        <w:ind w:left="1440" w:firstLine="0"/>
        <w:rPr>
          <w:color w:val="92D050"/>
        </w:rPr>
      </w:pPr>
      <w:r w:rsidRPr="00126A9F">
        <w:rPr>
          <w:color w:val="92D050"/>
        </w:rPr>
        <w:lastRenderedPageBreak/>
        <w:t>{</w:t>
      </w:r>
    </w:p>
    <w:p w14:paraId="0EED40F3" w14:textId="3F5E5BC2" w:rsidR="00126A9F" w:rsidRPr="00126A9F" w:rsidRDefault="00126A9F" w:rsidP="00126A9F">
      <w:pPr>
        <w:ind w:left="2160" w:firstLine="0"/>
        <w:rPr>
          <w:color w:val="969696" w:themeColor="accent3"/>
        </w:rPr>
      </w:pPr>
      <w:r w:rsidRPr="00126A9F">
        <w:rPr>
          <w:color w:val="92D050"/>
        </w:rPr>
        <w:t>switch(</w:t>
      </w:r>
      <w:proofErr w:type="spellStart"/>
      <w:r w:rsidRPr="00126A9F">
        <w:rPr>
          <w:color w:val="92D050"/>
        </w:rPr>
        <w:t>errorCode</w:t>
      </w:r>
      <w:proofErr w:type="spellEnd"/>
      <w:r w:rsidRPr="00126A9F">
        <w:rPr>
          <w:color w:val="92D050"/>
        </w:rPr>
        <w:t xml:space="preserve">) </w:t>
      </w:r>
      <w:r w:rsidRPr="00126A9F">
        <w:rPr>
          <w:color w:val="969696" w:themeColor="accent3"/>
        </w:rPr>
        <w:t xml:space="preserve">//We use switch statement on the </w:t>
      </w:r>
      <w:proofErr w:type="spellStart"/>
      <w:r w:rsidRPr="00126A9F">
        <w:rPr>
          <w:color w:val="969696" w:themeColor="accent3"/>
        </w:rPr>
        <w:t>errorCode</w:t>
      </w:r>
      <w:proofErr w:type="spellEnd"/>
      <w:r w:rsidRPr="00126A9F">
        <w:rPr>
          <w:color w:val="969696" w:themeColor="accent3"/>
        </w:rPr>
        <w:t xml:space="preserve"> value to compare it with values that go after case operator. There are 3 possible error codes: 0, 1 and 2. 0 is used when the user entered a 0, 1 is used when there is insufficient credit for a call, 2 is used when user entered the value which is not an integer</w:t>
      </w:r>
    </w:p>
    <w:p w14:paraId="3EE1548A" w14:textId="21F30AAE" w:rsidR="00126A9F" w:rsidRPr="00126A9F" w:rsidRDefault="00126A9F" w:rsidP="00126A9F">
      <w:pPr>
        <w:ind w:left="2160" w:firstLine="0"/>
        <w:rPr>
          <w:color w:val="92D050"/>
        </w:rPr>
      </w:pPr>
      <w:r w:rsidRPr="00126A9F">
        <w:rPr>
          <w:color w:val="92D050"/>
        </w:rPr>
        <w:t>{</w:t>
      </w:r>
    </w:p>
    <w:p w14:paraId="6574F6B1" w14:textId="03ED6997" w:rsidR="00126A9F" w:rsidRPr="00126A9F" w:rsidRDefault="00126A9F" w:rsidP="00C06D6D">
      <w:pPr>
        <w:ind w:left="2880" w:firstLine="0"/>
        <w:rPr>
          <w:color w:val="92D050"/>
        </w:rPr>
      </w:pPr>
      <w:r w:rsidRPr="00126A9F">
        <w:rPr>
          <w:color w:val="92D050"/>
        </w:rPr>
        <w:t xml:space="preserve">case 0: </w:t>
      </w:r>
      <w:proofErr w:type="spellStart"/>
      <w:r w:rsidRPr="00126A9F">
        <w:rPr>
          <w:color w:val="92D050"/>
        </w:rPr>
        <w:t>remainingMinutesPrompt</w:t>
      </w:r>
      <w:proofErr w:type="spellEnd"/>
      <w:r w:rsidRPr="00126A9F">
        <w:rPr>
          <w:color w:val="92D050"/>
        </w:rPr>
        <w:t xml:space="preserve"> = </w:t>
      </w:r>
      <w:proofErr w:type="spellStart"/>
      <w:r w:rsidRPr="00126A9F">
        <w:rPr>
          <w:color w:val="92D050"/>
        </w:rPr>
        <w:t>Integer.parseInt</w:t>
      </w:r>
      <w:proofErr w:type="spellEnd"/>
      <w:r w:rsidRPr="00126A9F">
        <w:rPr>
          <w:color w:val="92D050"/>
        </w:rPr>
        <w:t>(</w:t>
      </w:r>
      <w:proofErr w:type="spellStart"/>
      <w:r w:rsidRPr="00126A9F">
        <w:rPr>
          <w:color w:val="92D050"/>
        </w:rPr>
        <w:t>JOptionPane.showInputDialog</w:t>
      </w:r>
      <w:proofErr w:type="spellEnd"/>
      <w:r w:rsidRPr="00126A9F">
        <w:rPr>
          <w:color w:val="92D050"/>
        </w:rPr>
        <w:t>(</w:t>
      </w:r>
      <w:proofErr w:type="spellStart"/>
      <w:r w:rsidRPr="00126A9F">
        <w:rPr>
          <w:color w:val="92D050"/>
        </w:rPr>
        <w:t>GadgetShop.frame</w:t>
      </w:r>
      <w:proofErr w:type="spellEnd"/>
      <w:r w:rsidRPr="00126A9F">
        <w:rPr>
          <w:color w:val="92D050"/>
        </w:rPr>
        <w:t>, "Enter the value greater than 0")); break;</w:t>
      </w:r>
    </w:p>
    <w:p w14:paraId="5328C5DB" w14:textId="45F8780F" w:rsidR="00126A9F" w:rsidRPr="00126A9F" w:rsidRDefault="00126A9F" w:rsidP="00C06D6D">
      <w:pPr>
        <w:ind w:left="2880" w:firstLine="0"/>
        <w:rPr>
          <w:color w:val="92D050"/>
        </w:rPr>
      </w:pPr>
      <w:r w:rsidRPr="00126A9F">
        <w:rPr>
          <w:color w:val="92D050"/>
        </w:rPr>
        <w:t xml:space="preserve">case 1: </w:t>
      </w:r>
      <w:proofErr w:type="spellStart"/>
      <w:r w:rsidRPr="00126A9F">
        <w:rPr>
          <w:color w:val="92D050"/>
        </w:rPr>
        <w:t>remainingMinutesPrompt</w:t>
      </w:r>
      <w:proofErr w:type="spellEnd"/>
      <w:r w:rsidRPr="00126A9F">
        <w:rPr>
          <w:color w:val="92D050"/>
        </w:rPr>
        <w:t xml:space="preserve"> = </w:t>
      </w:r>
      <w:proofErr w:type="spellStart"/>
      <w:r w:rsidRPr="00126A9F">
        <w:rPr>
          <w:color w:val="92D050"/>
        </w:rPr>
        <w:t>Integer.parseInt</w:t>
      </w:r>
      <w:proofErr w:type="spellEnd"/>
      <w:r w:rsidRPr="00126A9F">
        <w:rPr>
          <w:color w:val="92D050"/>
        </w:rPr>
        <w:t>(</w:t>
      </w:r>
      <w:proofErr w:type="spellStart"/>
      <w:r w:rsidRPr="00126A9F">
        <w:rPr>
          <w:color w:val="92D050"/>
        </w:rPr>
        <w:t>JOptionPane.showInputDialog</w:t>
      </w:r>
      <w:proofErr w:type="spellEnd"/>
      <w:r w:rsidRPr="00126A9F">
        <w:rPr>
          <w:color w:val="92D050"/>
        </w:rPr>
        <w:t>(</w:t>
      </w:r>
      <w:proofErr w:type="spellStart"/>
      <w:r w:rsidRPr="00126A9F">
        <w:rPr>
          <w:color w:val="92D050"/>
        </w:rPr>
        <w:t>GadgetShop.frame</w:t>
      </w:r>
      <w:proofErr w:type="spellEnd"/>
      <w:r w:rsidRPr="00126A9F">
        <w:rPr>
          <w:color w:val="92D050"/>
        </w:rPr>
        <w:t>, "Insufficient credit. Please, enter the desired number of minutes to top up")); break;</w:t>
      </w:r>
    </w:p>
    <w:p w14:paraId="5E3B4F6E" w14:textId="71108864" w:rsidR="00126A9F" w:rsidRPr="00126A9F" w:rsidRDefault="00126A9F" w:rsidP="00C06D6D">
      <w:pPr>
        <w:ind w:left="2880" w:firstLine="0"/>
        <w:rPr>
          <w:color w:val="92D050"/>
        </w:rPr>
      </w:pPr>
      <w:r w:rsidRPr="00126A9F">
        <w:rPr>
          <w:color w:val="92D050"/>
        </w:rPr>
        <w:t xml:space="preserve">case 2: </w:t>
      </w:r>
      <w:proofErr w:type="spellStart"/>
      <w:r w:rsidRPr="00126A9F">
        <w:rPr>
          <w:color w:val="92D050"/>
        </w:rPr>
        <w:t>remainingMinutesPrompt</w:t>
      </w:r>
      <w:proofErr w:type="spellEnd"/>
      <w:r w:rsidRPr="00126A9F">
        <w:rPr>
          <w:color w:val="92D050"/>
        </w:rPr>
        <w:t xml:space="preserve"> = </w:t>
      </w:r>
      <w:proofErr w:type="spellStart"/>
      <w:r w:rsidRPr="00126A9F">
        <w:rPr>
          <w:color w:val="92D050"/>
        </w:rPr>
        <w:t>Integer.parseInt</w:t>
      </w:r>
      <w:proofErr w:type="spellEnd"/>
      <w:r w:rsidRPr="00126A9F">
        <w:rPr>
          <w:color w:val="92D050"/>
        </w:rPr>
        <w:t>(</w:t>
      </w:r>
      <w:proofErr w:type="spellStart"/>
      <w:r w:rsidRPr="00126A9F">
        <w:rPr>
          <w:color w:val="92D050"/>
        </w:rPr>
        <w:t>JOptionPane.showInputDialog</w:t>
      </w:r>
      <w:proofErr w:type="spellEnd"/>
      <w:r w:rsidRPr="00126A9F">
        <w:rPr>
          <w:color w:val="92D050"/>
        </w:rPr>
        <w:t>(</w:t>
      </w:r>
      <w:proofErr w:type="spellStart"/>
      <w:r w:rsidRPr="00126A9F">
        <w:rPr>
          <w:color w:val="92D050"/>
        </w:rPr>
        <w:t>GadgetShop.frame</w:t>
      </w:r>
      <w:proofErr w:type="spellEnd"/>
      <w:r w:rsidRPr="00126A9F">
        <w:rPr>
          <w:color w:val="92D050"/>
        </w:rPr>
        <w:t>, "Please, enter the correct value")); break;</w:t>
      </w:r>
    </w:p>
    <w:p w14:paraId="246305E1" w14:textId="224D56F8" w:rsidR="00126A9F" w:rsidRPr="00126A9F" w:rsidRDefault="00126A9F" w:rsidP="00126A9F">
      <w:pPr>
        <w:ind w:left="2160" w:firstLine="0"/>
        <w:rPr>
          <w:color w:val="92D050"/>
        </w:rPr>
      </w:pPr>
      <w:r w:rsidRPr="00126A9F">
        <w:rPr>
          <w:color w:val="92D050"/>
        </w:rPr>
        <w:t>}</w:t>
      </w:r>
    </w:p>
    <w:p w14:paraId="05E55731" w14:textId="0C0E3E7D" w:rsidR="00126A9F" w:rsidRPr="00126A9F" w:rsidRDefault="00126A9F" w:rsidP="00126A9F">
      <w:pPr>
        <w:ind w:left="2160" w:firstLine="0"/>
        <w:rPr>
          <w:color w:val="969696" w:themeColor="accent3"/>
        </w:rPr>
      </w:pPr>
      <w:proofErr w:type="gramStart"/>
      <w:r w:rsidRPr="00126A9F">
        <w:rPr>
          <w:color w:val="92D050"/>
        </w:rPr>
        <w:t>if(</w:t>
      </w:r>
      <w:proofErr w:type="spellStart"/>
      <w:proofErr w:type="gramEnd"/>
      <w:r w:rsidRPr="00126A9F">
        <w:rPr>
          <w:color w:val="92D050"/>
        </w:rPr>
        <w:t>remainingMinutesPrompt</w:t>
      </w:r>
      <w:proofErr w:type="spellEnd"/>
      <w:r w:rsidRPr="00126A9F">
        <w:rPr>
          <w:color w:val="92D050"/>
        </w:rPr>
        <w:t xml:space="preserve"> &gt; 0) </w:t>
      </w:r>
      <w:r w:rsidRPr="00126A9F">
        <w:rPr>
          <w:color w:val="969696" w:themeColor="accent3"/>
        </w:rPr>
        <w:t xml:space="preserve">//If user topped up the credit, we add those remaining minutes to the main </w:t>
      </w:r>
      <w:proofErr w:type="spellStart"/>
      <w:r w:rsidRPr="00126A9F">
        <w:rPr>
          <w:color w:val="969696" w:themeColor="accent3"/>
        </w:rPr>
        <w:t>remainingMinutes</w:t>
      </w:r>
      <w:proofErr w:type="spellEnd"/>
      <w:r w:rsidRPr="00126A9F">
        <w:rPr>
          <w:color w:val="969696" w:themeColor="accent3"/>
        </w:rPr>
        <w:t xml:space="preserve"> variable</w:t>
      </w:r>
    </w:p>
    <w:p w14:paraId="4A4EAD18" w14:textId="19800573" w:rsidR="00126A9F" w:rsidRPr="00126A9F" w:rsidRDefault="00126A9F" w:rsidP="00126A9F">
      <w:pPr>
        <w:ind w:left="2160" w:firstLine="0"/>
        <w:rPr>
          <w:color w:val="92D050"/>
        </w:rPr>
      </w:pPr>
      <w:r w:rsidRPr="00126A9F">
        <w:rPr>
          <w:color w:val="92D050"/>
        </w:rPr>
        <w:t>{</w:t>
      </w:r>
    </w:p>
    <w:p w14:paraId="475357B2" w14:textId="5F5DBD8E" w:rsidR="00126A9F" w:rsidRPr="00126A9F" w:rsidRDefault="00126A9F" w:rsidP="00C06D6D">
      <w:pPr>
        <w:ind w:left="2160"/>
        <w:rPr>
          <w:color w:val="92D050"/>
        </w:rPr>
      </w:pPr>
      <w:proofErr w:type="spellStart"/>
      <w:r w:rsidRPr="00126A9F">
        <w:rPr>
          <w:color w:val="92D050"/>
        </w:rPr>
        <w:t>remainingMinutes</w:t>
      </w:r>
      <w:proofErr w:type="spellEnd"/>
      <w:r w:rsidRPr="00126A9F">
        <w:rPr>
          <w:color w:val="92D050"/>
        </w:rPr>
        <w:t xml:space="preserve"> += </w:t>
      </w:r>
      <w:proofErr w:type="spellStart"/>
      <w:r w:rsidRPr="00126A9F">
        <w:rPr>
          <w:color w:val="92D050"/>
        </w:rPr>
        <w:t>remainingMinutesPrompt</w:t>
      </w:r>
      <w:proofErr w:type="spellEnd"/>
      <w:r w:rsidRPr="00126A9F">
        <w:rPr>
          <w:color w:val="92D050"/>
        </w:rPr>
        <w:t>;</w:t>
      </w:r>
    </w:p>
    <w:p w14:paraId="635829AB" w14:textId="2A3DD3F1" w:rsidR="00126A9F" w:rsidRPr="00126A9F" w:rsidRDefault="00126A9F" w:rsidP="00126A9F">
      <w:pPr>
        <w:ind w:left="2160" w:firstLine="0"/>
        <w:rPr>
          <w:color w:val="92D050"/>
        </w:rPr>
      </w:pPr>
      <w:r w:rsidRPr="00126A9F">
        <w:rPr>
          <w:color w:val="92D050"/>
        </w:rPr>
        <w:t>}</w:t>
      </w:r>
    </w:p>
    <w:p w14:paraId="48437570" w14:textId="20F898D9" w:rsidR="00126A9F" w:rsidRPr="00126A9F" w:rsidRDefault="00126A9F" w:rsidP="00126A9F">
      <w:pPr>
        <w:ind w:left="2160" w:firstLine="0"/>
        <w:rPr>
          <w:color w:val="969696" w:themeColor="accent3"/>
        </w:rPr>
      </w:pPr>
      <w:r w:rsidRPr="00126A9F">
        <w:rPr>
          <w:color w:val="92D050"/>
        </w:rPr>
        <w:t xml:space="preserve">else </w:t>
      </w:r>
      <w:r w:rsidRPr="00126A9F">
        <w:rPr>
          <w:color w:val="969696" w:themeColor="accent3"/>
        </w:rPr>
        <w:t xml:space="preserve">//If not, we have a recursive call of this function with an </w:t>
      </w:r>
      <w:proofErr w:type="spellStart"/>
      <w:r w:rsidRPr="00126A9F">
        <w:rPr>
          <w:color w:val="969696" w:themeColor="accent3"/>
        </w:rPr>
        <w:t>errorCode</w:t>
      </w:r>
      <w:proofErr w:type="spellEnd"/>
      <w:r w:rsidRPr="00126A9F">
        <w:rPr>
          <w:color w:val="969696" w:themeColor="accent3"/>
        </w:rPr>
        <w:t xml:space="preserve"> value equal to 0  </w:t>
      </w:r>
    </w:p>
    <w:p w14:paraId="5EFD2E3D" w14:textId="7C0C7D91" w:rsidR="00126A9F" w:rsidRPr="00126A9F" w:rsidRDefault="00126A9F" w:rsidP="00126A9F">
      <w:pPr>
        <w:ind w:left="2160" w:firstLine="0"/>
        <w:rPr>
          <w:color w:val="92D050"/>
        </w:rPr>
      </w:pPr>
      <w:r w:rsidRPr="00126A9F">
        <w:rPr>
          <w:color w:val="92D050"/>
        </w:rPr>
        <w:lastRenderedPageBreak/>
        <w:t>{</w:t>
      </w:r>
    </w:p>
    <w:p w14:paraId="31E3D139" w14:textId="063A217C" w:rsidR="00126A9F" w:rsidRPr="00126A9F" w:rsidRDefault="00126A9F" w:rsidP="00C06D6D">
      <w:pPr>
        <w:ind w:left="2160"/>
        <w:rPr>
          <w:color w:val="92D050"/>
        </w:rPr>
      </w:pPr>
      <w:proofErr w:type="spellStart"/>
      <w:proofErr w:type="gramStart"/>
      <w:r w:rsidRPr="00126A9F">
        <w:rPr>
          <w:color w:val="92D050"/>
        </w:rPr>
        <w:t>errorPrompt</w:t>
      </w:r>
      <w:proofErr w:type="spellEnd"/>
      <w:r w:rsidRPr="00126A9F">
        <w:rPr>
          <w:color w:val="92D050"/>
        </w:rPr>
        <w:t>(</w:t>
      </w:r>
      <w:proofErr w:type="gramEnd"/>
      <w:r w:rsidRPr="00126A9F">
        <w:rPr>
          <w:color w:val="92D050"/>
        </w:rPr>
        <w:t>0);</w:t>
      </w:r>
    </w:p>
    <w:p w14:paraId="0BDE433D" w14:textId="7F23449F" w:rsidR="00126A9F" w:rsidRPr="00126A9F" w:rsidRDefault="00126A9F" w:rsidP="00126A9F">
      <w:pPr>
        <w:ind w:left="2160" w:firstLine="0"/>
        <w:rPr>
          <w:color w:val="92D050"/>
        </w:rPr>
      </w:pPr>
      <w:r w:rsidRPr="00126A9F">
        <w:rPr>
          <w:color w:val="92D050"/>
        </w:rPr>
        <w:t>}</w:t>
      </w:r>
    </w:p>
    <w:p w14:paraId="68C6323B" w14:textId="070C78E8" w:rsidR="00126A9F" w:rsidRPr="00126A9F" w:rsidRDefault="00126A9F" w:rsidP="00126A9F">
      <w:pPr>
        <w:ind w:left="1440" w:firstLine="0"/>
        <w:rPr>
          <w:color w:val="92D050"/>
        </w:rPr>
      </w:pPr>
      <w:r w:rsidRPr="00126A9F">
        <w:rPr>
          <w:color w:val="92D050"/>
        </w:rPr>
        <w:t>}</w:t>
      </w:r>
    </w:p>
    <w:p w14:paraId="1681EEAF" w14:textId="04871A67" w:rsidR="00126A9F" w:rsidRPr="00126A9F" w:rsidRDefault="00126A9F" w:rsidP="00126A9F">
      <w:pPr>
        <w:ind w:left="1440" w:firstLine="0"/>
        <w:rPr>
          <w:color w:val="92D050"/>
        </w:rPr>
      </w:pPr>
      <w:proofErr w:type="gramStart"/>
      <w:r w:rsidRPr="00126A9F">
        <w:rPr>
          <w:color w:val="92D050"/>
        </w:rPr>
        <w:t>catch(</w:t>
      </w:r>
      <w:proofErr w:type="gramEnd"/>
      <w:r w:rsidRPr="00126A9F">
        <w:rPr>
          <w:color w:val="92D050"/>
        </w:rPr>
        <w:t>Exception e)</w:t>
      </w:r>
    </w:p>
    <w:p w14:paraId="11AE5C9C" w14:textId="4E0C84C9" w:rsidR="00126A9F" w:rsidRPr="00126A9F" w:rsidRDefault="00126A9F" w:rsidP="00126A9F">
      <w:pPr>
        <w:ind w:left="1440" w:firstLine="0"/>
        <w:rPr>
          <w:color w:val="92D050"/>
        </w:rPr>
      </w:pPr>
      <w:r w:rsidRPr="00126A9F">
        <w:rPr>
          <w:color w:val="92D050"/>
        </w:rPr>
        <w:t>{</w:t>
      </w:r>
    </w:p>
    <w:p w14:paraId="69238684" w14:textId="514EE2AB" w:rsidR="00126A9F" w:rsidRPr="00126A9F" w:rsidRDefault="00126A9F" w:rsidP="00126A9F">
      <w:pPr>
        <w:ind w:left="2160" w:firstLine="0"/>
        <w:rPr>
          <w:color w:val="969696" w:themeColor="accent3"/>
        </w:rPr>
      </w:pPr>
      <w:proofErr w:type="spellStart"/>
      <w:proofErr w:type="gramStart"/>
      <w:r w:rsidRPr="00126A9F">
        <w:rPr>
          <w:color w:val="92D050"/>
        </w:rPr>
        <w:t>errorPrompt</w:t>
      </w:r>
      <w:proofErr w:type="spellEnd"/>
      <w:r w:rsidRPr="00126A9F">
        <w:rPr>
          <w:color w:val="92D050"/>
        </w:rPr>
        <w:t>(</w:t>
      </w:r>
      <w:proofErr w:type="gramEnd"/>
      <w:r w:rsidRPr="00126A9F">
        <w:rPr>
          <w:color w:val="92D050"/>
        </w:rPr>
        <w:t xml:space="preserve">2); </w:t>
      </w:r>
      <w:r w:rsidRPr="00126A9F">
        <w:rPr>
          <w:color w:val="969696" w:themeColor="accent3"/>
        </w:rPr>
        <w:t xml:space="preserve">//Here we have a recursive call of this function with an </w:t>
      </w:r>
      <w:proofErr w:type="spellStart"/>
      <w:r w:rsidRPr="00126A9F">
        <w:rPr>
          <w:color w:val="969696" w:themeColor="accent3"/>
        </w:rPr>
        <w:t>errorCode</w:t>
      </w:r>
      <w:proofErr w:type="spellEnd"/>
      <w:r w:rsidRPr="00126A9F">
        <w:rPr>
          <w:color w:val="969696" w:themeColor="accent3"/>
        </w:rPr>
        <w:t xml:space="preserve"> value equal to 2 </w:t>
      </w:r>
    </w:p>
    <w:p w14:paraId="12EC587D" w14:textId="5A5A972E" w:rsidR="00126A9F" w:rsidRPr="00126A9F" w:rsidRDefault="00126A9F" w:rsidP="00126A9F">
      <w:pPr>
        <w:ind w:left="1440" w:firstLine="0"/>
        <w:rPr>
          <w:color w:val="92D050"/>
        </w:rPr>
      </w:pPr>
      <w:r w:rsidRPr="00126A9F">
        <w:rPr>
          <w:color w:val="92D050"/>
        </w:rPr>
        <w:t>}</w:t>
      </w:r>
    </w:p>
    <w:p w14:paraId="6405FD38" w14:textId="6066B07A" w:rsidR="00126A9F" w:rsidRPr="00126A9F" w:rsidRDefault="00126A9F" w:rsidP="00126A9F">
      <w:pPr>
        <w:ind w:left="720" w:firstLine="0"/>
        <w:rPr>
          <w:color w:val="92D050"/>
        </w:rPr>
      </w:pPr>
      <w:r w:rsidRPr="00126A9F">
        <w:rPr>
          <w:color w:val="92D050"/>
        </w:rPr>
        <w:t>}</w:t>
      </w:r>
    </w:p>
    <w:p w14:paraId="0CD91E44" w14:textId="77777777" w:rsidR="0036192C" w:rsidRDefault="0036192C" w:rsidP="00BF5427">
      <w:pPr>
        <w:ind w:firstLine="0"/>
        <w:rPr>
          <w:color w:val="92D050"/>
        </w:rPr>
      </w:pPr>
    </w:p>
    <w:p w14:paraId="530E7873" w14:textId="6BDEEEF9" w:rsidR="00C06D6D" w:rsidRDefault="00C06D6D" w:rsidP="00C06D6D">
      <w:pPr>
        <w:ind w:firstLine="0"/>
        <w:rPr>
          <w:color w:val="000000" w:themeColor="text1"/>
        </w:rPr>
      </w:pPr>
      <w:r>
        <w:rPr>
          <w:color w:val="000000" w:themeColor="text1"/>
        </w:rPr>
        <w:t xml:space="preserve">Here is the </w:t>
      </w:r>
      <w:r>
        <w:rPr>
          <w:color w:val="000000" w:themeColor="text1"/>
        </w:rPr>
        <w:t>block</w:t>
      </w:r>
      <w:r>
        <w:rPr>
          <w:color w:val="000000" w:themeColor="text1"/>
        </w:rPr>
        <w:t xml:space="preserve"> for </w:t>
      </w:r>
      <w:r>
        <w:rPr>
          <w:color w:val="000000" w:themeColor="text1"/>
        </w:rPr>
        <w:t>downloading music</w:t>
      </w:r>
      <w:r>
        <w:rPr>
          <w:color w:val="000000" w:themeColor="text1"/>
        </w:rPr>
        <w:t>:</w:t>
      </w:r>
    </w:p>
    <w:p w14:paraId="04A98692" w14:textId="161F7C64" w:rsidR="00C06D6D" w:rsidRPr="00C06D6D" w:rsidRDefault="00C06D6D" w:rsidP="00C06D6D">
      <w:pPr>
        <w:rPr>
          <w:color w:val="92D050"/>
        </w:rPr>
      </w:pPr>
      <w:proofErr w:type="gramStart"/>
      <w:r w:rsidRPr="00C06D6D">
        <w:rPr>
          <w:color w:val="92D050"/>
        </w:rPr>
        <w:t>try{</w:t>
      </w:r>
      <w:r>
        <w:rPr>
          <w:color w:val="92D050"/>
        </w:rPr>
        <w:t xml:space="preserve"> </w:t>
      </w:r>
      <w:r w:rsidRPr="00C06D6D">
        <w:rPr>
          <w:color w:val="969696" w:themeColor="accent3"/>
        </w:rPr>
        <w:t>//try/catch</w:t>
      </w:r>
      <w:proofErr w:type="gramEnd"/>
      <w:r w:rsidRPr="00C06D6D">
        <w:rPr>
          <w:color w:val="969696" w:themeColor="accent3"/>
        </w:rPr>
        <w:t xml:space="preserve"> statements work the same as with "Make A Call" button block</w:t>
      </w:r>
    </w:p>
    <w:p w14:paraId="769C4E5A" w14:textId="50D2E93C" w:rsidR="00C06D6D" w:rsidRPr="00C06D6D" w:rsidRDefault="00C06D6D" w:rsidP="00C06D6D">
      <w:pPr>
        <w:ind w:left="720"/>
        <w:rPr>
          <w:color w:val="92D050"/>
        </w:rPr>
      </w:pPr>
      <w:r w:rsidRPr="00C06D6D">
        <w:rPr>
          <w:color w:val="92D050"/>
        </w:rPr>
        <w:t xml:space="preserve">MP3 current = </w:t>
      </w:r>
      <w:proofErr w:type="gramStart"/>
      <w:r w:rsidRPr="00C06D6D">
        <w:rPr>
          <w:color w:val="92D050"/>
        </w:rPr>
        <w:t>allMP3.get(</w:t>
      </w:r>
      <w:proofErr w:type="spellStart"/>
      <w:proofErr w:type="gramEnd"/>
      <w:r w:rsidRPr="00C06D6D">
        <w:rPr>
          <w:color w:val="92D050"/>
        </w:rPr>
        <w:t>Integer.parseInt</w:t>
      </w:r>
      <w:proofErr w:type="spellEnd"/>
      <w:r w:rsidRPr="00C06D6D">
        <w:rPr>
          <w:color w:val="92D050"/>
        </w:rPr>
        <w:t>(</w:t>
      </w:r>
      <w:proofErr w:type="spellStart"/>
      <w:r w:rsidRPr="00C06D6D">
        <w:rPr>
          <w:color w:val="92D050"/>
        </w:rPr>
        <w:t>displayNumber.getText</w:t>
      </w:r>
      <w:proofErr w:type="spellEnd"/>
      <w:r w:rsidRPr="00C06D6D">
        <w:rPr>
          <w:color w:val="92D050"/>
        </w:rPr>
        <w:t>()));</w:t>
      </w:r>
    </w:p>
    <w:p w14:paraId="6576BF31" w14:textId="7909A3AC" w:rsidR="00C06D6D" w:rsidRPr="00C06D6D" w:rsidRDefault="00C06D6D" w:rsidP="00C06D6D">
      <w:pPr>
        <w:ind w:left="1440" w:firstLine="0"/>
        <w:rPr>
          <w:color w:val="969696" w:themeColor="accent3"/>
        </w:rPr>
      </w:pPr>
      <w:proofErr w:type="spellStart"/>
      <w:r w:rsidRPr="00C06D6D">
        <w:rPr>
          <w:color w:val="92D050"/>
        </w:rPr>
        <w:t>boolean</w:t>
      </w:r>
      <w:proofErr w:type="spellEnd"/>
      <w:r w:rsidRPr="00C06D6D">
        <w:rPr>
          <w:color w:val="92D050"/>
        </w:rPr>
        <w:t xml:space="preserve"> </w:t>
      </w:r>
      <w:proofErr w:type="spellStart"/>
      <w:r w:rsidRPr="00C06D6D">
        <w:rPr>
          <w:color w:val="92D050"/>
        </w:rPr>
        <w:t>checkDownload</w:t>
      </w:r>
      <w:proofErr w:type="spellEnd"/>
      <w:r w:rsidRPr="00C06D6D">
        <w:rPr>
          <w:color w:val="92D050"/>
        </w:rPr>
        <w:t xml:space="preserve"> = </w:t>
      </w:r>
      <w:proofErr w:type="spellStart"/>
      <w:proofErr w:type="gramStart"/>
      <w:r w:rsidRPr="00C06D6D">
        <w:rPr>
          <w:color w:val="92D050"/>
        </w:rPr>
        <w:t>current.download</w:t>
      </w:r>
      <w:proofErr w:type="spellEnd"/>
      <w:proofErr w:type="gramEnd"/>
      <w:r w:rsidRPr="00C06D6D">
        <w:rPr>
          <w:color w:val="92D050"/>
        </w:rPr>
        <w:t>(</w:t>
      </w:r>
      <w:proofErr w:type="spellStart"/>
      <w:r w:rsidRPr="00C06D6D">
        <w:rPr>
          <w:color w:val="92D050"/>
        </w:rPr>
        <w:t>trackName.getText</w:t>
      </w:r>
      <w:proofErr w:type="spellEnd"/>
      <w:r w:rsidRPr="00C06D6D">
        <w:rPr>
          <w:color w:val="92D050"/>
        </w:rPr>
        <w:t xml:space="preserve">(), </w:t>
      </w:r>
      <w:proofErr w:type="spellStart"/>
      <w:r w:rsidRPr="00C06D6D">
        <w:rPr>
          <w:color w:val="92D050"/>
        </w:rPr>
        <w:t>Double.parseDouble</w:t>
      </w:r>
      <w:proofErr w:type="spellEnd"/>
      <w:r w:rsidRPr="00C06D6D">
        <w:rPr>
          <w:color w:val="92D050"/>
        </w:rPr>
        <w:t>(</w:t>
      </w:r>
      <w:proofErr w:type="spellStart"/>
      <w:r w:rsidRPr="00C06D6D">
        <w:rPr>
          <w:color w:val="92D050"/>
        </w:rPr>
        <w:t>download.getText</w:t>
      </w:r>
      <w:proofErr w:type="spellEnd"/>
      <w:r w:rsidRPr="00C06D6D">
        <w:rPr>
          <w:color w:val="92D050"/>
        </w:rPr>
        <w:t xml:space="preserve">())); </w:t>
      </w:r>
      <w:r w:rsidRPr="00C06D6D">
        <w:rPr>
          <w:color w:val="969696" w:themeColor="accent3"/>
        </w:rPr>
        <w:t xml:space="preserve">//The download method returns </w:t>
      </w:r>
      <w:proofErr w:type="spellStart"/>
      <w:r w:rsidRPr="00C06D6D">
        <w:rPr>
          <w:color w:val="969696" w:themeColor="accent3"/>
        </w:rPr>
        <w:t>boolean</w:t>
      </w:r>
      <w:proofErr w:type="spellEnd"/>
      <w:r w:rsidRPr="00C06D6D">
        <w:rPr>
          <w:color w:val="969696" w:themeColor="accent3"/>
        </w:rPr>
        <w:t xml:space="preserve"> value. If our download was successful, </w:t>
      </w:r>
      <w:proofErr w:type="gramStart"/>
      <w:r w:rsidRPr="00C06D6D">
        <w:rPr>
          <w:color w:val="969696" w:themeColor="accent3"/>
        </w:rPr>
        <w:t>than</w:t>
      </w:r>
      <w:proofErr w:type="gramEnd"/>
      <w:r w:rsidRPr="00C06D6D">
        <w:rPr>
          <w:color w:val="969696" w:themeColor="accent3"/>
        </w:rPr>
        <w:t xml:space="preserve"> it returns true, otherwise - false</w:t>
      </w:r>
    </w:p>
    <w:p w14:paraId="1791953E" w14:textId="464A8374" w:rsidR="00C06D6D" w:rsidRPr="00C06D6D" w:rsidRDefault="00C06D6D" w:rsidP="00C06D6D">
      <w:pPr>
        <w:ind w:left="1440" w:firstLine="0"/>
        <w:rPr>
          <w:color w:val="969696" w:themeColor="accent3"/>
        </w:rPr>
      </w:pPr>
      <w:proofErr w:type="gramStart"/>
      <w:r w:rsidRPr="00C06D6D">
        <w:rPr>
          <w:color w:val="92D050"/>
        </w:rPr>
        <w:t>if(</w:t>
      </w:r>
      <w:proofErr w:type="spellStart"/>
      <w:proofErr w:type="gramEnd"/>
      <w:r w:rsidRPr="00C06D6D">
        <w:rPr>
          <w:color w:val="92D050"/>
        </w:rPr>
        <w:t>checkDownload</w:t>
      </w:r>
      <w:proofErr w:type="spellEnd"/>
      <w:r w:rsidRPr="00C06D6D">
        <w:rPr>
          <w:color w:val="92D050"/>
        </w:rPr>
        <w:t xml:space="preserve"> == true) </w:t>
      </w:r>
      <w:r w:rsidRPr="00C06D6D">
        <w:rPr>
          <w:color w:val="969696" w:themeColor="accent3"/>
        </w:rPr>
        <w:t>//We check whether the download was successful, if it was, we notify the user and show him the amount of space left</w:t>
      </w:r>
    </w:p>
    <w:p w14:paraId="47172837" w14:textId="33A1DF1E" w:rsidR="00C06D6D" w:rsidRPr="00C06D6D" w:rsidRDefault="00C06D6D" w:rsidP="00C06D6D">
      <w:pPr>
        <w:ind w:left="720"/>
        <w:rPr>
          <w:color w:val="92D050"/>
        </w:rPr>
      </w:pPr>
      <w:r w:rsidRPr="00C06D6D">
        <w:rPr>
          <w:color w:val="92D050"/>
        </w:rPr>
        <w:t>{</w:t>
      </w:r>
    </w:p>
    <w:p w14:paraId="5E6EA4C3" w14:textId="63F963E7" w:rsidR="00C06D6D" w:rsidRPr="00C06D6D" w:rsidRDefault="00C06D6D" w:rsidP="00C06D6D">
      <w:pPr>
        <w:ind w:left="2160" w:firstLine="0"/>
        <w:rPr>
          <w:color w:val="92D050"/>
        </w:rPr>
      </w:pPr>
      <w:proofErr w:type="spellStart"/>
      <w:r w:rsidRPr="00C06D6D">
        <w:rPr>
          <w:color w:val="92D050"/>
        </w:rPr>
        <w:t>JOptionPane.showMessageDialog</w:t>
      </w:r>
      <w:proofErr w:type="spellEnd"/>
      <w:r w:rsidRPr="00C06D6D">
        <w:rPr>
          <w:color w:val="92D050"/>
        </w:rPr>
        <w:t xml:space="preserve">(frame, "You've </w:t>
      </w:r>
      <w:proofErr w:type="spellStart"/>
      <w:r w:rsidRPr="00C06D6D">
        <w:rPr>
          <w:color w:val="92D050"/>
        </w:rPr>
        <w:t>successfuly</w:t>
      </w:r>
      <w:proofErr w:type="spellEnd"/>
      <w:r w:rsidRPr="00C06D6D">
        <w:rPr>
          <w:color w:val="92D050"/>
        </w:rPr>
        <w:t xml:space="preserve"> downloaded music. Remaining memory: " + </w:t>
      </w:r>
      <w:proofErr w:type="spellStart"/>
      <w:proofErr w:type="gramStart"/>
      <w:r w:rsidRPr="00C06D6D">
        <w:rPr>
          <w:color w:val="92D050"/>
        </w:rPr>
        <w:t>current.getMemory</w:t>
      </w:r>
      <w:proofErr w:type="spellEnd"/>
      <w:proofErr w:type="gramEnd"/>
      <w:r w:rsidRPr="00C06D6D">
        <w:rPr>
          <w:color w:val="92D050"/>
        </w:rPr>
        <w:t>());</w:t>
      </w:r>
    </w:p>
    <w:p w14:paraId="55B3C46D" w14:textId="717A853C" w:rsidR="00C06D6D" w:rsidRPr="00C06D6D" w:rsidRDefault="00C06D6D" w:rsidP="00C06D6D">
      <w:pPr>
        <w:ind w:left="720"/>
        <w:rPr>
          <w:color w:val="92D050"/>
        </w:rPr>
      </w:pPr>
      <w:r w:rsidRPr="00C06D6D">
        <w:rPr>
          <w:color w:val="92D050"/>
        </w:rPr>
        <w:t>}</w:t>
      </w:r>
    </w:p>
    <w:p w14:paraId="36BD5E9D" w14:textId="77777777" w:rsidR="00C06D6D" w:rsidRDefault="00C06D6D" w:rsidP="00C06D6D">
      <w:pPr>
        <w:ind w:left="720"/>
        <w:rPr>
          <w:color w:val="92D050"/>
        </w:rPr>
      </w:pPr>
      <w:proofErr w:type="gramStart"/>
      <w:r w:rsidRPr="00C06D6D">
        <w:rPr>
          <w:color w:val="92D050"/>
        </w:rPr>
        <w:t>clear(</w:t>
      </w:r>
      <w:proofErr w:type="gramEnd"/>
      <w:r w:rsidRPr="00C06D6D">
        <w:rPr>
          <w:color w:val="92D050"/>
        </w:rPr>
        <w:t>);</w:t>
      </w:r>
    </w:p>
    <w:p w14:paraId="06F51817" w14:textId="35952BC8" w:rsidR="00C06D6D" w:rsidRPr="00C06D6D" w:rsidRDefault="00C06D6D" w:rsidP="00C06D6D">
      <w:pPr>
        <w:rPr>
          <w:color w:val="92D050"/>
        </w:rPr>
      </w:pPr>
      <w:r w:rsidRPr="00C06D6D">
        <w:rPr>
          <w:color w:val="92D050"/>
        </w:rPr>
        <w:lastRenderedPageBreak/>
        <w:t>}</w:t>
      </w:r>
    </w:p>
    <w:p w14:paraId="03A9CD80" w14:textId="19E38767" w:rsidR="00C06D6D" w:rsidRPr="00C06D6D" w:rsidRDefault="00C06D6D" w:rsidP="00C06D6D">
      <w:pPr>
        <w:ind w:left="720" w:firstLine="0"/>
        <w:rPr>
          <w:color w:val="92D050"/>
        </w:rPr>
      </w:pPr>
      <w:proofErr w:type="gramStart"/>
      <w:r w:rsidRPr="00C06D6D">
        <w:rPr>
          <w:color w:val="92D050"/>
        </w:rPr>
        <w:t>catch(</w:t>
      </w:r>
      <w:proofErr w:type="spellStart"/>
      <w:proofErr w:type="gramEnd"/>
      <w:r w:rsidRPr="00C06D6D">
        <w:rPr>
          <w:color w:val="92D050"/>
        </w:rPr>
        <w:t>NumberFormatException</w:t>
      </w:r>
      <w:proofErr w:type="spellEnd"/>
      <w:r w:rsidRPr="00C06D6D">
        <w:rPr>
          <w:color w:val="92D050"/>
        </w:rPr>
        <w:t xml:space="preserve"> e)</w:t>
      </w:r>
    </w:p>
    <w:p w14:paraId="243D623F" w14:textId="48CE3024" w:rsidR="00C06D6D" w:rsidRPr="00C06D6D" w:rsidRDefault="00C06D6D" w:rsidP="00C06D6D">
      <w:pPr>
        <w:ind w:left="720" w:firstLine="0"/>
        <w:rPr>
          <w:color w:val="92D050"/>
        </w:rPr>
      </w:pPr>
      <w:r w:rsidRPr="00C06D6D">
        <w:rPr>
          <w:color w:val="92D050"/>
        </w:rPr>
        <w:t>{</w:t>
      </w:r>
    </w:p>
    <w:p w14:paraId="61EECDF2" w14:textId="2919B7FC" w:rsidR="00C06D6D" w:rsidRPr="00C06D6D" w:rsidRDefault="00C06D6D" w:rsidP="00C06D6D">
      <w:pPr>
        <w:ind w:left="1440" w:firstLine="0"/>
        <w:rPr>
          <w:color w:val="92D050"/>
        </w:rPr>
      </w:pPr>
      <w:proofErr w:type="spellStart"/>
      <w:r w:rsidRPr="00C06D6D">
        <w:rPr>
          <w:color w:val="92D050"/>
        </w:rPr>
        <w:t>JOptionPane.showMessageDialog</w:t>
      </w:r>
      <w:proofErr w:type="spellEnd"/>
      <w:r w:rsidRPr="00C06D6D">
        <w:rPr>
          <w:color w:val="92D050"/>
        </w:rPr>
        <w:t>(frame, "Please, enter all the values that are needed in a correct format!");</w:t>
      </w:r>
    </w:p>
    <w:p w14:paraId="215FAC8F" w14:textId="5AB40F65" w:rsidR="00C06D6D" w:rsidRPr="00C06D6D" w:rsidRDefault="00C06D6D" w:rsidP="00C06D6D">
      <w:pPr>
        <w:ind w:left="720" w:firstLine="0"/>
        <w:rPr>
          <w:color w:val="92D050"/>
        </w:rPr>
      </w:pPr>
      <w:r w:rsidRPr="00C06D6D">
        <w:rPr>
          <w:color w:val="92D050"/>
        </w:rPr>
        <w:t>}</w:t>
      </w:r>
    </w:p>
    <w:p w14:paraId="6E6BB626" w14:textId="48BF6F28" w:rsidR="00C06D6D" w:rsidRPr="00C06D6D" w:rsidRDefault="00C06D6D" w:rsidP="00C06D6D">
      <w:pPr>
        <w:ind w:left="720" w:firstLine="0"/>
        <w:rPr>
          <w:color w:val="92D050"/>
        </w:rPr>
      </w:pPr>
      <w:proofErr w:type="gramStart"/>
      <w:r w:rsidRPr="00C06D6D">
        <w:rPr>
          <w:color w:val="92D050"/>
        </w:rPr>
        <w:t>catch(</w:t>
      </w:r>
      <w:proofErr w:type="spellStart"/>
      <w:proofErr w:type="gramEnd"/>
      <w:r w:rsidRPr="00C06D6D">
        <w:rPr>
          <w:color w:val="92D050"/>
        </w:rPr>
        <w:t>IndexOutOfBoundsException</w:t>
      </w:r>
      <w:proofErr w:type="spellEnd"/>
      <w:r w:rsidRPr="00C06D6D">
        <w:rPr>
          <w:color w:val="92D050"/>
        </w:rPr>
        <w:t xml:space="preserve"> e)</w:t>
      </w:r>
    </w:p>
    <w:p w14:paraId="3537C598" w14:textId="731826B9" w:rsidR="00C06D6D" w:rsidRPr="00C06D6D" w:rsidRDefault="00C06D6D" w:rsidP="00C06D6D">
      <w:pPr>
        <w:ind w:left="720" w:firstLine="0"/>
        <w:rPr>
          <w:color w:val="92D050"/>
        </w:rPr>
      </w:pPr>
      <w:r w:rsidRPr="00C06D6D">
        <w:rPr>
          <w:color w:val="92D050"/>
        </w:rPr>
        <w:t>{</w:t>
      </w:r>
    </w:p>
    <w:p w14:paraId="37A42060" w14:textId="00927535" w:rsidR="00C06D6D" w:rsidRPr="00C06D6D" w:rsidRDefault="00C06D6D" w:rsidP="00C06D6D">
      <w:pPr>
        <w:ind w:left="720"/>
        <w:rPr>
          <w:color w:val="92D050"/>
        </w:rPr>
      </w:pPr>
      <w:proofErr w:type="spellStart"/>
      <w:r w:rsidRPr="00C06D6D">
        <w:rPr>
          <w:color w:val="92D050"/>
        </w:rPr>
        <w:t>JOptionPane.showMessageDialog</w:t>
      </w:r>
      <w:proofErr w:type="spellEnd"/>
      <w:r w:rsidRPr="00C06D6D">
        <w:rPr>
          <w:color w:val="92D050"/>
        </w:rPr>
        <w:t>(frame, "MP3 player not found");</w:t>
      </w:r>
    </w:p>
    <w:p w14:paraId="4D6DFA2E" w14:textId="0DA7183F" w:rsidR="00C06D6D" w:rsidRDefault="00C06D6D" w:rsidP="00C06D6D">
      <w:pPr>
        <w:ind w:left="720" w:firstLine="0"/>
        <w:rPr>
          <w:color w:val="92D050"/>
        </w:rPr>
      </w:pPr>
      <w:r w:rsidRPr="00C06D6D">
        <w:rPr>
          <w:color w:val="92D050"/>
        </w:rPr>
        <w:t>}</w:t>
      </w:r>
    </w:p>
    <w:p w14:paraId="55E280A0" w14:textId="77777777" w:rsidR="00C06D6D" w:rsidRDefault="00C06D6D" w:rsidP="00C06D6D">
      <w:pPr>
        <w:ind w:left="720" w:firstLine="0"/>
        <w:rPr>
          <w:color w:val="000000" w:themeColor="text1"/>
        </w:rPr>
      </w:pPr>
    </w:p>
    <w:p w14:paraId="49EEE334" w14:textId="09CD0CB1" w:rsidR="00C06D6D" w:rsidRDefault="00C06D6D" w:rsidP="00C06D6D">
      <w:pPr>
        <w:ind w:firstLine="0"/>
        <w:rPr>
          <w:color w:val="000000" w:themeColor="text1"/>
        </w:rPr>
      </w:pPr>
      <w:proofErr w:type="gramStart"/>
      <w:r>
        <w:rPr>
          <w:color w:val="000000" w:themeColor="text1"/>
        </w:rPr>
        <w:t>Also</w:t>
      </w:r>
      <w:proofErr w:type="gramEnd"/>
      <w:r>
        <w:rPr>
          <w:color w:val="000000" w:themeColor="text1"/>
        </w:rPr>
        <w:t xml:space="preserve"> I’ve created the method to delete music and here are try/catch statements to call it</w:t>
      </w:r>
      <w:r>
        <w:rPr>
          <w:color w:val="000000" w:themeColor="text1"/>
        </w:rPr>
        <w:t>:</w:t>
      </w:r>
    </w:p>
    <w:p w14:paraId="1E140FB7" w14:textId="77777777" w:rsidR="00C06D6D" w:rsidRDefault="00C06D6D" w:rsidP="00C06D6D">
      <w:pPr>
        <w:ind w:firstLine="0"/>
        <w:rPr>
          <w:color w:val="000000" w:themeColor="text1"/>
        </w:rPr>
      </w:pPr>
    </w:p>
    <w:p w14:paraId="1579E505" w14:textId="77777777" w:rsidR="00C06D6D" w:rsidRPr="00C06D6D" w:rsidRDefault="00C06D6D" w:rsidP="00C06D6D">
      <w:pPr>
        <w:ind w:left="720" w:firstLine="0"/>
        <w:rPr>
          <w:color w:val="969696" w:themeColor="accent3"/>
        </w:rPr>
      </w:pPr>
      <w:r w:rsidRPr="00C06D6D">
        <w:rPr>
          <w:color w:val="969696" w:themeColor="accent3"/>
        </w:rPr>
        <w:t>//This one works the same as "Download Music", but calls the delete method and instead of checking remaining memory, we actually check if the track's name exist in the HashMap of the MP3 class. There is a try/catch block for that inside the delete method</w:t>
      </w:r>
    </w:p>
    <w:p w14:paraId="0053A74B" w14:textId="7E534403" w:rsidR="00C06D6D" w:rsidRPr="00C06D6D" w:rsidRDefault="00C06D6D" w:rsidP="00C06D6D">
      <w:pPr>
        <w:ind w:left="720" w:firstLine="0"/>
        <w:rPr>
          <w:color w:val="92D050"/>
        </w:rPr>
      </w:pPr>
      <w:r w:rsidRPr="00C06D6D">
        <w:rPr>
          <w:color w:val="92D050"/>
        </w:rPr>
        <w:t xml:space="preserve"> </w:t>
      </w:r>
      <w:proofErr w:type="gramStart"/>
      <w:r w:rsidRPr="00C06D6D">
        <w:rPr>
          <w:color w:val="92D050"/>
        </w:rPr>
        <w:t>try{</w:t>
      </w:r>
      <w:proofErr w:type="gramEnd"/>
    </w:p>
    <w:p w14:paraId="24459DBF" w14:textId="5447C6E8" w:rsidR="00C06D6D" w:rsidRPr="00C06D6D" w:rsidRDefault="00C06D6D" w:rsidP="00C06D6D">
      <w:pPr>
        <w:ind w:left="720"/>
        <w:rPr>
          <w:color w:val="92D050"/>
        </w:rPr>
      </w:pPr>
      <w:r w:rsidRPr="00C06D6D">
        <w:rPr>
          <w:color w:val="92D050"/>
        </w:rPr>
        <w:t xml:space="preserve">MP3 current = </w:t>
      </w:r>
      <w:proofErr w:type="gramStart"/>
      <w:r w:rsidRPr="00C06D6D">
        <w:rPr>
          <w:color w:val="92D050"/>
        </w:rPr>
        <w:t>allMP3.get(</w:t>
      </w:r>
      <w:proofErr w:type="spellStart"/>
      <w:proofErr w:type="gramEnd"/>
      <w:r w:rsidRPr="00C06D6D">
        <w:rPr>
          <w:color w:val="92D050"/>
        </w:rPr>
        <w:t>Integer.parseInt</w:t>
      </w:r>
      <w:proofErr w:type="spellEnd"/>
      <w:r w:rsidRPr="00C06D6D">
        <w:rPr>
          <w:color w:val="92D050"/>
        </w:rPr>
        <w:t>(</w:t>
      </w:r>
      <w:proofErr w:type="spellStart"/>
      <w:r w:rsidRPr="00C06D6D">
        <w:rPr>
          <w:color w:val="92D050"/>
        </w:rPr>
        <w:t>displayNumber.getText</w:t>
      </w:r>
      <w:proofErr w:type="spellEnd"/>
      <w:r w:rsidRPr="00C06D6D">
        <w:rPr>
          <w:color w:val="92D050"/>
        </w:rPr>
        <w:t>()));</w:t>
      </w:r>
    </w:p>
    <w:p w14:paraId="1DC17664" w14:textId="158ED4B0" w:rsidR="00C06D6D" w:rsidRPr="00C06D6D" w:rsidRDefault="00C06D6D" w:rsidP="00C06D6D">
      <w:pPr>
        <w:ind w:left="720"/>
        <w:rPr>
          <w:color w:val="92D050"/>
        </w:rPr>
      </w:pPr>
      <w:proofErr w:type="spellStart"/>
      <w:r w:rsidRPr="00C06D6D">
        <w:rPr>
          <w:color w:val="92D050"/>
        </w:rPr>
        <w:t>boolean</w:t>
      </w:r>
      <w:proofErr w:type="spellEnd"/>
      <w:r w:rsidRPr="00C06D6D">
        <w:rPr>
          <w:color w:val="92D050"/>
        </w:rPr>
        <w:t xml:space="preserve"> </w:t>
      </w:r>
      <w:proofErr w:type="spellStart"/>
      <w:r w:rsidRPr="00C06D6D">
        <w:rPr>
          <w:color w:val="92D050"/>
        </w:rPr>
        <w:t>checkTrackAvailability</w:t>
      </w:r>
      <w:proofErr w:type="spellEnd"/>
      <w:r w:rsidRPr="00C06D6D">
        <w:rPr>
          <w:color w:val="92D050"/>
        </w:rPr>
        <w:t xml:space="preserve"> = </w:t>
      </w:r>
      <w:proofErr w:type="spellStart"/>
      <w:proofErr w:type="gramStart"/>
      <w:r w:rsidRPr="00C06D6D">
        <w:rPr>
          <w:color w:val="92D050"/>
        </w:rPr>
        <w:t>current.delete</w:t>
      </w:r>
      <w:proofErr w:type="spellEnd"/>
      <w:proofErr w:type="gramEnd"/>
      <w:r w:rsidRPr="00C06D6D">
        <w:rPr>
          <w:color w:val="92D050"/>
        </w:rPr>
        <w:t>(</w:t>
      </w:r>
      <w:proofErr w:type="spellStart"/>
      <w:r w:rsidRPr="00C06D6D">
        <w:rPr>
          <w:color w:val="92D050"/>
        </w:rPr>
        <w:t>trackName.getText</w:t>
      </w:r>
      <w:proofErr w:type="spellEnd"/>
      <w:r w:rsidRPr="00C06D6D">
        <w:rPr>
          <w:color w:val="92D050"/>
        </w:rPr>
        <w:t>());</w:t>
      </w:r>
    </w:p>
    <w:p w14:paraId="21E79F90" w14:textId="23822547" w:rsidR="00C06D6D" w:rsidRPr="00C06D6D" w:rsidRDefault="00C06D6D" w:rsidP="00C06D6D">
      <w:pPr>
        <w:ind w:left="720"/>
        <w:rPr>
          <w:color w:val="92D050"/>
        </w:rPr>
      </w:pPr>
      <w:proofErr w:type="gramStart"/>
      <w:r w:rsidRPr="00C06D6D">
        <w:rPr>
          <w:color w:val="92D050"/>
        </w:rPr>
        <w:t>if(</w:t>
      </w:r>
      <w:proofErr w:type="spellStart"/>
      <w:proofErr w:type="gramEnd"/>
      <w:r w:rsidRPr="00C06D6D">
        <w:rPr>
          <w:color w:val="92D050"/>
        </w:rPr>
        <w:t>checkTrackAvailability</w:t>
      </w:r>
      <w:proofErr w:type="spellEnd"/>
      <w:r w:rsidRPr="00C06D6D">
        <w:rPr>
          <w:color w:val="92D050"/>
        </w:rPr>
        <w:t xml:space="preserve"> == true)</w:t>
      </w:r>
    </w:p>
    <w:p w14:paraId="4DE12ADB" w14:textId="52DCD741" w:rsidR="00C06D6D" w:rsidRPr="00C06D6D" w:rsidRDefault="00C06D6D" w:rsidP="00C06D6D">
      <w:pPr>
        <w:ind w:left="720"/>
        <w:rPr>
          <w:color w:val="92D050"/>
        </w:rPr>
      </w:pPr>
      <w:r w:rsidRPr="00C06D6D">
        <w:rPr>
          <w:color w:val="92D050"/>
        </w:rPr>
        <w:t>{</w:t>
      </w:r>
    </w:p>
    <w:p w14:paraId="523601B4" w14:textId="7D3AB6DF" w:rsidR="00C06D6D" w:rsidRPr="00C06D6D" w:rsidRDefault="00C06D6D" w:rsidP="00C06D6D">
      <w:pPr>
        <w:ind w:left="2160" w:firstLine="0"/>
        <w:rPr>
          <w:color w:val="92D050"/>
        </w:rPr>
      </w:pPr>
      <w:proofErr w:type="spellStart"/>
      <w:r w:rsidRPr="00C06D6D">
        <w:rPr>
          <w:color w:val="92D050"/>
        </w:rPr>
        <w:t>JOptionPane.showMessageDialog</w:t>
      </w:r>
      <w:proofErr w:type="spellEnd"/>
      <w:r w:rsidRPr="00C06D6D">
        <w:rPr>
          <w:color w:val="92D050"/>
        </w:rPr>
        <w:t xml:space="preserve">(frame, "You've </w:t>
      </w:r>
      <w:proofErr w:type="spellStart"/>
      <w:r w:rsidRPr="00C06D6D">
        <w:rPr>
          <w:color w:val="92D050"/>
        </w:rPr>
        <w:t>successfuly</w:t>
      </w:r>
      <w:proofErr w:type="spellEnd"/>
      <w:r w:rsidRPr="00C06D6D">
        <w:rPr>
          <w:color w:val="92D050"/>
        </w:rPr>
        <w:t xml:space="preserve"> deleted music. Remaining memory: " + </w:t>
      </w:r>
      <w:proofErr w:type="spellStart"/>
      <w:proofErr w:type="gramStart"/>
      <w:r w:rsidRPr="00C06D6D">
        <w:rPr>
          <w:color w:val="92D050"/>
        </w:rPr>
        <w:t>current.getMemory</w:t>
      </w:r>
      <w:proofErr w:type="spellEnd"/>
      <w:proofErr w:type="gramEnd"/>
      <w:r w:rsidRPr="00C06D6D">
        <w:rPr>
          <w:color w:val="92D050"/>
        </w:rPr>
        <w:t>());</w:t>
      </w:r>
    </w:p>
    <w:p w14:paraId="7CEC30AD" w14:textId="5086762E" w:rsidR="00C06D6D" w:rsidRPr="00C06D6D" w:rsidRDefault="00C06D6D" w:rsidP="00C06D6D">
      <w:pPr>
        <w:ind w:left="720"/>
        <w:rPr>
          <w:color w:val="92D050"/>
        </w:rPr>
      </w:pPr>
      <w:r w:rsidRPr="00C06D6D">
        <w:rPr>
          <w:color w:val="92D050"/>
        </w:rPr>
        <w:t>}</w:t>
      </w:r>
    </w:p>
    <w:p w14:paraId="0C145855" w14:textId="5170B593" w:rsidR="00C06D6D" w:rsidRPr="00C06D6D" w:rsidRDefault="00C06D6D" w:rsidP="00C06D6D">
      <w:pPr>
        <w:ind w:left="720"/>
        <w:rPr>
          <w:color w:val="92D050"/>
        </w:rPr>
      </w:pPr>
      <w:proofErr w:type="gramStart"/>
      <w:r w:rsidRPr="00C06D6D">
        <w:rPr>
          <w:color w:val="92D050"/>
        </w:rPr>
        <w:lastRenderedPageBreak/>
        <w:t>clear(</w:t>
      </w:r>
      <w:proofErr w:type="gramEnd"/>
      <w:r w:rsidRPr="00C06D6D">
        <w:rPr>
          <w:color w:val="92D050"/>
        </w:rPr>
        <w:t>);</w:t>
      </w:r>
    </w:p>
    <w:p w14:paraId="038D758C" w14:textId="6BF2B3B3" w:rsidR="00C06D6D" w:rsidRPr="00C06D6D" w:rsidRDefault="00C06D6D" w:rsidP="00C06D6D">
      <w:pPr>
        <w:ind w:left="720" w:firstLine="0"/>
        <w:rPr>
          <w:color w:val="92D050"/>
        </w:rPr>
      </w:pPr>
      <w:r w:rsidRPr="00C06D6D">
        <w:rPr>
          <w:color w:val="92D050"/>
        </w:rPr>
        <w:t>}</w:t>
      </w:r>
    </w:p>
    <w:p w14:paraId="64E325F8" w14:textId="58E4B810" w:rsidR="00C06D6D" w:rsidRPr="00C06D6D" w:rsidRDefault="00C06D6D" w:rsidP="00C06D6D">
      <w:pPr>
        <w:ind w:left="720" w:firstLine="0"/>
        <w:rPr>
          <w:color w:val="92D050"/>
        </w:rPr>
      </w:pPr>
      <w:proofErr w:type="gramStart"/>
      <w:r w:rsidRPr="00C06D6D">
        <w:rPr>
          <w:color w:val="92D050"/>
        </w:rPr>
        <w:t>catch(</w:t>
      </w:r>
      <w:proofErr w:type="spellStart"/>
      <w:proofErr w:type="gramEnd"/>
      <w:r w:rsidRPr="00C06D6D">
        <w:rPr>
          <w:color w:val="92D050"/>
        </w:rPr>
        <w:t>NumberFormatException</w:t>
      </w:r>
      <w:proofErr w:type="spellEnd"/>
      <w:r w:rsidRPr="00C06D6D">
        <w:rPr>
          <w:color w:val="92D050"/>
        </w:rPr>
        <w:t xml:space="preserve"> e)</w:t>
      </w:r>
    </w:p>
    <w:p w14:paraId="79347814" w14:textId="59761627" w:rsidR="00C06D6D" w:rsidRPr="00C06D6D" w:rsidRDefault="00C06D6D" w:rsidP="00C06D6D">
      <w:pPr>
        <w:ind w:left="720" w:firstLine="0"/>
        <w:rPr>
          <w:color w:val="92D050"/>
        </w:rPr>
      </w:pPr>
      <w:r w:rsidRPr="00C06D6D">
        <w:rPr>
          <w:color w:val="92D050"/>
        </w:rPr>
        <w:t>{</w:t>
      </w:r>
    </w:p>
    <w:p w14:paraId="6CEF8110" w14:textId="223CB5EE" w:rsidR="00C06D6D" w:rsidRPr="00C06D6D" w:rsidRDefault="00C06D6D" w:rsidP="00C06D6D">
      <w:pPr>
        <w:ind w:left="1440" w:firstLine="0"/>
        <w:rPr>
          <w:color w:val="92D050"/>
        </w:rPr>
      </w:pPr>
      <w:proofErr w:type="spellStart"/>
      <w:r w:rsidRPr="00C06D6D">
        <w:rPr>
          <w:color w:val="92D050"/>
        </w:rPr>
        <w:t>JOptionPane.showMessageDialog</w:t>
      </w:r>
      <w:proofErr w:type="spellEnd"/>
      <w:r w:rsidRPr="00C06D6D">
        <w:rPr>
          <w:color w:val="92D050"/>
        </w:rPr>
        <w:t>(frame, "Please, enter all the values that are needed in a correct format!");</w:t>
      </w:r>
    </w:p>
    <w:p w14:paraId="3B372EEF" w14:textId="0E1C242F" w:rsidR="00C06D6D" w:rsidRPr="00C06D6D" w:rsidRDefault="00C06D6D" w:rsidP="00C06D6D">
      <w:pPr>
        <w:ind w:left="720" w:firstLine="0"/>
        <w:rPr>
          <w:color w:val="92D050"/>
        </w:rPr>
      </w:pPr>
      <w:r w:rsidRPr="00C06D6D">
        <w:rPr>
          <w:color w:val="92D050"/>
        </w:rPr>
        <w:t>}</w:t>
      </w:r>
    </w:p>
    <w:p w14:paraId="4F1064DC" w14:textId="68A4E5CE" w:rsidR="00C06D6D" w:rsidRPr="00C06D6D" w:rsidRDefault="00C06D6D" w:rsidP="00C06D6D">
      <w:pPr>
        <w:ind w:left="720" w:firstLine="0"/>
        <w:rPr>
          <w:color w:val="92D050"/>
        </w:rPr>
      </w:pPr>
      <w:proofErr w:type="gramStart"/>
      <w:r w:rsidRPr="00C06D6D">
        <w:rPr>
          <w:color w:val="92D050"/>
        </w:rPr>
        <w:t>catch(</w:t>
      </w:r>
      <w:proofErr w:type="spellStart"/>
      <w:proofErr w:type="gramEnd"/>
      <w:r w:rsidRPr="00C06D6D">
        <w:rPr>
          <w:color w:val="92D050"/>
        </w:rPr>
        <w:t>IndexOutOfBoundsException</w:t>
      </w:r>
      <w:proofErr w:type="spellEnd"/>
      <w:r w:rsidRPr="00C06D6D">
        <w:rPr>
          <w:color w:val="92D050"/>
        </w:rPr>
        <w:t xml:space="preserve"> e)</w:t>
      </w:r>
    </w:p>
    <w:p w14:paraId="42FA2430" w14:textId="1910FBA9" w:rsidR="00C06D6D" w:rsidRPr="00C06D6D" w:rsidRDefault="00C06D6D" w:rsidP="00C06D6D">
      <w:pPr>
        <w:ind w:left="720" w:firstLine="0"/>
        <w:rPr>
          <w:color w:val="92D050"/>
        </w:rPr>
      </w:pPr>
      <w:r w:rsidRPr="00C06D6D">
        <w:rPr>
          <w:color w:val="92D050"/>
        </w:rPr>
        <w:t>{</w:t>
      </w:r>
    </w:p>
    <w:p w14:paraId="114B1E3B" w14:textId="3B93447B" w:rsidR="00C06D6D" w:rsidRPr="00C06D6D" w:rsidRDefault="00C06D6D" w:rsidP="00C06D6D">
      <w:pPr>
        <w:ind w:left="720"/>
        <w:rPr>
          <w:color w:val="92D050"/>
        </w:rPr>
      </w:pPr>
      <w:proofErr w:type="spellStart"/>
      <w:r w:rsidRPr="00C06D6D">
        <w:rPr>
          <w:color w:val="92D050"/>
        </w:rPr>
        <w:t>JOptionPane.showMessageDialog</w:t>
      </w:r>
      <w:proofErr w:type="spellEnd"/>
      <w:r w:rsidRPr="00C06D6D">
        <w:rPr>
          <w:color w:val="92D050"/>
        </w:rPr>
        <w:t>(frame, "MP3 player not found");</w:t>
      </w:r>
    </w:p>
    <w:p w14:paraId="09D37A47" w14:textId="1BB70478" w:rsidR="00C06D6D" w:rsidRDefault="00C06D6D" w:rsidP="00C06D6D">
      <w:pPr>
        <w:ind w:left="720" w:firstLine="0"/>
        <w:rPr>
          <w:color w:val="92D050"/>
        </w:rPr>
      </w:pPr>
      <w:r w:rsidRPr="00C06D6D">
        <w:rPr>
          <w:color w:val="92D050"/>
        </w:rPr>
        <w:t>}</w:t>
      </w:r>
    </w:p>
    <w:p w14:paraId="1D5AF32A" w14:textId="77777777" w:rsidR="00712E01" w:rsidRDefault="00712E01" w:rsidP="00712E01">
      <w:pPr>
        <w:ind w:firstLine="0"/>
        <w:rPr>
          <w:color w:val="92D050"/>
        </w:rPr>
      </w:pPr>
    </w:p>
    <w:p w14:paraId="09719826" w14:textId="55C60535" w:rsidR="00712E01" w:rsidRDefault="00712E01" w:rsidP="00712E01">
      <w:pPr>
        <w:ind w:firstLine="0"/>
        <w:rPr>
          <w:color w:val="000000" w:themeColor="text1"/>
        </w:rPr>
      </w:pPr>
      <w:r>
        <w:rPr>
          <w:color w:val="000000" w:themeColor="text1"/>
        </w:rPr>
        <w:t>A</w:t>
      </w:r>
      <w:r>
        <w:rPr>
          <w:color w:val="000000" w:themeColor="text1"/>
        </w:rPr>
        <w:t>nd the try/catch block inside the delete method itself</w:t>
      </w:r>
      <w:r>
        <w:rPr>
          <w:color w:val="000000" w:themeColor="text1"/>
        </w:rPr>
        <w:t>:</w:t>
      </w:r>
    </w:p>
    <w:p w14:paraId="00642A78" w14:textId="77777777" w:rsidR="00712E01" w:rsidRDefault="00712E01" w:rsidP="00712E01">
      <w:pPr>
        <w:ind w:firstLine="0"/>
        <w:rPr>
          <w:color w:val="000000" w:themeColor="text1"/>
        </w:rPr>
      </w:pPr>
    </w:p>
    <w:p w14:paraId="422F5147" w14:textId="77777777" w:rsidR="00712E01" w:rsidRPr="00712E01" w:rsidRDefault="00712E01" w:rsidP="00712E01">
      <w:pPr>
        <w:ind w:left="720" w:firstLine="0"/>
        <w:rPr>
          <w:color w:val="969696" w:themeColor="accent3"/>
        </w:rPr>
      </w:pPr>
      <w:r w:rsidRPr="00712E01">
        <w:rPr>
          <w:color w:val="969696" w:themeColor="accent3"/>
        </w:rPr>
        <w:t>//delete method is used to remove the track from the HashMap. It requires the key value being passed as an argument</w:t>
      </w:r>
    </w:p>
    <w:p w14:paraId="2C4DE5FD" w14:textId="15DC1617" w:rsidR="00712E01" w:rsidRPr="00712E01" w:rsidRDefault="00712E01" w:rsidP="00712E01">
      <w:pPr>
        <w:ind w:left="720" w:firstLine="0"/>
        <w:rPr>
          <w:color w:val="92D050"/>
        </w:rPr>
      </w:pPr>
      <w:r w:rsidRPr="00712E01">
        <w:rPr>
          <w:color w:val="92D050"/>
        </w:rPr>
        <w:t xml:space="preserve">public </w:t>
      </w:r>
      <w:proofErr w:type="spellStart"/>
      <w:r w:rsidRPr="00712E01">
        <w:rPr>
          <w:color w:val="92D050"/>
        </w:rPr>
        <w:t>boolean</w:t>
      </w:r>
      <w:proofErr w:type="spellEnd"/>
      <w:r w:rsidRPr="00712E01">
        <w:rPr>
          <w:color w:val="92D050"/>
        </w:rPr>
        <w:t xml:space="preserve"> </w:t>
      </w:r>
      <w:proofErr w:type="gramStart"/>
      <w:r w:rsidRPr="00712E01">
        <w:rPr>
          <w:color w:val="92D050"/>
        </w:rPr>
        <w:t>delete(</w:t>
      </w:r>
      <w:proofErr w:type="gramEnd"/>
      <w:r w:rsidRPr="00712E01">
        <w:rPr>
          <w:color w:val="92D050"/>
        </w:rPr>
        <w:t>String name)</w:t>
      </w:r>
    </w:p>
    <w:p w14:paraId="437CE28B" w14:textId="37483451" w:rsidR="00712E01" w:rsidRPr="00712E01" w:rsidRDefault="00712E01" w:rsidP="00712E01">
      <w:pPr>
        <w:ind w:left="720" w:firstLine="0"/>
        <w:rPr>
          <w:color w:val="92D050"/>
        </w:rPr>
      </w:pPr>
      <w:r w:rsidRPr="00712E01">
        <w:rPr>
          <w:color w:val="92D050"/>
        </w:rPr>
        <w:t>{</w:t>
      </w:r>
    </w:p>
    <w:p w14:paraId="290BBADA" w14:textId="680BE319" w:rsidR="00712E01" w:rsidRPr="00712E01" w:rsidRDefault="00712E01" w:rsidP="00712E01">
      <w:pPr>
        <w:ind w:left="1440" w:firstLine="0"/>
        <w:rPr>
          <w:color w:val="969696" w:themeColor="accent3"/>
        </w:rPr>
      </w:pPr>
      <w:proofErr w:type="gramStart"/>
      <w:r w:rsidRPr="00712E01">
        <w:rPr>
          <w:color w:val="92D050"/>
        </w:rPr>
        <w:t xml:space="preserve">try{ </w:t>
      </w:r>
      <w:r w:rsidRPr="00712E01">
        <w:rPr>
          <w:color w:val="969696" w:themeColor="accent3"/>
        </w:rPr>
        <w:t>/</w:t>
      </w:r>
      <w:proofErr w:type="gramEnd"/>
      <w:r w:rsidRPr="00712E01">
        <w:rPr>
          <w:color w:val="969696" w:themeColor="accent3"/>
        </w:rPr>
        <w:t xml:space="preserve">/If we'll use the name value as a get method's argument which is not a key in the </w:t>
      </w:r>
      <w:proofErr w:type="spellStart"/>
      <w:r w:rsidRPr="00712E01">
        <w:rPr>
          <w:color w:val="969696" w:themeColor="accent3"/>
        </w:rPr>
        <w:t>allTracks</w:t>
      </w:r>
      <w:proofErr w:type="spellEnd"/>
      <w:r w:rsidRPr="00712E01">
        <w:rPr>
          <w:color w:val="969696" w:themeColor="accent3"/>
        </w:rPr>
        <w:t xml:space="preserve"> HashMap, java will throw an error</w:t>
      </w:r>
    </w:p>
    <w:p w14:paraId="420BF431" w14:textId="2B142C3F" w:rsidR="00712E01" w:rsidRPr="00712E01" w:rsidRDefault="00712E01" w:rsidP="00712E01">
      <w:pPr>
        <w:ind w:left="2160" w:firstLine="0"/>
        <w:rPr>
          <w:color w:val="969696" w:themeColor="accent3"/>
        </w:rPr>
      </w:pPr>
      <w:r w:rsidRPr="00712E01">
        <w:rPr>
          <w:color w:val="92D050"/>
        </w:rPr>
        <w:t xml:space="preserve">double </w:t>
      </w:r>
      <w:proofErr w:type="spellStart"/>
      <w:r w:rsidRPr="00712E01">
        <w:rPr>
          <w:color w:val="92D050"/>
        </w:rPr>
        <w:t>fileSize</w:t>
      </w:r>
      <w:proofErr w:type="spellEnd"/>
      <w:r w:rsidRPr="00712E01">
        <w:rPr>
          <w:color w:val="92D050"/>
        </w:rPr>
        <w:t xml:space="preserve"> = </w:t>
      </w:r>
      <w:proofErr w:type="spellStart"/>
      <w:r w:rsidRPr="00712E01">
        <w:rPr>
          <w:color w:val="92D050"/>
        </w:rPr>
        <w:t>allTracks.get</w:t>
      </w:r>
      <w:proofErr w:type="spellEnd"/>
      <w:r w:rsidRPr="00712E01">
        <w:rPr>
          <w:color w:val="92D050"/>
        </w:rPr>
        <w:t xml:space="preserve">(name); </w:t>
      </w:r>
      <w:r w:rsidRPr="00712E01">
        <w:rPr>
          <w:color w:val="969696" w:themeColor="accent3"/>
        </w:rPr>
        <w:t>//Trying to get the file size from the HashMap by the name key</w:t>
      </w:r>
    </w:p>
    <w:p w14:paraId="5FA3E214" w14:textId="3FF23185" w:rsidR="00712E01" w:rsidRPr="00712E01" w:rsidRDefault="00712E01" w:rsidP="00712E01">
      <w:pPr>
        <w:ind w:left="2160" w:firstLine="0"/>
        <w:rPr>
          <w:color w:val="969696" w:themeColor="accent3"/>
        </w:rPr>
      </w:pPr>
      <w:proofErr w:type="spellStart"/>
      <w:r w:rsidRPr="00712E01">
        <w:rPr>
          <w:color w:val="92D050"/>
        </w:rPr>
        <w:t>availableMemory</w:t>
      </w:r>
      <w:proofErr w:type="spellEnd"/>
      <w:r w:rsidRPr="00712E01">
        <w:rPr>
          <w:color w:val="92D050"/>
        </w:rPr>
        <w:t xml:space="preserve"> += </w:t>
      </w:r>
      <w:proofErr w:type="spellStart"/>
      <w:r w:rsidRPr="00712E01">
        <w:rPr>
          <w:color w:val="92D050"/>
        </w:rPr>
        <w:t>fileSize</w:t>
      </w:r>
      <w:proofErr w:type="spellEnd"/>
      <w:r w:rsidRPr="00712E01">
        <w:rPr>
          <w:color w:val="92D050"/>
        </w:rPr>
        <w:t xml:space="preserve">; </w:t>
      </w:r>
      <w:r w:rsidRPr="00712E01">
        <w:rPr>
          <w:color w:val="969696" w:themeColor="accent3"/>
        </w:rPr>
        <w:t>//Adding the amount of available memory that is equal to the file size</w:t>
      </w:r>
    </w:p>
    <w:p w14:paraId="1912DC84" w14:textId="77777777" w:rsidR="00712E01" w:rsidRPr="00712E01" w:rsidRDefault="00712E01" w:rsidP="00712E01">
      <w:pPr>
        <w:ind w:left="2160" w:firstLine="0"/>
        <w:rPr>
          <w:color w:val="969696" w:themeColor="accent3"/>
        </w:rPr>
      </w:pPr>
      <w:proofErr w:type="spellStart"/>
      <w:r w:rsidRPr="00712E01">
        <w:rPr>
          <w:color w:val="92D050"/>
        </w:rPr>
        <w:t>allTracks.remove</w:t>
      </w:r>
      <w:proofErr w:type="spellEnd"/>
      <w:r w:rsidRPr="00712E01">
        <w:rPr>
          <w:color w:val="92D050"/>
        </w:rPr>
        <w:t xml:space="preserve">(name); </w:t>
      </w:r>
      <w:r w:rsidRPr="00712E01">
        <w:rPr>
          <w:color w:val="969696" w:themeColor="accent3"/>
        </w:rPr>
        <w:t>//Removing the value form the HashMap</w:t>
      </w:r>
      <w:r w:rsidRPr="00712E01">
        <w:rPr>
          <w:color w:val="969696" w:themeColor="accent3"/>
        </w:rPr>
        <w:t xml:space="preserve"> </w:t>
      </w:r>
    </w:p>
    <w:p w14:paraId="7D36087C" w14:textId="1DBDE54F" w:rsidR="00712E01" w:rsidRPr="00712E01" w:rsidRDefault="00712E01" w:rsidP="00712E01">
      <w:pPr>
        <w:ind w:left="2160" w:firstLine="0"/>
        <w:rPr>
          <w:color w:val="969696" w:themeColor="accent3"/>
        </w:rPr>
      </w:pPr>
      <w:r w:rsidRPr="00712E01">
        <w:rPr>
          <w:color w:val="92D050"/>
        </w:rPr>
        <w:lastRenderedPageBreak/>
        <w:t xml:space="preserve">return true; </w:t>
      </w:r>
      <w:r w:rsidRPr="00712E01">
        <w:rPr>
          <w:color w:val="969696" w:themeColor="accent3"/>
        </w:rPr>
        <w:t>//Because we successfully deleted the track, we return true</w:t>
      </w:r>
    </w:p>
    <w:p w14:paraId="1CF08977" w14:textId="3FF810AD" w:rsidR="00712E01" w:rsidRPr="00712E01" w:rsidRDefault="00712E01" w:rsidP="00712E01">
      <w:pPr>
        <w:ind w:left="1440" w:firstLine="0"/>
        <w:rPr>
          <w:color w:val="92D050"/>
        </w:rPr>
      </w:pPr>
      <w:r w:rsidRPr="00712E01">
        <w:rPr>
          <w:color w:val="92D050"/>
        </w:rPr>
        <w:t>}</w:t>
      </w:r>
    </w:p>
    <w:p w14:paraId="52D65CD7" w14:textId="2AA4A4B3" w:rsidR="00712E01" w:rsidRPr="00712E01" w:rsidRDefault="00712E01" w:rsidP="00712E01">
      <w:pPr>
        <w:ind w:left="1440" w:firstLine="0"/>
        <w:rPr>
          <w:color w:val="969696" w:themeColor="accent3"/>
        </w:rPr>
      </w:pPr>
      <w:proofErr w:type="gramStart"/>
      <w:r w:rsidRPr="00712E01">
        <w:rPr>
          <w:color w:val="92D050"/>
        </w:rPr>
        <w:t>catch(</w:t>
      </w:r>
      <w:proofErr w:type="gramEnd"/>
      <w:r w:rsidRPr="00712E01">
        <w:rPr>
          <w:color w:val="92D050"/>
        </w:rPr>
        <w:t xml:space="preserve">Exception e) </w:t>
      </w:r>
      <w:r w:rsidRPr="00712E01">
        <w:rPr>
          <w:color w:val="969696" w:themeColor="accent3"/>
        </w:rPr>
        <w:t>//If the error is thrown, we need to tell the user that the track is not found</w:t>
      </w:r>
    </w:p>
    <w:p w14:paraId="04B4904E" w14:textId="094F376E" w:rsidR="00712E01" w:rsidRPr="00712E01" w:rsidRDefault="00712E01" w:rsidP="00712E01">
      <w:pPr>
        <w:ind w:left="1440" w:firstLine="0"/>
        <w:rPr>
          <w:color w:val="92D050"/>
        </w:rPr>
      </w:pPr>
      <w:r w:rsidRPr="00712E01">
        <w:rPr>
          <w:color w:val="92D050"/>
        </w:rPr>
        <w:t>{</w:t>
      </w:r>
    </w:p>
    <w:p w14:paraId="1E10BEE7" w14:textId="3F0E269E" w:rsidR="00712E01" w:rsidRPr="00712E01" w:rsidRDefault="00712E01" w:rsidP="00712E01">
      <w:pPr>
        <w:ind w:left="2160" w:firstLine="0"/>
        <w:rPr>
          <w:color w:val="92D050"/>
        </w:rPr>
      </w:pPr>
      <w:proofErr w:type="spellStart"/>
      <w:r w:rsidRPr="00712E01">
        <w:rPr>
          <w:color w:val="92D050"/>
        </w:rPr>
        <w:t>JOptionPane.showMessageDialog</w:t>
      </w:r>
      <w:proofErr w:type="spellEnd"/>
      <w:r w:rsidRPr="00712E01">
        <w:rPr>
          <w:color w:val="92D050"/>
        </w:rPr>
        <w:t>(</w:t>
      </w:r>
      <w:proofErr w:type="spellStart"/>
      <w:r w:rsidRPr="00712E01">
        <w:rPr>
          <w:color w:val="92D050"/>
        </w:rPr>
        <w:t>GadgetShop.frame</w:t>
      </w:r>
      <w:proofErr w:type="spellEnd"/>
      <w:r w:rsidRPr="00712E01">
        <w:rPr>
          <w:color w:val="92D050"/>
        </w:rPr>
        <w:t>, name + " not found");</w:t>
      </w:r>
    </w:p>
    <w:p w14:paraId="03787119" w14:textId="1CEC42F5" w:rsidR="00712E01" w:rsidRPr="00712E01" w:rsidRDefault="00712E01" w:rsidP="00712E01">
      <w:pPr>
        <w:ind w:left="2160" w:firstLine="0"/>
        <w:rPr>
          <w:color w:val="969696" w:themeColor="accent3"/>
        </w:rPr>
      </w:pPr>
      <w:r w:rsidRPr="00712E01">
        <w:rPr>
          <w:color w:val="92D050"/>
        </w:rPr>
        <w:t xml:space="preserve">return false; </w:t>
      </w:r>
      <w:r w:rsidRPr="00712E01">
        <w:rPr>
          <w:color w:val="969696" w:themeColor="accent3"/>
        </w:rPr>
        <w:t>//Because operation wasn't successful, we return false</w:t>
      </w:r>
    </w:p>
    <w:p w14:paraId="3E978301" w14:textId="2ED17664" w:rsidR="00712E01" w:rsidRPr="00712E01" w:rsidRDefault="00712E01" w:rsidP="00712E01">
      <w:pPr>
        <w:ind w:left="1440" w:firstLine="0"/>
        <w:rPr>
          <w:color w:val="92D050"/>
        </w:rPr>
      </w:pPr>
      <w:r w:rsidRPr="00712E01">
        <w:rPr>
          <w:color w:val="92D050"/>
        </w:rPr>
        <w:t>}</w:t>
      </w:r>
    </w:p>
    <w:p w14:paraId="41E0AB7A" w14:textId="34B79573" w:rsidR="00712E01" w:rsidRPr="00C06D6D" w:rsidRDefault="00712E01" w:rsidP="00712E01">
      <w:pPr>
        <w:ind w:left="720" w:firstLine="0"/>
        <w:rPr>
          <w:color w:val="92D050"/>
        </w:rPr>
      </w:pPr>
      <w:r w:rsidRPr="00712E01">
        <w:rPr>
          <w:color w:val="92D050"/>
        </w:rPr>
        <w:t>}</w:t>
      </w:r>
    </w:p>
    <w:p w14:paraId="5FE3E87A" w14:textId="7E987320" w:rsidR="00712E01" w:rsidRDefault="00712E01" w:rsidP="00712E01">
      <w:pPr>
        <w:ind w:firstLine="0"/>
        <w:rPr>
          <w:b/>
          <w:bCs/>
          <w:sz w:val="28"/>
          <w:szCs w:val="28"/>
        </w:rPr>
      </w:pPr>
      <w:r w:rsidRPr="00712E01">
        <w:rPr>
          <w:b/>
          <w:bCs/>
          <w:sz w:val="28"/>
          <w:szCs w:val="28"/>
        </w:rPr>
        <w:t>Buttons and Action Performed Methods</w:t>
      </w:r>
      <w:r>
        <w:rPr>
          <w:b/>
          <w:bCs/>
          <w:sz w:val="28"/>
          <w:szCs w:val="28"/>
        </w:rPr>
        <w:t>:</w:t>
      </w:r>
    </w:p>
    <w:p w14:paraId="57985D70" w14:textId="188949F3" w:rsidR="00A220C5" w:rsidRDefault="00A220C5" w:rsidP="00712E01">
      <w:pPr>
        <w:ind w:firstLine="0"/>
      </w:pPr>
      <w:r>
        <w:t xml:space="preserve">Same as we’ve created private variables for placing </w:t>
      </w:r>
      <w:proofErr w:type="spellStart"/>
      <w:r>
        <w:t>JTextField</w:t>
      </w:r>
      <w:proofErr w:type="spellEnd"/>
      <w:r>
        <w:t xml:space="preserve"> objects, we need to do this for </w:t>
      </w:r>
      <w:proofErr w:type="spellStart"/>
      <w:r>
        <w:t>JButton</w:t>
      </w:r>
      <w:proofErr w:type="spellEnd"/>
      <w:r>
        <w:t xml:space="preserve"> objects:</w:t>
      </w:r>
    </w:p>
    <w:p w14:paraId="17984640" w14:textId="77777777" w:rsidR="00A220C5" w:rsidRDefault="00A220C5" w:rsidP="00712E01">
      <w:pPr>
        <w:ind w:firstLine="0"/>
      </w:pPr>
    </w:p>
    <w:p w14:paraId="16A7EFD0" w14:textId="77777777" w:rsidR="00A220C5" w:rsidRPr="00A220C5" w:rsidRDefault="00A220C5" w:rsidP="00A220C5">
      <w:pPr>
        <w:ind w:left="720" w:firstLine="0"/>
        <w:rPr>
          <w:color w:val="92D050"/>
        </w:rPr>
      </w:pPr>
      <w:r w:rsidRPr="00A220C5">
        <w:rPr>
          <w:color w:val="92D050"/>
        </w:rPr>
        <w:t xml:space="preserve">private </w:t>
      </w:r>
      <w:proofErr w:type="spellStart"/>
      <w:r w:rsidRPr="00A220C5">
        <w:rPr>
          <w:color w:val="92D050"/>
        </w:rPr>
        <w:t>JButton</w:t>
      </w:r>
      <w:proofErr w:type="spellEnd"/>
      <w:r w:rsidRPr="00A220C5">
        <w:rPr>
          <w:color w:val="92D050"/>
        </w:rPr>
        <w:t xml:space="preserve"> </w:t>
      </w:r>
      <w:proofErr w:type="spellStart"/>
      <w:r w:rsidRPr="00A220C5">
        <w:rPr>
          <w:color w:val="92D050"/>
        </w:rPr>
        <w:t>mobileButton</w:t>
      </w:r>
      <w:proofErr w:type="spellEnd"/>
      <w:r w:rsidRPr="00A220C5">
        <w:rPr>
          <w:color w:val="92D050"/>
        </w:rPr>
        <w:t>;</w:t>
      </w:r>
    </w:p>
    <w:p w14:paraId="43A7AC1F" w14:textId="0DE03524" w:rsidR="00A220C5" w:rsidRPr="00A220C5" w:rsidRDefault="00A220C5" w:rsidP="00A220C5">
      <w:pPr>
        <w:ind w:left="720" w:firstLine="0"/>
        <w:rPr>
          <w:color w:val="92D050"/>
        </w:rPr>
      </w:pPr>
      <w:r w:rsidRPr="00A220C5">
        <w:rPr>
          <w:color w:val="92D050"/>
        </w:rPr>
        <w:t xml:space="preserve">private </w:t>
      </w:r>
      <w:proofErr w:type="spellStart"/>
      <w:r w:rsidRPr="00A220C5">
        <w:rPr>
          <w:color w:val="92D050"/>
        </w:rPr>
        <w:t>JButton</w:t>
      </w:r>
      <w:proofErr w:type="spellEnd"/>
      <w:r w:rsidRPr="00A220C5">
        <w:rPr>
          <w:color w:val="92D050"/>
        </w:rPr>
        <w:t xml:space="preserve"> mp3Button;</w:t>
      </w:r>
    </w:p>
    <w:p w14:paraId="1282FC87" w14:textId="4D151F44" w:rsidR="00A220C5" w:rsidRPr="00A220C5" w:rsidRDefault="00A220C5" w:rsidP="00A220C5">
      <w:pPr>
        <w:ind w:left="720" w:firstLine="0"/>
        <w:rPr>
          <w:color w:val="92D050"/>
        </w:rPr>
      </w:pPr>
      <w:r w:rsidRPr="00A220C5">
        <w:rPr>
          <w:color w:val="92D050"/>
        </w:rPr>
        <w:t xml:space="preserve">private </w:t>
      </w:r>
      <w:proofErr w:type="spellStart"/>
      <w:r w:rsidRPr="00A220C5">
        <w:rPr>
          <w:color w:val="92D050"/>
        </w:rPr>
        <w:t>JButton</w:t>
      </w:r>
      <w:proofErr w:type="spellEnd"/>
      <w:r w:rsidRPr="00A220C5">
        <w:rPr>
          <w:color w:val="92D050"/>
        </w:rPr>
        <w:t xml:space="preserve"> </w:t>
      </w:r>
      <w:proofErr w:type="spellStart"/>
      <w:r w:rsidRPr="00A220C5">
        <w:rPr>
          <w:color w:val="92D050"/>
        </w:rPr>
        <w:t>clearButton</w:t>
      </w:r>
      <w:proofErr w:type="spellEnd"/>
      <w:r w:rsidRPr="00A220C5">
        <w:rPr>
          <w:color w:val="92D050"/>
        </w:rPr>
        <w:t>;</w:t>
      </w:r>
    </w:p>
    <w:p w14:paraId="461E83A9" w14:textId="3E5D6452" w:rsidR="00A220C5" w:rsidRPr="00A220C5" w:rsidRDefault="00A220C5" w:rsidP="00A220C5">
      <w:pPr>
        <w:ind w:left="720" w:firstLine="0"/>
        <w:rPr>
          <w:color w:val="92D050"/>
        </w:rPr>
      </w:pPr>
      <w:r w:rsidRPr="00A220C5">
        <w:rPr>
          <w:color w:val="92D050"/>
        </w:rPr>
        <w:t xml:space="preserve">private </w:t>
      </w:r>
      <w:proofErr w:type="spellStart"/>
      <w:r w:rsidRPr="00A220C5">
        <w:rPr>
          <w:color w:val="92D050"/>
        </w:rPr>
        <w:t>JButton</w:t>
      </w:r>
      <w:proofErr w:type="spellEnd"/>
      <w:r w:rsidRPr="00A220C5">
        <w:rPr>
          <w:color w:val="92D050"/>
        </w:rPr>
        <w:t xml:space="preserve"> </w:t>
      </w:r>
      <w:proofErr w:type="spellStart"/>
      <w:r w:rsidRPr="00A220C5">
        <w:rPr>
          <w:color w:val="92D050"/>
        </w:rPr>
        <w:t>displayButton</w:t>
      </w:r>
      <w:proofErr w:type="spellEnd"/>
      <w:r w:rsidRPr="00A220C5">
        <w:rPr>
          <w:color w:val="92D050"/>
        </w:rPr>
        <w:t>;</w:t>
      </w:r>
    </w:p>
    <w:p w14:paraId="1BADC237" w14:textId="1FDE77DB" w:rsidR="00A220C5" w:rsidRPr="00A220C5" w:rsidRDefault="00A220C5" w:rsidP="00A220C5">
      <w:pPr>
        <w:ind w:left="720" w:firstLine="0"/>
        <w:rPr>
          <w:color w:val="92D050"/>
        </w:rPr>
      </w:pPr>
      <w:r w:rsidRPr="00A220C5">
        <w:rPr>
          <w:color w:val="92D050"/>
        </w:rPr>
        <w:t xml:space="preserve">private </w:t>
      </w:r>
      <w:proofErr w:type="spellStart"/>
      <w:r w:rsidRPr="00A220C5">
        <w:rPr>
          <w:color w:val="92D050"/>
        </w:rPr>
        <w:t>JButton</w:t>
      </w:r>
      <w:proofErr w:type="spellEnd"/>
      <w:r w:rsidRPr="00A220C5">
        <w:rPr>
          <w:color w:val="92D050"/>
        </w:rPr>
        <w:t xml:space="preserve"> </w:t>
      </w:r>
      <w:proofErr w:type="spellStart"/>
      <w:r w:rsidRPr="00A220C5">
        <w:rPr>
          <w:color w:val="92D050"/>
        </w:rPr>
        <w:t>callButton</w:t>
      </w:r>
      <w:proofErr w:type="spellEnd"/>
      <w:r w:rsidRPr="00A220C5">
        <w:rPr>
          <w:color w:val="92D050"/>
        </w:rPr>
        <w:t>;</w:t>
      </w:r>
    </w:p>
    <w:p w14:paraId="740066F5" w14:textId="34A8CCC6" w:rsidR="00A220C5" w:rsidRPr="00A220C5" w:rsidRDefault="00A220C5" w:rsidP="00A220C5">
      <w:pPr>
        <w:ind w:left="720" w:firstLine="0"/>
        <w:rPr>
          <w:color w:val="92D050"/>
        </w:rPr>
      </w:pPr>
      <w:r w:rsidRPr="00A220C5">
        <w:rPr>
          <w:color w:val="92D050"/>
        </w:rPr>
        <w:t xml:space="preserve">private </w:t>
      </w:r>
      <w:proofErr w:type="spellStart"/>
      <w:r w:rsidRPr="00A220C5">
        <w:rPr>
          <w:color w:val="92D050"/>
        </w:rPr>
        <w:t>JButton</w:t>
      </w:r>
      <w:proofErr w:type="spellEnd"/>
      <w:r w:rsidRPr="00A220C5">
        <w:rPr>
          <w:color w:val="92D050"/>
        </w:rPr>
        <w:t xml:space="preserve"> </w:t>
      </w:r>
      <w:proofErr w:type="spellStart"/>
      <w:r w:rsidRPr="00A220C5">
        <w:rPr>
          <w:color w:val="92D050"/>
        </w:rPr>
        <w:t>downloadButton</w:t>
      </w:r>
      <w:proofErr w:type="spellEnd"/>
      <w:r w:rsidRPr="00A220C5">
        <w:rPr>
          <w:color w:val="92D050"/>
        </w:rPr>
        <w:t>;</w:t>
      </w:r>
    </w:p>
    <w:p w14:paraId="5B1B8200" w14:textId="4AC494F5" w:rsidR="00A220C5" w:rsidRDefault="00A220C5" w:rsidP="00A220C5">
      <w:pPr>
        <w:ind w:left="720" w:firstLine="0"/>
        <w:rPr>
          <w:color w:val="92D050"/>
        </w:rPr>
      </w:pPr>
      <w:r w:rsidRPr="00A220C5">
        <w:rPr>
          <w:color w:val="92D050"/>
        </w:rPr>
        <w:t xml:space="preserve">private </w:t>
      </w:r>
      <w:proofErr w:type="spellStart"/>
      <w:r w:rsidRPr="00A220C5">
        <w:rPr>
          <w:color w:val="92D050"/>
        </w:rPr>
        <w:t>JButton</w:t>
      </w:r>
      <w:proofErr w:type="spellEnd"/>
      <w:r w:rsidRPr="00A220C5">
        <w:rPr>
          <w:color w:val="92D050"/>
        </w:rPr>
        <w:t xml:space="preserve"> </w:t>
      </w:r>
      <w:proofErr w:type="spellStart"/>
      <w:r w:rsidRPr="00A220C5">
        <w:rPr>
          <w:color w:val="92D050"/>
        </w:rPr>
        <w:t>deleteButton</w:t>
      </w:r>
      <w:proofErr w:type="spellEnd"/>
      <w:r w:rsidRPr="00A220C5">
        <w:rPr>
          <w:color w:val="92D050"/>
        </w:rPr>
        <w:t>;</w:t>
      </w:r>
    </w:p>
    <w:p w14:paraId="6DA2C76E" w14:textId="77777777" w:rsidR="00A220C5" w:rsidRDefault="00A220C5" w:rsidP="00A220C5">
      <w:pPr>
        <w:ind w:firstLine="0"/>
        <w:rPr>
          <w:color w:val="92D050"/>
        </w:rPr>
      </w:pPr>
    </w:p>
    <w:p w14:paraId="1A5709D8" w14:textId="2CA5D5DE" w:rsidR="0036192C" w:rsidRDefault="00A220C5" w:rsidP="00712E01">
      <w:pPr>
        <w:ind w:firstLine="0"/>
        <w:rPr>
          <w:color w:val="000000" w:themeColor="text2"/>
        </w:rPr>
      </w:pPr>
      <w:r>
        <w:rPr>
          <w:color w:val="000000" w:themeColor="text2"/>
        </w:rPr>
        <w:t>Block of code where we create and assign buttons to the variables. U</w:t>
      </w:r>
      <w:r w:rsidRPr="00A220C5">
        <w:rPr>
          <w:color w:val="000000" w:themeColor="text2"/>
        </w:rPr>
        <w:t>sing addActio</w:t>
      </w:r>
      <w:proofErr w:type="spellStart"/>
      <w:r w:rsidRPr="00A220C5">
        <w:rPr>
          <w:color w:val="000000" w:themeColor="text2"/>
        </w:rPr>
        <w:t>nListener</w:t>
      </w:r>
      <w:proofErr w:type="spellEnd"/>
      <w:r w:rsidRPr="00A220C5">
        <w:rPr>
          <w:color w:val="000000" w:themeColor="text2"/>
        </w:rPr>
        <w:t xml:space="preserve"> method on them, passing themselves as a parameter</w:t>
      </w:r>
      <w:r>
        <w:rPr>
          <w:color w:val="000000" w:themeColor="text2"/>
        </w:rPr>
        <w:t>,</w:t>
      </w:r>
      <w:r w:rsidRPr="00A220C5">
        <w:rPr>
          <w:color w:val="000000" w:themeColor="text2"/>
        </w:rPr>
        <w:t xml:space="preserve"> we would know when </w:t>
      </w:r>
      <w:r>
        <w:rPr>
          <w:color w:val="000000" w:themeColor="text2"/>
        </w:rPr>
        <w:t xml:space="preserve">the </w:t>
      </w:r>
      <w:r w:rsidRPr="00A220C5">
        <w:rPr>
          <w:color w:val="000000" w:themeColor="text2"/>
        </w:rPr>
        <w:t>user clicked on them</w:t>
      </w:r>
      <w:r>
        <w:rPr>
          <w:color w:val="000000" w:themeColor="text2"/>
        </w:rPr>
        <w:t>:</w:t>
      </w:r>
    </w:p>
    <w:p w14:paraId="101333ED" w14:textId="77777777" w:rsidR="00A220C5" w:rsidRPr="00A220C5" w:rsidRDefault="00A220C5" w:rsidP="00A220C5">
      <w:pPr>
        <w:ind w:left="720" w:firstLine="0"/>
        <w:rPr>
          <w:color w:val="92D050"/>
        </w:rPr>
      </w:pPr>
      <w:proofErr w:type="spellStart"/>
      <w:r w:rsidRPr="00A220C5">
        <w:rPr>
          <w:color w:val="92D050"/>
        </w:rPr>
        <w:lastRenderedPageBreak/>
        <w:t>mobileButton</w:t>
      </w:r>
      <w:proofErr w:type="spellEnd"/>
      <w:r w:rsidRPr="00A220C5">
        <w:rPr>
          <w:color w:val="92D050"/>
        </w:rPr>
        <w:t xml:space="preserve"> = new </w:t>
      </w:r>
      <w:proofErr w:type="spellStart"/>
      <w:proofErr w:type="gramStart"/>
      <w:r w:rsidRPr="00A220C5">
        <w:rPr>
          <w:color w:val="92D050"/>
        </w:rPr>
        <w:t>JButton</w:t>
      </w:r>
      <w:proofErr w:type="spellEnd"/>
      <w:r w:rsidRPr="00A220C5">
        <w:rPr>
          <w:color w:val="92D050"/>
        </w:rPr>
        <w:t>(</w:t>
      </w:r>
      <w:proofErr w:type="gramEnd"/>
      <w:r w:rsidRPr="00A220C5">
        <w:rPr>
          <w:color w:val="92D050"/>
        </w:rPr>
        <w:t>"Add Mobile");</w:t>
      </w:r>
    </w:p>
    <w:p w14:paraId="4BBBCF48" w14:textId="4EF7B2B7" w:rsidR="00A220C5" w:rsidRPr="00A220C5" w:rsidRDefault="00A220C5" w:rsidP="00A220C5">
      <w:pPr>
        <w:ind w:left="720" w:firstLine="0"/>
        <w:rPr>
          <w:color w:val="92D050"/>
        </w:rPr>
      </w:pPr>
      <w:proofErr w:type="spellStart"/>
      <w:r w:rsidRPr="00A220C5">
        <w:rPr>
          <w:color w:val="92D050"/>
        </w:rPr>
        <w:t>mobileButton.addActionListener</w:t>
      </w:r>
      <w:proofErr w:type="spellEnd"/>
      <w:r w:rsidRPr="00A220C5">
        <w:rPr>
          <w:color w:val="92D050"/>
        </w:rPr>
        <w:t>(this);</w:t>
      </w:r>
    </w:p>
    <w:p w14:paraId="7F0BE23B" w14:textId="77777777" w:rsidR="00A220C5" w:rsidRPr="00A220C5" w:rsidRDefault="00A220C5" w:rsidP="00A220C5">
      <w:pPr>
        <w:ind w:left="720" w:firstLine="0"/>
        <w:rPr>
          <w:color w:val="92D050"/>
        </w:rPr>
      </w:pPr>
      <w:r w:rsidRPr="00A220C5">
        <w:rPr>
          <w:color w:val="92D050"/>
        </w:rPr>
        <w:t xml:space="preserve">        </w:t>
      </w:r>
    </w:p>
    <w:p w14:paraId="05F2F2EA" w14:textId="0F900501" w:rsidR="00A220C5" w:rsidRPr="00A220C5" w:rsidRDefault="00A220C5" w:rsidP="00A220C5">
      <w:pPr>
        <w:ind w:left="720" w:firstLine="0"/>
        <w:rPr>
          <w:color w:val="92D050"/>
        </w:rPr>
      </w:pPr>
      <w:r w:rsidRPr="00A220C5">
        <w:rPr>
          <w:color w:val="92D050"/>
        </w:rPr>
        <w:t xml:space="preserve">mp3Button = new </w:t>
      </w:r>
      <w:proofErr w:type="spellStart"/>
      <w:proofErr w:type="gramStart"/>
      <w:r w:rsidRPr="00A220C5">
        <w:rPr>
          <w:color w:val="92D050"/>
        </w:rPr>
        <w:t>JButton</w:t>
      </w:r>
      <w:proofErr w:type="spellEnd"/>
      <w:r w:rsidRPr="00A220C5">
        <w:rPr>
          <w:color w:val="92D050"/>
        </w:rPr>
        <w:t>(</w:t>
      </w:r>
      <w:proofErr w:type="gramEnd"/>
      <w:r w:rsidRPr="00A220C5">
        <w:rPr>
          <w:color w:val="92D050"/>
        </w:rPr>
        <w:t>"Add MP3");</w:t>
      </w:r>
    </w:p>
    <w:p w14:paraId="545DA9B0" w14:textId="231CA7C5" w:rsidR="00A220C5" w:rsidRPr="00A220C5" w:rsidRDefault="00A220C5" w:rsidP="00A220C5">
      <w:pPr>
        <w:ind w:left="720" w:firstLine="0"/>
        <w:rPr>
          <w:color w:val="92D050"/>
        </w:rPr>
      </w:pPr>
      <w:r w:rsidRPr="00A220C5">
        <w:rPr>
          <w:color w:val="92D050"/>
        </w:rPr>
        <w:t>mp3Button.addActionListener(this);</w:t>
      </w:r>
    </w:p>
    <w:p w14:paraId="2843A4FF" w14:textId="77777777" w:rsidR="00A220C5" w:rsidRPr="00A220C5" w:rsidRDefault="00A220C5" w:rsidP="00A220C5">
      <w:pPr>
        <w:ind w:left="720" w:firstLine="0"/>
        <w:rPr>
          <w:color w:val="92D050"/>
        </w:rPr>
      </w:pPr>
      <w:r w:rsidRPr="00A220C5">
        <w:rPr>
          <w:color w:val="92D050"/>
        </w:rPr>
        <w:t xml:space="preserve">        </w:t>
      </w:r>
    </w:p>
    <w:p w14:paraId="461D9F3B" w14:textId="1D5CF115" w:rsidR="00A220C5" w:rsidRPr="00A220C5" w:rsidRDefault="00A220C5" w:rsidP="00A220C5">
      <w:pPr>
        <w:ind w:left="720" w:firstLine="0"/>
        <w:rPr>
          <w:color w:val="92D050"/>
        </w:rPr>
      </w:pPr>
      <w:proofErr w:type="spellStart"/>
      <w:r w:rsidRPr="00A220C5">
        <w:rPr>
          <w:color w:val="92D050"/>
        </w:rPr>
        <w:t>clearButton</w:t>
      </w:r>
      <w:proofErr w:type="spellEnd"/>
      <w:r w:rsidRPr="00A220C5">
        <w:rPr>
          <w:color w:val="92D050"/>
        </w:rPr>
        <w:t xml:space="preserve"> = new </w:t>
      </w:r>
      <w:proofErr w:type="spellStart"/>
      <w:r w:rsidRPr="00A220C5">
        <w:rPr>
          <w:color w:val="92D050"/>
        </w:rPr>
        <w:t>JButton</w:t>
      </w:r>
      <w:proofErr w:type="spellEnd"/>
      <w:r w:rsidRPr="00A220C5">
        <w:rPr>
          <w:color w:val="92D050"/>
        </w:rPr>
        <w:t>("Clear");</w:t>
      </w:r>
    </w:p>
    <w:p w14:paraId="7972770B" w14:textId="1199752B" w:rsidR="00A220C5" w:rsidRPr="00A220C5" w:rsidRDefault="00A220C5" w:rsidP="00A220C5">
      <w:pPr>
        <w:ind w:left="720" w:firstLine="0"/>
        <w:rPr>
          <w:color w:val="92D050"/>
        </w:rPr>
      </w:pPr>
      <w:proofErr w:type="spellStart"/>
      <w:r w:rsidRPr="00A220C5">
        <w:rPr>
          <w:color w:val="92D050"/>
        </w:rPr>
        <w:t>clearButton.addActionListener</w:t>
      </w:r>
      <w:proofErr w:type="spellEnd"/>
      <w:r w:rsidRPr="00A220C5">
        <w:rPr>
          <w:color w:val="92D050"/>
        </w:rPr>
        <w:t>(this);</w:t>
      </w:r>
    </w:p>
    <w:p w14:paraId="374DCE51" w14:textId="77777777" w:rsidR="00A220C5" w:rsidRPr="00A220C5" w:rsidRDefault="00A220C5" w:rsidP="00A220C5">
      <w:pPr>
        <w:ind w:left="720" w:firstLine="0"/>
        <w:rPr>
          <w:color w:val="92D050"/>
        </w:rPr>
      </w:pPr>
      <w:r w:rsidRPr="00A220C5">
        <w:rPr>
          <w:color w:val="92D050"/>
        </w:rPr>
        <w:t xml:space="preserve">        </w:t>
      </w:r>
    </w:p>
    <w:p w14:paraId="3EF0D3DD" w14:textId="4730B17C" w:rsidR="00A220C5" w:rsidRPr="00A220C5" w:rsidRDefault="00A220C5" w:rsidP="00A220C5">
      <w:pPr>
        <w:ind w:left="720" w:firstLine="0"/>
        <w:rPr>
          <w:color w:val="92D050"/>
        </w:rPr>
      </w:pPr>
      <w:proofErr w:type="spellStart"/>
      <w:r w:rsidRPr="00A220C5">
        <w:rPr>
          <w:color w:val="92D050"/>
        </w:rPr>
        <w:t>displayButton</w:t>
      </w:r>
      <w:proofErr w:type="spellEnd"/>
      <w:r w:rsidRPr="00A220C5">
        <w:rPr>
          <w:color w:val="92D050"/>
        </w:rPr>
        <w:t xml:space="preserve"> = new </w:t>
      </w:r>
      <w:proofErr w:type="spellStart"/>
      <w:proofErr w:type="gramStart"/>
      <w:r w:rsidRPr="00A220C5">
        <w:rPr>
          <w:color w:val="92D050"/>
        </w:rPr>
        <w:t>JButton</w:t>
      </w:r>
      <w:proofErr w:type="spellEnd"/>
      <w:r w:rsidRPr="00A220C5">
        <w:rPr>
          <w:color w:val="92D050"/>
        </w:rPr>
        <w:t>(</w:t>
      </w:r>
      <w:proofErr w:type="gramEnd"/>
      <w:r w:rsidRPr="00A220C5">
        <w:rPr>
          <w:color w:val="92D050"/>
        </w:rPr>
        <w:t>"Display All");</w:t>
      </w:r>
    </w:p>
    <w:p w14:paraId="37FCA857" w14:textId="3215CB19" w:rsidR="00A220C5" w:rsidRPr="00A220C5" w:rsidRDefault="00A220C5" w:rsidP="00A220C5">
      <w:pPr>
        <w:ind w:left="720" w:firstLine="0"/>
        <w:rPr>
          <w:color w:val="92D050"/>
        </w:rPr>
      </w:pPr>
      <w:proofErr w:type="spellStart"/>
      <w:r w:rsidRPr="00A220C5">
        <w:rPr>
          <w:color w:val="92D050"/>
        </w:rPr>
        <w:t>displayButton.addActionListener</w:t>
      </w:r>
      <w:proofErr w:type="spellEnd"/>
      <w:r w:rsidRPr="00A220C5">
        <w:rPr>
          <w:color w:val="92D050"/>
        </w:rPr>
        <w:t>(this);</w:t>
      </w:r>
    </w:p>
    <w:p w14:paraId="72D2F063" w14:textId="77777777" w:rsidR="00A220C5" w:rsidRPr="00A220C5" w:rsidRDefault="00A220C5" w:rsidP="00A220C5">
      <w:pPr>
        <w:ind w:left="720" w:firstLine="0"/>
        <w:rPr>
          <w:color w:val="92D050"/>
        </w:rPr>
      </w:pPr>
      <w:r w:rsidRPr="00A220C5">
        <w:rPr>
          <w:color w:val="92D050"/>
        </w:rPr>
        <w:t xml:space="preserve">        </w:t>
      </w:r>
    </w:p>
    <w:p w14:paraId="215CFD8D" w14:textId="091D4AE3" w:rsidR="00A220C5" w:rsidRPr="00A220C5" w:rsidRDefault="00A220C5" w:rsidP="00A220C5">
      <w:pPr>
        <w:ind w:left="720" w:firstLine="0"/>
        <w:rPr>
          <w:color w:val="92D050"/>
        </w:rPr>
      </w:pPr>
      <w:proofErr w:type="spellStart"/>
      <w:r w:rsidRPr="00A220C5">
        <w:rPr>
          <w:color w:val="92D050"/>
        </w:rPr>
        <w:t>callButton</w:t>
      </w:r>
      <w:proofErr w:type="spellEnd"/>
      <w:r w:rsidRPr="00A220C5">
        <w:rPr>
          <w:color w:val="92D050"/>
        </w:rPr>
        <w:t xml:space="preserve"> = new </w:t>
      </w:r>
      <w:proofErr w:type="spellStart"/>
      <w:proofErr w:type="gramStart"/>
      <w:r w:rsidRPr="00A220C5">
        <w:rPr>
          <w:color w:val="92D050"/>
        </w:rPr>
        <w:t>JButton</w:t>
      </w:r>
      <w:proofErr w:type="spellEnd"/>
      <w:r w:rsidRPr="00A220C5">
        <w:rPr>
          <w:color w:val="92D050"/>
        </w:rPr>
        <w:t>(</w:t>
      </w:r>
      <w:proofErr w:type="gramEnd"/>
      <w:r w:rsidRPr="00A220C5">
        <w:rPr>
          <w:color w:val="92D050"/>
        </w:rPr>
        <w:t>"Make A Call");</w:t>
      </w:r>
    </w:p>
    <w:p w14:paraId="0777E02B" w14:textId="43CEA0E9" w:rsidR="00A220C5" w:rsidRPr="00A220C5" w:rsidRDefault="00A220C5" w:rsidP="00A220C5">
      <w:pPr>
        <w:ind w:left="720" w:firstLine="0"/>
        <w:rPr>
          <w:color w:val="92D050"/>
        </w:rPr>
      </w:pPr>
      <w:proofErr w:type="spellStart"/>
      <w:r w:rsidRPr="00A220C5">
        <w:rPr>
          <w:color w:val="92D050"/>
        </w:rPr>
        <w:t>callButton.addActionListener</w:t>
      </w:r>
      <w:proofErr w:type="spellEnd"/>
      <w:r w:rsidRPr="00A220C5">
        <w:rPr>
          <w:color w:val="92D050"/>
        </w:rPr>
        <w:t>(this);</w:t>
      </w:r>
    </w:p>
    <w:p w14:paraId="1CDF9236" w14:textId="77777777" w:rsidR="00A220C5" w:rsidRPr="00A220C5" w:rsidRDefault="00A220C5" w:rsidP="00A220C5">
      <w:pPr>
        <w:ind w:left="720" w:firstLine="0"/>
        <w:rPr>
          <w:color w:val="92D050"/>
        </w:rPr>
      </w:pPr>
      <w:r w:rsidRPr="00A220C5">
        <w:rPr>
          <w:color w:val="92D050"/>
        </w:rPr>
        <w:t xml:space="preserve">        </w:t>
      </w:r>
    </w:p>
    <w:p w14:paraId="47F8EB1F" w14:textId="68FFD831" w:rsidR="00A220C5" w:rsidRPr="00A220C5" w:rsidRDefault="00A220C5" w:rsidP="00A220C5">
      <w:pPr>
        <w:ind w:left="720" w:firstLine="0"/>
        <w:rPr>
          <w:color w:val="92D050"/>
        </w:rPr>
      </w:pPr>
      <w:proofErr w:type="spellStart"/>
      <w:r w:rsidRPr="00A220C5">
        <w:rPr>
          <w:color w:val="92D050"/>
        </w:rPr>
        <w:t>downloadButton</w:t>
      </w:r>
      <w:proofErr w:type="spellEnd"/>
      <w:r w:rsidRPr="00A220C5">
        <w:rPr>
          <w:color w:val="92D050"/>
        </w:rPr>
        <w:t xml:space="preserve"> = new </w:t>
      </w:r>
      <w:proofErr w:type="spellStart"/>
      <w:proofErr w:type="gramStart"/>
      <w:r w:rsidRPr="00A220C5">
        <w:rPr>
          <w:color w:val="92D050"/>
        </w:rPr>
        <w:t>JButton</w:t>
      </w:r>
      <w:proofErr w:type="spellEnd"/>
      <w:r w:rsidRPr="00A220C5">
        <w:rPr>
          <w:color w:val="92D050"/>
        </w:rPr>
        <w:t>(</w:t>
      </w:r>
      <w:proofErr w:type="gramEnd"/>
      <w:r w:rsidRPr="00A220C5">
        <w:rPr>
          <w:color w:val="92D050"/>
        </w:rPr>
        <w:t>"Download Music");</w:t>
      </w:r>
    </w:p>
    <w:p w14:paraId="3360E55F" w14:textId="64D2AF25" w:rsidR="00A220C5" w:rsidRPr="00A220C5" w:rsidRDefault="00A220C5" w:rsidP="00A220C5">
      <w:pPr>
        <w:ind w:left="720" w:firstLine="0"/>
        <w:rPr>
          <w:color w:val="92D050"/>
        </w:rPr>
      </w:pPr>
      <w:proofErr w:type="spellStart"/>
      <w:r w:rsidRPr="00A220C5">
        <w:rPr>
          <w:color w:val="92D050"/>
        </w:rPr>
        <w:t>downloadButton.addActionListener</w:t>
      </w:r>
      <w:proofErr w:type="spellEnd"/>
      <w:r w:rsidRPr="00A220C5">
        <w:rPr>
          <w:color w:val="92D050"/>
        </w:rPr>
        <w:t>(this);</w:t>
      </w:r>
    </w:p>
    <w:p w14:paraId="274C3093" w14:textId="77777777" w:rsidR="00A220C5" w:rsidRPr="00A220C5" w:rsidRDefault="00A220C5" w:rsidP="00A220C5">
      <w:pPr>
        <w:ind w:left="720" w:firstLine="0"/>
        <w:rPr>
          <w:color w:val="92D050"/>
        </w:rPr>
      </w:pPr>
      <w:r w:rsidRPr="00A220C5">
        <w:rPr>
          <w:color w:val="92D050"/>
        </w:rPr>
        <w:t xml:space="preserve">        </w:t>
      </w:r>
    </w:p>
    <w:p w14:paraId="30F040AF" w14:textId="0195FF07" w:rsidR="00A220C5" w:rsidRPr="00A220C5" w:rsidRDefault="00A220C5" w:rsidP="00A220C5">
      <w:pPr>
        <w:ind w:left="720" w:firstLine="0"/>
        <w:rPr>
          <w:color w:val="92D050"/>
        </w:rPr>
      </w:pPr>
      <w:proofErr w:type="spellStart"/>
      <w:r w:rsidRPr="00A220C5">
        <w:rPr>
          <w:color w:val="92D050"/>
        </w:rPr>
        <w:t>deleteButton</w:t>
      </w:r>
      <w:proofErr w:type="spellEnd"/>
      <w:r w:rsidRPr="00A220C5">
        <w:rPr>
          <w:color w:val="92D050"/>
        </w:rPr>
        <w:t xml:space="preserve"> = new </w:t>
      </w:r>
      <w:proofErr w:type="spellStart"/>
      <w:proofErr w:type="gramStart"/>
      <w:r w:rsidRPr="00A220C5">
        <w:rPr>
          <w:color w:val="92D050"/>
        </w:rPr>
        <w:t>JButton</w:t>
      </w:r>
      <w:proofErr w:type="spellEnd"/>
      <w:r w:rsidRPr="00A220C5">
        <w:rPr>
          <w:color w:val="92D050"/>
        </w:rPr>
        <w:t>(</w:t>
      </w:r>
      <w:proofErr w:type="gramEnd"/>
      <w:r w:rsidRPr="00A220C5">
        <w:rPr>
          <w:color w:val="92D050"/>
        </w:rPr>
        <w:t>"Delete Music");</w:t>
      </w:r>
    </w:p>
    <w:p w14:paraId="36B35F28" w14:textId="72656830" w:rsidR="00A220C5" w:rsidRDefault="00A220C5" w:rsidP="00A220C5">
      <w:pPr>
        <w:ind w:left="720" w:firstLine="0"/>
        <w:rPr>
          <w:color w:val="92D050"/>
        </w:rPr>
      </w:pPr>
      <w:proofErr w:type="spellStart"/>
      <w:r w:rsidRPr="00A220C5">
        <w:rPr>
          <w:color w:val="92D050"/>
        </w:rPr>
        <w:t>deleteButton.addActionListener</w:t>
      </w:r>
      <w:proofErr w:type="spellEnd"/>
      <w:r w:rsidRPr="00A220C5">
        <w:rPr>
          <w:color w:val="92D050"/>
        </w:rPr>
        <w:t>(this);</w:t>
      </w:r>
    </w:p>
    <w:p w14:paraId="5C807E83" w14:textId="77777777" w:rsidR="00A220C5" w:rsidRDefault="00A220C5" w:rsidP="00A220C5">
      <w:pPr>
        <w:ind w:firstLine="0"/>
        <w:rPr>
          <w:color w:val="92D050"/>
        </w:rPr>
      </w:pPr>
    </w:p>
    <w:p w14:paraId="487F45D9" w14:textId="4D7671ED" w:rsidR="00A220C5" w:rsidRDefault="00A220C5" w:rsidP="00A220C5">
      <w:pPr>
        <w:ind w:firstLine="0"/>
        <w:rPr>
          <w:i/>
          <w:iCs/>
          <w:color w:val="000000" w:themeColor="text2"/>
          <w:u w:val="single"/>
        </w:rPr>
      </w:pPr>
      <w:r w:rsidRPr="00A220C5">
        <w:rPr>
          <w:i/>
          <w:iCs/>
          <w:color w:val="000000" w:themeColor="text2"/>
          <w:u w:val="single"/>
        </w:rPr>
        <w:t>The block of code where we add those buttons to the frame is on the pages 11 and 12.</w:t>
      </w:r>
    </w:p>
    <w:p w14:paraId="7F74824E" w14:textId="77777777" w:rsidR="009D3514" w:rsidRDefault="009D3514" w:rsidP="00A220C5">
      <w:pPr>
        <w:ind w:firstLine="0"/>
        <w:rPr>
          <w:i/>
          <w:iCs/>
          <w:color w:val="000000" w:themeColor="text2"/>
          <w:u w:val="single"/>
        </w:rPr>
      </w:pPr>
    </w:p>
    <w:p w14:paraId="0417148F" w14:textId="7BC812D7" w:rsidR="009F16CD" w:rsidRDefault="009D3514" w:rsidP="00A220C5">
      <w:pPr>
        <w:ind w:firstLine="0"/>
        <w:rPr>
          <w:color w:val="000000" w:themeColor="text2"/>
        </w:rPr>
      </w:pPr>
      <w:r>
        <w:rPr>
          <w:color w:val="000000" w:themeColor="text2"/>
        </w:rPr>
        <w:t xml:space="preserve">And the whole </w:t>
      </w:r>
      <w:proofErr w:type="spellStart"/>
      <w:r>
        <w:rPr>
          <w:color w:val="000000" w:themeColor="text2"/>
        </w:rPr>
        <w:t>actionPerformed</w:t>
      </w:r>
      <w:proofErr w:type="spellEnd"/>
      <w:r>
        <w:rPr>
          <w:color w:val="000000" w:themeColor="text2"/>
        </w:rPr>
        <w:t xml:space="preserve"> method:</w:t>
      </w:r>
    </w:p>
    <w:p w14:paraId="2F94B220" w14:textId="77777777" w:rsidR="009D3514" w:rsidRPr="009D3514" w:rsidRDefault="009D3514" w:rsidP="00A220C5">
      <w:pPr>
        <w:ind w:firstLine="0"/>
        <w:rPr>
          <w:color w:val="000000" w:themeColor="text2"/>
        </w:rPr>
      </w:pPr>
    </w:p>
    <w:p w14:paraId="39183E79" w14:textId="7F2551E1" w:rsidR="009F16CD" w:rsidRPr="009D3514" w:rsidRDefault="009F16CD" w:rsidP="009F16CD">
      <w:pPr>
        <w:ind w:firstLine="0"/>
        <w:rPr>
          <w:color w:val="92D050"/>
        </w:rPr>
      </w:pPr>
      <w:r w:rsidRPr="009D3514">
        <w:rPr>
          <w:color w:val="92D050"/>
        </w:rPr>
        <w:lastRenderedPageBreak/>
        <w:t xml:space="preserve">public void </w:t>
      </w:r>
      <w:proofErr w:type="spellStart"/>
      <w:proofErr w:type="gramStart"/>
      <w:r w:rsidRPr="009D3514">
        <w:rPr>
          <w:color w:val="92D050"/>
        </w:rPr>
        <w:t>actionPerformed</w:t>
      </w:r>
      <w:proofErr w:type="spellEnd"/>
      <w:r w:rsidRPr="009D3514">
        <w:rPr>
          <w:color w:val="92D050"/>
        </w:rPr>
        <w:t>(</w:t>
      </w:r>
      <w:proofErr w:type="spellStart"/>
      <w:proofErr w:type="gramEnd"/>
      <w:r w:rsidRPr="009D3514">
        <w:rPr>
          <w:color w:val="92D050"/>
        </w:rPr>
        <w:t>ActionEvent</w:t>
      </w:r>
      <w:proofErr w:type="spellEnd"/>
      <w:r w:rsidRPr="009D3514">
        <w:rPr>
          <w:color w:val="92D050"/>
        </w:rPr>
        <w:t xml:space="preserve"> event)</w:t>
      </w:r>
    </w:p>
    <w:p w14:paraId="7221889D" w14:textId="55C3143B" w:rsidR="009F16CD" w:rsidRPr="009D3514" w:rsidRDefault="009F16CD" w:rsidP="009F16CD">
      <w:pPr>
        <w:ind w:firstLine="0"/>
        <w:rPr>
          <w:color w:val="92D050"/>
        </w:rPr>
      </w:pPr>
      <w:r w:rsidRPr="009D3514">
        <w:rPr>
          <w:color w:val="92D050"/>
        </w:rPr>
        <w:t>{</w:t>
      </w:r>
    </w:p>
    <w:p w14:paraId="0B82D504" w14:textId="37EC0010" w:rsidR="009F16CD" w:rsidRPr="009D3514" w:rsidRDefault="009F16CD" w:rsidP="009F16CD">
      <w:pPr>
        <w:ind w:left="720" w:firstLine="0"/>
        <w:rPr>
          <w:color w:val="808080" w:themeColor="accent4"/>
        </w:rPr>
      </w:pPr>
      <w:r w:rsidRPr="009D3514">
        <w:rPr>
          <w:color w:val="92D050"/>
        </w:rPr>
        <w:t xml:space="preserve">String </w:t>
      </w:r>
      <w:proofErr w:type="spellStart"/>
      <w:r w:rsidRPr="009D3514">
        <w:rPr>
          <w:color w:val="92D050"/>
        </w:rPr>
        <w:t>buttonType</w:t>
      </w:r>
      <w:proofErr w:type="spellEnd"/>
      <w:r w:rsidRPr="009D3514">
        <w:rPr>
          <w:color w:val="92D050"/>
        </w:rPr>
        <w:t xml:space="preserve"> = </w:t>
      </w:r>
      <w:proofErr w:type="spellStart"/>
      <w:proofErr w:type="gramStart"/>
      <w:r w:rsidRPr="009D3514">
        <w:rPr>
          <w:color w:val="92D050"/>
        </w:rPr>
        <w:t>event.getActionCommand</w:t>
      </w:r>
      <w:proofErr w:type="spellEnd"/>
      <w:proofErr w:type="gramEnd"/>
      <w:r w:rsidRPr="009D3514">
        <w:rPr>
          <w:color w:val="92D050"/>
        </w:rPr>
        <w:t xml:space="preserve">(); </w:t>
      </w:r>
      <w:r w:rsidRPr="009D3514">
        <w:rPr>
          <w:color w:val="808080" w:themeColor="accent4"/>
        </w:rPr>
        <w:t>//</w:t>
      </w:r>
      <w:proofErr w:type="spellStart"/>
      <w:r w:rsidRPr="009D3514">
        <w:rPr>
          <w:color w:val="808080" w:themeColor="accent4"/>
        </w:rPr>
        <w:t>getActionCommand</w:t>
      </w:r>
      <w:proofErr w:type="spellEnd"/>
      <w:r w:rsidRPr="009D3514">
        <w:rPr>
          <w:color w:val="808080" w:themeColor="accent4"/>
        </w:rPr>
        <w:t xml:space="preserve"> method basically gives us the string which we've passed as a parameter of a button that the user clicked in this case</w:t>
      </w:r>
    </w:p>
    <w:p w14:paraId="3532B62C" w14:textId="77777777" w:rsidR="009F16CD" w:rsidRPr="009D3514" w:rsidRDefault="009F16CD" w:rsidP="009F16CD">
      <w:pPr>
        <w:ind w:left="720" w:firstLine="0"/>
        <w:rPr>
          <w:color w:val="92D050"/>
        </w:rPr>
      </w:pPr>
      <w:r w:rsidRPr="009D3514">
        <w:rPr>
          <w:color w:val="92D050"/>
        </w:rPr>
        <w:t xml:space="preserve">        </w:t>
      </w:r>
    </w:p>
    <w:p w14:paraId="758386E7" w14:textId="73CB3D7A" w:rsidR="009F16CD" w:rsidRPr="009D3514" w:rsidRDefault="009F16CD" w:rsidP="009F16CD">
      <w:pPr>
        <w:ind w:left="720" w:firstLine="0"/>
        <w:rPr>
          <w:color w:val="808080" w:themeColor="accent4"/>
        </w:rPr>
      </w:pPr>
      <w:r w:rsidRPr="009D3514">
        <w:rPr>
          <w:color w:val="92D050"/>
        </w:rPr>
        <w:t>switch (</w:t>
      </w:r>
      <w:proofErr w:type="spellStart"/>
      <w:r w:rsidRPr="009D3514">
        <w:rPr>
          <w:color w:val="92D050"/>
        </w:rPr>
        <w:t>buttonType</w:t>
      </w:r>
      <w:proofErr w:type="spellEnd"/>
      <w:r w:rsidRPr="009D3514">
        <w:rPr>
          <w:color w:val="92D050"/>
        </w:rPr>
        <w:t xml:space="preserve">) </w:t>
      </w:r>
      <w:r w:rsidRPr="009D3514">
        <w:rPr>
          <w:color w:val="808080" w:themeColor="accent4"/>
        </w:rPr>
        <w:t xml:space="preserve">//We use switch statement on the </w:t>
      </w:r>
      <w:proofErr w:type="spellStart"/>
      <w:r w:rsidRPr="009D3514">
        <w:rPr>
          <w:color w:val="808080" w:themeColor="accent4"/>
        </w:rPr>
        <w:t>buttonType</w:t>
      </w:r>
      <w:proofErr w:type="spellEnd"/>
      <w:r w:rsidRPr="009D3514">
        <w:rPr>
          <w:color w:val="808080" w:themeColor="accent4"/>
        </w:rPr>
        <w:t xml:space="preserve"> value to compare it with values that go after the case operator. Each time after the user clicked on any of the buttons, we check which button he clicked on exactly. </w:t>
      </w:r>
    </w:p>
    <w:p w14:paraId="51DB52B7" w14:textId="57025F17" w:rsidR="009F16CD" w:rsidRPr="009D3514" w:rsidRDefault="009F16CD" w:rsidP="009F16CD">
      <w:pPr>
        <w:ind w:left="720" w:firstLine="0"/>
        <w:rPr>
          <w:color w:val="92D050"/>
        </w:rPr>
      </w:pPr>
      <w:r w:rsidRPr="009D3514">
        <w:rPr>
          <w:color w:val="92D050"/>
        </w:rPr>
        <w:t>{</w:t>
      </w:r>
    </w:p>
    <w:p w14:paraId="660107A0" w14:textId="054F728C" w:rsidR="009F16CD" w:rsidRPr="009D3514" w:rsidRDefault="009F16CD" w:rsidP="009F16CD">
      <w:pPr>
        <w:ind w:left="1440" w:firstLine="0"/>
        <w:rPr>
          <w:color w:val="808080" w:themeColor="accent4"/>
        </w:rPr>
      </w:pPr>
      <w:r w:rsidRPr="009D3514">
        <w:rPr>
          <w:color w:val="92D050"/>
        </w:rPr>
        <w:t>case "Add Mobile":</w:t>
      </w:r>
      <w:r w:rsidR="009D3514">
        <w:rPr>
          <w:color w:val="92D050"/>
        </w:rPr>
        <w:t xml:space="preserve"> </w:t>
      </w:r>
      <w:r w:rsidRPr="009D3514">
        <w:rPr>
          <w:color w:val="808080" w:themeColor="accent4"/>
        </w:rPr>
        <w:t xml:space="preserve">//Block of code to add a Mobile type object to the </w:t>
      </w:r>
      <w:proofErr w:type="spellStart"/>
      <w:r w:rsidRPr="009D3514">
        <w:rPr>
          <w:color w:val="808080" w:themeColor="accent4"/>
        </w:rPr>
        <w:t>allMobiles</w:t>
      </w:r>
      <w:proofErr w:type="spellEnd"/>
      <w:r w:rsidRPr="009D3514">
        <w:rPr>
          <w:color w:val="808080" w:themeColor="accent4"/>
        </w:rPr>
        <w:t xml:space="preserve"> </w:t>
      </w:r>
      <w:proofErr w:type="spellStart"/>
      <w:r w:rsidRPr="009D3514">
        <w:rPr>
          <w:color w:val="808080" w:themeColor="accent4"/>
        </w:rPr>
        <w:t>ArrayList</w:t>
      </w:r>
      <w:proofErr w:type="spellEnd"/>
      <w:r w:rsidRPr="009D3514">
        <w:rPr>
          <w:color w:val="808080" w:themeColor="accent4"/>
        </w:rPr>
        <w:t xml:space="preserve"> </w:t>
      </w:r>
    </w:p>
    <w:p w14:paraId="508E7A76" w14:textId="4DE2BBDA" w:rsidR="009F16CD" w:rsidRPr="009D3514" w:rsidRDefault="009F16CD" w:rsidP="009F16CD">
      <w:pPr>
        <w:ind w:left="2160" w:firstLine="0"/>
        <w:rPr>
          <w:color w:val="808080" w:themeColor="accent4"/>
        </w:rPr>
      </w:pPr>
      <w:proofErr w:type="gramStart"/>
      <w:r w:rsidRPr="009D3514">
        <w:rPr>
          <w:color w:val="92D050"/>
        </w:rPr>
        <w:t xml:space="preserve">try{ </w:t>
      </w:r>
      <w:r w:rsidRPr="009D3514">
        <w:rPr>
          <w:color w:val="808080" w:themeColor="accent4"/>
        </w:rPr>
        <w:t>/</w:t>
      </w:r>
      <w:proofErr w:type="gramEnd"/>
      <w:r w:rsidRPr="009D3514">
        <w:rPr>
          <w:color w:val="808080" w:themeColor="accent4"/>
        </w:rPr>
        <w:t>/Instead of writing methods to get values from each field, I've decided that it would be better to use methods getting and converting values from the text fields right inside the block of code, where we pass parameters of an object. If values in text fields will be incorrect, then java will throw an error, that's why we use try/catch statement</w:t>
      </w:r>
    </w:p>
    <w:p w14:paraId="04FCEBF2" w14:textId="6C17B2B7" w:rsidR="009F16CD" w:rsidRPr="009D3514" w:rsidRDefault="009F16CD" w:rsidP="009F16CD">
      <w:pPr>
        <w:ind w:left="2880" w:firstLine="0"/>
        <w:rPr>
          <w:color w:val="808080" w:themeColor="accent4"/>
        </w:rPr>
      </w:pPr>
      <w:proofErr w:type="spellStart"/>
      <w:proofErr w:type="gramStart"/>
      <w:r w:rsidRPr="009D3514">
        <w:rPr>
          <w:color w:val="92D050"/>
        </w:rPr>
        <w:t>allMobiles.add</w:t>
      </w:r>
      <w:proofErr w:type="spellEnd"/>
      <w:r w:rsidRPr="009D3514">
        <w:rPr>
          <w:color w:val="92D050"/>
        </w:rPr>
        <w:t>(</w:t>
      </w:r>
      <w:proofErr w:type="gramEnd"/>
      <w:r w:rsidRPr="009D3514">
        <w:rPr>
          <w:color w:val="92D050"/>
        </w:rPr>
        <w:t>new Mobile(</w:t>
      </w:r>
      <w:proofErr w:type="spellStart"/>
      <w:r w:rsidRPr="009D3514">
        <w:rPr>
          <w:color w:val="92D050"/>
        </w:rPr>
        <w:t>Integer.parseInt</w:t>
      </w:r>
      <w:proofErr w:type="spellEnd"/>
      <w:r w:rsidRPr="009D3514">
        <w:rPr>
          <w:color w:val="92D050"/>
        </w:rPr>
        <w:t>(</w:t>
      </w:r>
      <w:proofErr w:type="spellStart"/>
      <w:r w:rsidRPr="009D3514">
        <w:rPr>
          <w:color w:val="92D050"/>
        </w:rPr>
        <w:t>credit.getText</w:t>
      </w:r>
      <w:proofErr w:type="spellEnd"/>
      <w:r w:rsidRPr="009D3514">
        <w:rPr>
          <w:color w:val="92D050"/>
        </w:rPr>
        <w:t xml:space="preserve">()), </w:t>
      </w:r>
      <w:proofErr w:type="spellStart"/>
      <w:r w:rsidRPr="009D3514">
        <w:rPr>
          <w:color w:val="92D050"/>
        </w:rPr>
        <w:t>model.getText</w:t>
      </w:r>
      <w:proofErr w:type="spellEnd"/>
      <w:r w:rsidRPr="009D3514">
        <w:rPr>
          <w:color w:val="92D050"/>
        </w:rPr>
        <w:t xml:space="preserve">(), </w:t>
      </w:r>
      <w:proofErr w:type="spellStart"/>
      <w:r w:rsidRPr="009D3514">
        <w:rPr>
          <w:color w:val="92D050"/>
        </w:rPr>
        <w:t>Double.parseDouble</w:t>
      </w:r>
      <w:proofErr w:type="spellEnd"/>
      <w:r w:rsidRPr="009D3514">
        <w:rPr>
          <w:color w:val="92D050"/>
        </w:rPr>
        <w:t>(</w:t>
      </w:r>
      <w:proofErr w:type="spellStart"/>
      <w:r w:rsidRPr="009D3514">
        <w:rPr>
          <w:color w:val="92D050"/>
        </w:rPr>
        <w:t>price.getText</w:t>
      </w:r>
      <w:proofErr w:type="spellEnd"/>
      <w:r w:rsidRPr="009D3514">
        <w:rPr>
          <w:color w:val="92D050"/>
        </w:rPr>
        <w:t xml:space="preserve">()), </w:t>
      </w:r>
      <w:proofErr w:type="spellStart"/>
      <w:r w:rsidRPr="009D3514">
        <w:rPr>
          <w:color w:val="92D050"/>
        </w:rPr>
        <w:t>Integer.parseInt</w:t>
      </w:r>
      <w:proofErr w:type="spellEnd"/>
      <w:r w:rsidRPr="009D3514">
        <w:rPr>
          <w:color w:val="92D050"/>
        </w:rPr>
        <w:t>(</w:t>
      </w:r>
      <w:proofErr w:type="spellStart"/>
      <w:r w:rsidRPr="009D3514">
        <w:rPr>
          <w:color w:val="92D050"/>
        </w:rPr>
        <w:t>weight.getText</w:t>
      </w:r>
      <w:proofErr w:type="spellEnd"/>
      <w:r w:rsidRPr="009D3514">
        <w:rPr>
          <w:color w:val="92D050"/>
        </w:rPr>
        <w:t xml:space="preserve">()), </w:t>
      </w:r>
      <w:proofErr w:type="spellStart"/>
      <w:r w:rsidRPr="009D3514">
        <w:rPr>
          <w:color w:val="92D050"/>
        </w:rPr>
        <w:t>size.getText</w:t>
      </w:r>
      <w:proofErr w:type="spellEnd"/>
      <w:r w:rsidRPr="009D3514">
        <w:rPr>
          <w:color w:val="92D050"/>
        </w:rPr>
        <w:t xml:space="preserve">())); </w:t>
      </w:r>
      <w:r w:rsidRPr="009D3514">
        <w:rPr>
          <w:color w:val="808080" w:themeColor="accent4"/>
        </w:rPr>
        <w:t>//He</w:t>
      </w:r>
      <w:r w:rsidR="009D3514" w:rsidRPr="009D3514">
        <w:rPr>
          <w:color w:val="808080" w:themeColor="accent4"/>
        </w:rPr>
        <w:t>re</w:t>
      </w:r>
      <w:r w:rsidRPr="009D3514">
        <w:rPr>
          <w:color w:val="808080" w:themeColor="accent4"/>
        </w:rPr>
        <w:t xml:space="preserve"> we are trying to add a new Mobile object to the </w:t>
      </w:r>
      <w:proofErr w:type="spellStart"/>
      <w:r w:rsidRPr="009D3514">
        <w:rPr>
          <w:color w:val="808080" w:themeColor="accent4"/>
        </w:rPr>
        <w:t>ArrayList</w:t>
      </w:r>
      <w:proofErr w:type="spellEnd"/>
    </w:p>
    <w:p w14:paraId="75F445AE" w14:textId="00F4BFD9" w:rsidR="009F16CD" w:rsidRPr="009D3514" w:rsidRDefault="009F16CD" w:rsidP="009F16CD">
      <w:pPr>
        <w:ind w:left="2880" w:firstLine="0"/>
        <w:rPr>
          <w:color w:val="808080" w:themeColor="accent4"/>
        </w:rPr>
      </w:pPr>
      <w:proofErr w:type="spellStart"/>
      <w:r w:rsidRPr="009D3514">
        <w:rPr>
          <w:color w:val="92D050"/>
        </w:rPr>
        <w:t>JOptionPane.showMessageDialog</w:t>
      </w:r>
      <w:proofErr w:type="spellEnd"/>
      <w:r w:rsidRPr="009D3514">
        <w:rPr>
          <w:color w:val="92D050"/>
        </w:rPr>
        <w:t xml:space="preserve">(frame, "You've </w:t>
      </w:r>
      <w:proofErr w:type="spellStart"/>
      <w:r w:rsidRPr="009D3514">
        <w:rPr>
          <w:color w:val="92D050"/>
        </w:rPr>
        <w:t>successfuly</w:t>
      </w:r>
      <w:proofErr w:type="spellEnd"/>
      <w:r w:rsidRPr="009D3514">
        <w:rPr>
          <w:color w:val="92D050"/>
        </w:rPr>
        <w:t xml:space="preserve"> added a mobile phone");</w:t>
      </w:r>
      <w:r w:rsidR="009D3514">
        <w:rPr>
          <w:color w:val="92D050"/>
        </w:rPr>
        <w:t xml:space="preserve"> </w:t>
      </w:r>
      <w:r w:rsidRPr="009D3514">
        <w:rPr>
          <w:color w:val="808080" w:themeColor="accent4"/>
        </w:rPr>
        <w:t xml:space="preserve">//If previous line won't throw an error, </w:t>
      </w:r>
      <w:proofErr w:type="gramStart"/>
      <w:r w:rsidRPr="009D3514">
        <w:rPr>
          <w:color w:val="808080" w:themeColor="accent4"/>
        </w:rPr>
        <w:t>than</w:t>
      </w:r>
      <w:proofErr w:type="gramEnd"/>
      <w:r w:rsidRPr="009D3514">
        <w:rPr>
          <w:color w:val="808080" w:themeColor="accent4"/>
        </w:rPr>
        <w:t xml:space="preserve"> this line will work. </w:t>
      </w:r>
      <w:proofErr w:type="gramStart"/>
      <w:r w:rsidRPr="009D3514">
        <w:rPr>
          <w:color w:val="808080" w:themeColor="accent4"/>
        </w:rPr>
        <w:t>Otherwise</w:t>
      </w:r>
      <w:proofErr w:type="gramEnd"/>
      <w:r w:rsidRPr="009D3514">
        <w:rPr>
          <w:color w:val="808080" w:themeColor="accent4"/>
        </w:rPr>
        <w:t xml:space="preserve"> java will just quit the try block and will go to the catch block before reaching this line </w:t>
      </w:r>
    </w:p>
    <w:p w14:paraId="372208D7" w14:textId="596E0271" w:rsidR="009F16CD" w:rsidRPr="009D3514" w:rsidRDefault="009F16CD" w:rsidP="009F16CD">
      <w:pPr>
        <w:ind w:left="2880" w:firstLine="0"/>
        <w:rPr>
          <w:color w:val="808080" w:themeColor="accent4"/>
        </w:rPr>
      </w:pPr>
      <w:proofErr w:type="gramStart"/>
      <w:r w:rsidRPr="009D3514">
        <w:rPr>
          <w:color w:val="92D050"/>
        </w:rPr>
        <w:lastRenderedPageBreak/>
        <w:t>clear(</w:t>
      </w:r>
      <w:proofErr w:type="gramEnd"/>
      <w:r w:rsidRPr="009D3514">
        <w:rPr>
          <w:color w:val="92D050"/>
        </w:rPr>
        <w:t xml:space="preserve">); </w:t>
      </w:r>
      <w:r w:rsidRPr="009D3514">
        <w:rPr>
          <w:color w:val="808080" w:themeColor="accent4"/>
        </w:rPr>
        <w:t>//Using the clear method to empty all the text fields</w:t>
      </w:r>
    </w:p>
    <w:p w14:paraId="2FB9F7D9" w14:textId="6C609B3D" w:rsidR="009F16CD" w:rsidRPr="009D3514" w:rsidRDefault="009F16CD" w:rsidP="009F16CD">
      <w:pPr>
        <w:ind w:left="2160" w:firstLine="0"/>
        <w:rPr>
          <w:color w:val="92D050"/>
        </w:rPr>
      </w:pPr>
      <w:r w:rsidRPr="009D3514">
        <w:rPr>
          <w:color w:val="92D050"/>
        </w:rPr>
        <w:t xml:space="preserve">} </w:t>
      </w:r>
    </w:p>
    <w:p w14:paraId="0C660E36" w14:textId="51306C78" w:rsidR="009F16CD" w:rsidRPr="009D3514" w:rsidRDefault="009F16CD" w:rsidP="009F16CD">
      <w:pPr>
        <w:ind w:left="2160" w:firstLine="0"/>
        <w:rPr>
          <w:color w:val="808080" w:themeColor="accent4"/>
        </w:rPr>
      </w:pPr>
      <w:proofErr w:type="gramStart"/>
      <w:r w:rsidRPr="009D3514">
        <w:rPr>
          <w:color w:val="92D050"/>
        </w:rPr>
        <w:t>catch(</w:t>
      </w:r>
      <w:proofErr w:type="gramEnd"/>
      <w:r w:rsidRPr="009D3514">
        <w:rPr>
          <w:color w:val="92D050"/>
        </w:rPr>
        <w:t xml:space="preserve">Exception e) </w:t>
      </w:r>
      <w:r w:rsidRPr="009D3514">
        <w:rPr>
          <w:color w:val="808080" w:themeColor="accent4"/>
        </w:rPr>
        <w:t xml:space="preserve">//In case of java throwing an error, we'll understand that one or more values weren't entered or were entered incorrectly and we'll tell the user about that </w:t>
      </w:r>
    </w:p>
    <w:p w14:paraId="423BE0F1" w14:textId="49BE146E" w:rsidR="009F16CD" w:rsidRPr="009D3514" w:rsidRDefault="009F16CD" w:rsidP="009F16CD">
      <w:pPr>
        <w:ind w:left="2160" w:firstLine="0"/>
        <w:rPr>
          <w:color w:val="92D050"/>
        </w:rPr>
      </w:pPr>
      <w:r w:rsidRPr="009D3514">
        <w:rPr>
          <w:color w:val="92D050"/>
        </w:rPr>
        <w:t>{</w:t>
      </w:r>
    </w:p>
    <w:p w14:paraId="0E3167A7" w14:textId="1C229BD3" w:rsidR="009F16CD" w:rsidRPr="009D3514" w:rsidRDefault="009F16CD" w:rsidP="009F16CD">
      <w:pPr>
        <w:ind w:left="2880" w:firstLine="0"/>
        <w:rPr>
          <w:color w:val="92D050"/>
        </w:rPr>
      </w:pPr>
      <w:proofErr w:type="spellStart"/>
      <w:r w:rsidRPr="009D3514">
        <w:rPr>
          <w:color w:val="92D050"/>
        </w:rPr>
        <w:t>JOptionPane.showMessageDialog</w:t>
      </w:r>
      <w:proofErr w:type="spellEnd"/>
      <w:r w:rsidRPr="009D3514">
        <w:rPr>
          <w:color w:val="92D050"/>
        </w:rPr>
        <w:t>(frame, "Please, enter all the values that are needed in a correct format!");</w:t>
      </w:r>
    </w:p>
    <w:p w14:paraId="18622CF0" w14:textId="76C0BBA6" w:rsidR="009F16CD" w:rsidRPr="009D3514" w:rsidRDefault="009F16CD" w:rsidP="009F16CD">
      <w:pPr>
        <w:ind w:left="2160" w:firstLine="0"/>
        <w:rPr>
          <w:color w:val="92D050"/>
        </w:rPr>
      </w:pPr>
      <w:r w:rsidRPr="009D3514">
        <w:rPr>
          <w:color w:val="92D050"/>
        </w:rPr>
        <w:t xml:space="preserve">} </w:t>
      </w:r>
    </w:p>
    <w:p w14:paraId="0962C0AB" w14:textId="5AEBD2E1" w:rsidR="009F16CD" w:rsidRPr="009D3514" w:rsidRDefault="009F16CD" w:rsidP="009F16CD">
      <w:pPr>
        <w:ind w:left="2160" w:firstLine="0"/>
        <w:rPr>
          <w:color w:val="92D050"/>
        </w:rPr>
      </w:pPr>
      <w:r w:rsidRPr="009D3514">
        <w:rPr>
          <w:color w:val="92D050"/>
        </w:rPr>
        <w:t>break;</w:t>
      </w:r>
    </w:p>
    <w:p w14:paraId="2C860C8E" w14:textId="7C644B25" w:rsidR="009F16CD" w:rsidRPr="009D3514" w:rsidRDefault="009F16CD" w:rsidP="009F16CD">
      <w:pPr>
        <w:ind w:left="1440" w:firstLine="0"/>
        <w:rPr>
          <w:color w:val="808080" w:themeColor="accent4"/>
        </w:rPr>
      </w:pPr>
      <w:r w:rsidRPr="009D3514">
        <w:rPr>
          <w:color w:val="92D050"/>
        </w:rPr>
        <w:t xml:space="preserve">case "Add MP3": </w:t>
      </w:r>
      <w:r w:rsidRPr="009D3514">
        <w:rPr>
          <w:color w:val="808080" w:themeColor="accent4"/>
        </w:rPr>
        <w:t xml:space="preserve">//Same as case "Add Mobile", but with MP3 objects and allMP3 </w:t>
      </w:r>
      <w:proofErr w:type="spellStart"/>
      <w:r w:rsidRPr="009D3514">
        <w:rPr>
          <w:color w:val="808080" w:themeColor="accent4"/>
        </w:rPr>
        <w:t>ArrayList</w:t>
      </w:r>
      <w:proofErr w:type="spellEnd"/>
    </w:p>
    <w:p w14:paraId="2D9C7269" w14:textId="2EA3B2E5" w:rsidR="009F16CD" w:rsidRPr="009D3514" w:rsidRDefault="009F16CD" w:rsidP="009F16CD">
      <w:pPr>
        <w:ind w:left="2160" w:firstLine="0"/>
        <w:rPr>
          <w:color w:val="92D050"/>
        </w:rPr>
      </w:pPr>
      <w:proofErr w:type="gramStart"/>
      <w:r w:rsidRPr="009D3514">
        <w:rPr>
          <w:color w:val="92D050"/>
        </w:rPr>
        <w:t>try{</w:t>
      </w:r>
      <w:proofErr w:type="gramEnd"/>
    </w:p>
    <w:p w14:paraId="65DE0347" w14:textId="5912B69C" w:rsidR="009F16CD" w:rsidRPr="009D3514" w:rsidRDefault="009F16CD" w:rsidP="009F16CD">
      <w:pPr>
        <w:ind w:left="2880" w:firstLine="0"/>
        <w:rPr>
          <w:color w:val="92D050"/>
        </w:rPr>
      </w:pPr>
      <w:proofErr w:type="gramStart"/>
      <w:r w:rsidRPr="009D3514">
        <w:rPr>
          <w:color w:val="92D050"/>
        </w:rPr>
        <w:t>allMP3.add(</w:t>
      </w:r>
      <w:proofErr w:type="gramEnd"/>
      <w:r w:rsidRPr="009D3514">
        <w:rPr>
          <w:color w:val="92D050"/>
        </w:rPr>
        <w:t>new MP3(</w:t>
      </w:r>
      <w:proofErr w:type="spellStart"/>
      <w:r w:rsidRPr="009D3514">
        <w:rPr>
          <w:color w:val="92D050"/>
        </w:rPr>
        <w:t>Integer.parseInt</w:t>
      </w:r>
      <w:proofErr w:type="spellEnd"/>
      <w:r w:rsidRPr="009D3514">
        <w:rPr>
          <w:color w:val="92D050"/>
        </w:rPr>
        <w:t>(</w:t>
      </w:r>
      <w:proofErr w:type="spellStart"/>
      <w:r w:rsidRPr="009D3514">
        <w:rPr>
          <w:color w:val="92D050"/>
        </w:rPr>
        <w:t>memory.getText</w:t>
      </w:r>
      <w:proofErr w:type="spellEnd"/>
      <w:r w:rsidRPr="009D3514">
        <w:rPr>
          <w:color w:val="92D050"/>
        </w:rPr>
        <w:t xml:space="preserve">()), </w:t>
      </w:r>
      <w:proofErr w:type="spellStart"/>
      <w:r w:rsidRPr="009D3514">
        <w:rPr>
          <w:color w:val="92D050"/>
        </w:rPr>
        <w:t>model.getText</w:t>
      </w:r>
      <w:proofErr w:type="spellEnd"/>
      <w:r w:rsidRPr="009D3514">
        <w:rPr>
          <w:color w:val="92D050"/>
        </w:rPr>
        <w:t xml:space="preserve">(), </w:t>
      </w:r>
      <w:proofErr w:type="spellStart"/>
      <w:r w:rsidRPr="009D3514">
        <w:rPr>
          <w:color w:val="92D050"/>
        </w:rPr>
        <w:t>Double.parseDouble</w:t>
      </w:r>
      <w:proofErr w:type="spellEnd"/>
      <w:r w:rsidRPr="009D3514">
        <w:rPr>
          <w:color w:val="92D050"/>
        </w:rPr>
        <w:t>(</w:t>
      </w:r>
      <w:proofErr w:type="spellStart"/>
      <w:r w:rsidRPr="009D3514">
        <w:rPr>
          <w:color w:val="92D050"/>
        </w:rPr>
        <w:t>price.getText</w:t>
      </w:r>
      <w:proofErr w:type="spellEnd"/>
      <w:r w:rsidRPr="009D3514">
        <w:rPr>
          <w:color w:val="92D050"/>
        </w:rPr>
        <w:t xml:space="preserve">()), </w:t>
      </w:r>
      <w:proofErr w:type="spellStart"/>
      <w:r w:rsidRPr="009D3514">
        <w:rPr>
          <w:color w:val="92D050"/>
        </w:rPr>
        <w:t>Integer.parseInt</w:t>
      </w:r>
      <w:proofErr w:type="spellEnd"/>
      <w:r w:rsidRPr="009D3514">
        <w:rPr>
          <w:color w:val="92D050"/>
        </w:rPr>
        <w:t>(</w:t>
      </w:r>
      <w:proofErr w:type="spellStart"/>
      <w:r w:rsidRPr="009D3514">
        <w:rPr>
          <w:color w:val="92D050"/>
        </w:rPr>
        <w:t>weight.getText</w:t>
      </w:r>
      <w:proofErr w:type="spellEnd"/>
      <w:r w:rsidRPr="009D3514">
        <w:rPr>
          <w:color w:val="92D050"/>
        </w:rPr>
        <w:t xml:space="preserve">()), </w:t>
      </w:r>
      <w:proofErr w:type="spellStart"/>
      <w:r w:rsidRPr="009D3514">
        <w:rPr>
          <w:color w:val="92D050"/>
        </w:rPr>
        <w:t>size.getText</w:t>
      </w:r>
      <w:proofErr w:type="spellEnd"/>
      <w:r w:rsidRPr="009D3514">
        <w:rPr>
          <w:color w:val="92D050"/>
        </w:rPr>
        <w:t>()));</w:t>
      </w:r>
    </w:p>
    <w:p w14:paraId="1130B288" w14:textId="3DF45A16" w:rsidR="009F16CD" w:rsidRPr="009D3514" w:rsidRDefault="009F16CD" w:rsidP="009F16CD">
      <w:pPr>
        <w:ind w:left="2880" w:firstLine="0"/>
        <w:rPr>
          <w:color w:val="92D050"/>
        </w:rPr>
      </w:pPr>
      <w:proofErr w:type="spellStart"/>
      <w:r w:rsidRPr="009D3514">
        <w:rPr>
          <w:color w:val="92D050"/>
        </w:rPr>
        <w:t>JOptionPane.showMessageDialog</w:t>
      </w:r>
      <w:proofErr w:type="spellEnd"/>
      <w:r w:rsidRPr="009D3514">
        <w:rPr>
          <w:color w:val="92D050"/>
        </w:rPr>
        <w:t xml:space="preserve">(frame, "You've </w:t>
      </w:r>
      <w:proofErr w:type="spellStart"/>
      <w:r w:rsidRPr="009D3514">
        <w:rPr>
          <w:color w:val="92D050"/>
        </w:rPr>
        <w:t>successfuly</w:t>
      </w:r>
      <w:proofErr w:type="spellEnd"/>
      <w:r w:rsidRPr="009D3514">
        <w:rPr>
          <w:color w:val="92D050"/>
        </w:rPr>
        <w:t xml:space="preserve"> added an MP3 player");</w:t>
      </w:r>
    </w:p>
    <w:p w14:paraId="143DC8ED" w14:textId="6230C88B" w:rsidR="009F16CD" w:rsidRPr="009D3514" w:rsidRDefault="009F16CD" w:rsidP="009F16CD">
      <w:pPr>
        <w:ind w:left="2880" w:firstLine="0"/>
        <w:rPr>
          <w:color w:val="92D050"/>
        </w:rPr>
      </w:pPr>
      <w:proofErr w:type="gramStart"/>
      <w:r w:rsidRPr="009D3514">
        <w:rPr>
          <w:color w:val="92D050"/>
        </w:rPr>
        <w:t>clear(</w:t>
      </w:r>
      <w:proofErr w:type="gramEnd"/>
      <w:r w:rsidRPr="009D3514">
        <w:rPr>
          <w:color w:val="92D050"/>
        </w:rPr>
        <w:t>);</w:t>
      </w:r>
    </w:p>
    <w:p w14:paraId="2151E472" w14:textId="048A7270" w:rsidR="009F16CD" w:rsidRPr="009D3514" w:rsidRDefault="009F16CD" w:rsidP="009F16CD">
      <w:pPr>
        <w:ind w:left="2160" w:firstLine="0"/>
        <w:rPr>
          <w:color w:val="92D050"/>
        </w:rPr>
      </w:pPr>
      <w:r w:rsidRPr="009D3514">
        <w:rPr>
          <w:color w:val="92D050"/>
        </w:rPr>
        <w:t>}</w:t>
      </w:r>
    </w:p>
    <w:p w14:paraId="5DB5B3AB" w14:textId="4E54E26B" w:rsidR="009F16CD" w:rsidRPr="009D3514" w:rsidRDefault="009F16CD" w:rsidP="009F16CD">
      <w:pPr>
        <w:ind w:left="2160" w:firstLine="0"/>
        <w:rPr>
          <w:color w:val="92D050"/>
        </w:rPr>
      </w:pPr>
      <w:proofErr w:type="gramStart"/>
      <w:r w:rsidRPr="009D3514">
        <w:rPr>
          <w:color w:val="92D050"/>
        </w:rPr>
        <w:t>catch(</w:t>
      </w:r>
      <w:proofErr w:type="gramEnd"/>
      <w:r w:rsidRPr="009D3514">
        <w:rPr>
          <w:color w:val="92D050"/>
        </w:rPr>
        <w:t>Exception e)</w:t>
      </w:r>
    </w:p>
    <w:p w14:paraId="1EBA8130" w14:textId="297EF166" w:rsidR="009F16CD" w:rsidRPr="009D3514" w:rsidRDefault="009F16CD" w:rsidP="009F16CD">
      <w:pPr>
        <w:ind w:left="2160" w:firstLine="0"/>
        <w:rPr>
          <w:color w:val="92D050"/>
        </w:rPr>
      </w:pPr>
      <w:r w:rsidRPr="009D3514">
        <w:rPr>
          <w:color w:val="92D050"/>
        </w:rPr>
        <w:t>{</w:t>
      </w:r>
    </w:p>
    <w:p w14:paraId="73FACEA6" w14:textId="05FF9752" w:rsidR="009F16CD" w:rsidRPr="009D3514" w:rsidRDefault="009F16CD" w:rsidP="009F16CD">
      <w:pPr>
        <w:ind w:left="2880" w:firstLine="0"/>
        <w:rPr>
          <w:color w:val="92D050"/>
        </w:rPr>
      </w:pPr>
      <w:proofErr w:type="spellStart"/>
      <w:r w:rsidRPr="009D3514">
        <w:rPr>
          <w:color w:val="92D050"/>
        </w:rPr>
        <w:t>JOptionPane.showMessageDialog</w:t>
      </w:r>
      <w:proofErr w:type="spellEnd"/>
      <w:r w:rsidRPr="009D3514">
        <w:rPr>
          <w:color w:val="92D050"/>
        </w:rPr>
        <w:t>(frame, "Please, enter all the values that are needed in a correct format!");</w:t>
      </w:r>
    </w:p>
    <w:p w14:paraId="77D6A9B1" w14:textId="395CE048" w:rsidR="009F16CD" w:rsidRPr="009D3514" w:rsidRDefault="009F16CD" w:rsidP="009F16CD">
      <w:pPr>
        <w:ind w:left="2160" w:firstLine="0"/>
        <w:rPr>
          <w:color w:val="92D050"/>
        </w:rPr>
      </w:pPr>
      <w:r w:rsidRPr="009D3514">
        <w:rPr>
          <w:color w:val="92D050"/>
        </w:rPr>
        <w:t>}</w:t>
      </w:r>
    </w:p>
    <w:p w14:paraId="0138E104" w14:textId="3B150C8A" w:rsidR="009F16CD" w:rsidRPr="009D3514" w:rsidRDefault="009F16CD" w:rsidP="009F16CD">
      <w:pPr>
        <w:ind w:left="2160" w:firstLine="0"/>
        <w:rPr>
          <w:color w:val="92D050"/>
        </w:rPr>
      </w:pPr>
      <w:r w:rsidRPr="009D3514">
        <w:rPr>
          <w:color w:val="92D050"/>
        </w:rPr>
        <w:lastRenderedPageBreak/>
        <w:t>break;</w:t>
      </w:r>
    </w:p>
    <w:p w14:paraId="7E1D17B6" w14:textId="318ED091" w:rsidR="009F16CD" w:rsidRPr="009D3514" w:rsidRDefault="009F16CD" w:rsidP="009F16CD">
      <w:pPr>
        <w:ind w:left="1440" w:firstLine="0"/>
        <w:rPr>
          <w:color w:val="808080" w:themeColor="accent4"/>
        </w:rPr>
      </w:pPr>
      <w:r w:rsidRPr="009D3514">
        <w:rPr>
          <w:color w:val="92D050"/>
        </w:rPr>
        <w:t xml:space="preserve">case "Clear": </w:t>
      </w:r>
      <w:proofErr w:type="gramStart"/>
      <w:r w:rsidRPr="009D3514">
        <w:rPr>
          <w:color w:val="92D050"/>
        </w:rPr>
        <w:t>clear(</w:t>
      </w:r>
      <w:proofErr w:type="gramEnd"/>
      <w:r w:rsidRPr="009D3514">
        <w:rPr>
          <w:color w:val="92D050"/>
        </w:rPr>
        <w:t xml:space="preserve">); break; </w:t>
      </w:r>
      <w:r w:rsidRPr="009D3514">
        <w:rPr>
          <w:color w:val="808080" w:themeColor="accent4"/>
        </w:rPr>
        <w:t>//Calling the clear method if the "Clear" button is clicked</w:t>
      </w:r>
    </w:p>
    <w:p w14:paraId="3D23A957" w14:textId="4EE41AA0" w:rsidR="009F16CD" w:rsidRPr="009D3514" w:rsidRDefault="009F16CD" w:rsidP="009F16CD">
      <w:pPr>
        <w:ind w:left="1440" w:firstLine="0"/>
        <w:rPr>
          <w:color w:val="808080" w:themeColor="accent4"/>
        </w:rPr>
      </w:pPr>
      <w:r w:rsidRPr="009D3514">
        <w:rPr>
          <w:color w:val="92D050"/>
        </w:rPr>
        <w:t xml:space="preserve">case "Display All": </w:t>
      </w:r>
      <w:proofErr w:type="spellStart"/>
      <w:proofErr w:type="gramStart"/>
      <w:r w:rsidRPr="009D3514">
        <w:rPr>
          <w:color w:val="92D050"/>
        </w:rPr>
        <w:t>displayAll</w:t>
      </w:r>
      <w:proofErr w:type="spellEnd"/>
      <w:r w:rsidRPr="009D3514">
        <w:rPr>
          <w:color w:val="92D050"/>
        </w:rPr>
        <w:t>(</w:t>
      </w:r>
      <w:proofErr w:type="gramEnd"/>
      <w:r w:rsidRPr="009D3514">
        <w:rPr>
          <w:color w:val="92D050"/>
        </w:rPr>
        <w:t xml:space="preserve">); break; </w:t>
      </w:r>
      <w:r w:rsidRPr="009D3514">
        <w:rPr>
          <w:color w:val="808080" w:themeColor="accent4"/>
        </w:rPr>
        <w:t xml:space="preserve">//Calling the </w:t>
      </w:r>
      <w:proofErr w:type="spellStart"/>
      <w:r w:rsidRPr="009D3514">
        <w:rPr>
          <w:color w:val="808080" w:themeColor="accent4"/>
        </w:rPr>
        <w:t>displayAll</w:t>
      </w:r>
      <w:proofErr w:type="spellEnd"/>
      <w:r w:rsidRPr="009D3514">
        <w:rPr>
          <w:color w:val="808080" w:themeColor="accent4"/>
        </w:rPr>
        <w:t xml:space="preserve"> method if the "Display All" button is clicked</w:t>
      </w:r>
    </w:p>
    <w:p w14:paraId="1C24362A" w14:textId="1FDE3EB3" w:rsidR="009F16CD" w:rsidRPr="009D3514" w:rsidRDefault="009F16CD" w:rsidP="009F16CD">
      <w:pPr>
        <w:ind w:left="1440" w:firstLine="0"/>
        <w:rPr>
          <w:color w:val="808080" w:themeColor="accent4"/>
        </w:rPr>
      </w:pPr>
      <w:r w:rsidRPr="009D3514">
        <w:rPr>
          <w:color w:val="92D050"/>
        </w:rPr>
        <w:t xml:space="preserve">case "Make A Call": </w:t>
      </w:r>
      <w:r w:rsidRPr="009D3514">
        <w:rPr>
          <w:color w:val="808080" w:themeColor="accent4"/>
        </w:rPr>
        <w:t xml:space="preserve">//If user clicks the button "Make A Call", we are trying to get a mobile from the </w:t>
      </w:r>
      <w:proofErr w:type="spellStart"/>
      <w:r w:rsidRPr="009D3514">
        <w:rPr>
          <w:color w:val="808080" w:themeColor="accent4"/>
        </w:rPr>
        <w:t>ArrayList</w:t>
      </w:r>
      <w:proofErr w:type="spellEnd"/>
      <w:r w:rsidRPr="009D3514">
        <w:rPr>
          <w:color w:val="808080" w:themeColor="accent4"/>
        </w:rPr>
        <w:t xml:space="preserve"> and then call its </w:t>
      </w:r>
      <w:proofErr w:type="spellStart"/>
      <w:r w:rsidRPr="009D3514">
        <w:rPr>
          <w:color w:val="808080" w:themeColor="accent4"/>
        </w:rPr>
        <w:t>makeAPhoneCall</w:t>
      </w:r>
      <w:proofErr w:type="spellEnd"/>
      <w:r w:rsidRPr="009D3514">
        <w:rPr>
          <w:color w:val="808080" w:themeColor="accent4"/>
        </w:rPr>
        <w:t xml:space="preserve"> method </w:t>
      </w:r>
    </w:p>
    <w:p w14:paraId="343EAEA4" w14:textId="2C1812F3" w:rsidR="009F16CD" w:rsidRPr="009D3514" w:rsidRDefault="009F16CD" w:rsidP="009F16CD">
      <w:pPr>
        <w:ind w:left="2160" w:firstLine="0"/>
        <w:rPr>
          <w:color w:val="808080" w:themeColor="accent4"/>
        </w:rPr>
      </w:pPr>
      <w:proofErr w:type="gramStart"/>
      <w:r w:rsidRPr="009D3514">
        <w:rPr>
          <w:color w:val="92D050"/>
        </w:rPr>
        <w:t xml:space="preserve">try{ </w:t>
      </w:r>
      <w:r w:rsidRPr="009D3514">
        <w:rPr>
          <w:color w:val="808080" w:themeColor="accent4"/>
        </w:rPr>
        <w:t>/</w:t>
      </w:r>
      <w:proofErr w:type="gramEnd"/>
      <w:r w:rsidRPr="009D3514">
        <w:rPr>
          <w:color w:val="808080" w:themeColor="accent4"/>
        </w:rPr>
        <w:t xml:space="preserve">/If java will throw a </w:t>
      </w:r>
      <w:proofErr w:type="spellStart"/>
      <w:r w:rsidRPr="009D3514">
        <w:rPr>
          <w:color w:val="808080" w:themeColor="accent4"/>
        </w:rPr>
        <w:t>NumberFormatException</w:t>
      </w:r>
      <w:proofErr w:type="spellEnd"/>
      <w:r w:rsidRPr="009D3514">
        <w:rPr>
          <w:color w:val="808080" w:themeColor="accent4"/>
        </w:rPr>
        <w:t xml:space="preserve"> error after trying to call get or </w:t>
      </w:r>
      <w:proofErr w:type="spellStart"/>
      <w:r w:rsidRPr="009D3514">
        <w:rPr>
          <w:color w:val="808080" w:themeColor="accent4"/>
        </w:rPr>
        <w:t>makeAPhoneCall</w:t>
      </w:r>
      <w:proofErr w:type="spellEnd"/>
      <w:r w:rsidRPr="009D3514">
        <w:rPr>
          <w:color w:val="808080" w:themeColor="accent4"/>
        </w:rPr>
        <w:t xml:space="preserve"> methods, than the user typed something in the </w:t>
      </w:r>
      <w:proofErr w:type="spellStart"/>
      <w:r w:rsidRPr="009D3514">
        <w:rPr>
          <w:color w:val="808080" w:themeColor="accent4"/>
        </w:rPr>
        <w:t>incorect</w:t>
      </w:r>
      <w:proofErr w:type="spellEnd"/>
      <w:r w:rsidRPr="009D3514">
        <w:rPr>
          <w:color w:val="808080" w:themeColor="accent4"/>
        </w:rPr>
        <w:t xml:space="preserve"> format or/and left the field(s) empty. If it will throw the </w:t>
      </w:r>
      <w:proofErr w:type="spellStart"/>
      <w:r w:rsidRPr="009D3514">
        <w:rPr>
          <w:color w:val="808080" w:themeColor="accent4"/>
        </w:rPr>
        <w:t>IndexOutOfBoundsException</w:t>
      </w:r>
      <w:proofErr w:type="spellEnd"/>
      <w:r w:rsidRPr="009D3514">
        <w:rPr>
          <w:color w:val="808080" w:themeColor="accent4"/>
        </w:rPr>
        <w:t xml:space="preserve"> after trying to call the get method, then there is no such index in the </w:t>
      </w:r>
      <w:proofErr w:type="spellStart"/>
      <w:r w:rsidRPr="009D3514">
        <w:rPr>
          <w:color w:val="808080" w:themeColor="accent4"/>
        </w:rPr>
        <w:t>ArrayList</w:t>
      </w:r>
      <w:proofErr w:type="spellEnd"/>
    </w:p>
    <w:p w14:paraId="63BEAB0F" w14:textId="329BB76A" w:rsidR="009F16CD" w:rsidRPr="009D3514" w:rsidRDefault="009F16CD" w:rsidP="009F16CD">
      <w:pPr>
        <w:ind w:left="2880" w:firstLine="0"/>
        <w:rPr>
          <w:color w:val="808080" w:themeColor="accent4"/>
        </w:rPr>
      </w:pPr>
      <w:r w:rsidRPr="009D3514">
        <w:rPr>
          <w:color w:val="92D050"/>
        </w:rPr>
        <w:t xml:space="preserve">Mobile current = </w:t>
      </w:r>
      <w:proofErr w:type="spellStart"/>
      <w:proofErr w:type="gramStart"/>
      <w:r w:rsidRPr="009D3514">
        <w:rPr>
          <w:color w:val="92D050"/>
        </w:rPr>
        <w:t>allMobiles.get</w:t>
      </w:r>
      <w:proofErr w:type="spellEnd"/>
      <w:r w:rsidRPr="009D3514">
        <w:rPr>
          <w:color w:val="92D050"/>
        </w:rPr>
        <w:t>(</w:t>
      </w:r>
      <w:proofErr w:type="spellStart"/>
      <w:proofErr w:type="gramEnd"/>
      <w:r w:rsidRPr="009D3514">
        <w:rPr>
          <w:color w:val="92D050"/>
        </w:rPr>
        <w:t>Integer.parseInt</w:t>
      </w:r>
      <w:proofErr w:type="spellEnd"/>
      <w:r w:rsidRPr="009D3514">
        <w:rPr>
          <w:color w:val="92D050"/>
        </w:rPr>
        <w:t>(</w:t>
      </w:r>
      <w:proofErr w:type="spellStart"/>
      <w:r w:rsidRPr="009D3514">
        <w:rPr>
          <w:color w:val="92D050"/>
        </w:rPr>
        <w:t>displayNumber.getText</w:t>
      </w:r>
      <w:proofErr w:type="spellEnd"/>
      <w:r w:rsidRPr="009D3514">
        <w:rPr>
          <w:color w:val="92D050"/>
        </w:rPr>
        <w:t xml:space="preserve">())); </w:t>
      </w:r>
      <w:r w:rsidRPr="009D3514">
        <w:rPr>
          <w:color w:val="808080" w:themeColor="accent4"/>
        </w:rPr>
        <w:t xml:space="preserve">//Here we are getting Mobile object form the </w:t>
      </w:r>
      <w:proofErr w:type="spellStart"/>
      <w:r w:rsidRPr="009D3514">
        <w:rPr>
          <w:color w:val="808080" w:themeColor="accent4"/>
        </w:rPr>
        <w:t>ArrayList</w:t>
      </w:r>
      <w:proofErr w:type="spellEnd"/>
      <w:r w:rsidRPr="009D3514">
        <w:rPr>
          <w:color w:val="808080" w:themeColor="accent4"/>
        </w:rPr>
        <w:t xml:space="preserve"> </w:t>
      </w:r>
      <w:proofErr w:type="spellStart"/>
      <w:r w:rsidRPr="009D3514">
        <w:rPr>
          <w:color w:val="808080" w:themeColor="accent4"/>
        </w:rPr>
        <w:t>allMobiles</w:t>
      </w:r>
      <w:proofErr w:type="spellEnd"/>
      <w:r w:rsidRPr="009D3514">
        <w:rPr>
          <w:color w:val="808080" w:themeColor="accent4"/>
        </w:rPr>
        <w:t xml:space="preserve"> by the display number from the text field</w:t>
      </w:r>
    </w:p>
    <w:p w14:paraId="24B5445B" w14:textId="1AD82DC2" w:rsidR="009F16CD" w:rsidRPr="009D3514" w:rsidRDefault="009F16CD" w:rsidP="009F16CD">
      <w:pPr>
        <w:ind w:left="2880" w:firstLine="0"/>
        <w:rPr>
          <w:color w:val="808080" w:themeColor="accent4"/>
        </w:rPr>
      </w:pPr>
      <w:proofErr w:type="spellStart"/>
      <w:proofErr w:type="gramStart"/>
      <w:r w:rsidRPr="009D3514">
        <w:rPr>
          <w:color w:val="92D050"/>
        </w:rPr>
        <w:t>current.makeAPhoneCall</w:t>
      </w:r>
      <w:proofErr w:type="spellEnd"/>
      <w:proofErr w:type="gramEnd"/>
      <w:r w:rsidRPr="009D3514">
        <w:rPr>
          <w:color w:val="92D050"/>
        </w:rPr>
        <w:t>(</w:t>
      </w:r>
      <w:proofErr w:type="spellStart"/>
      <w:r w:rsidRPr="009D3514">
        <w:rPr>
          <w:color w:val="92D050"/>
        </w:rPr>
        <w:t>Integer.parseInt</w:t>
      </w:r>
      <w:proofErr w:type="spellEnd"/>
      <w:r w:rsidRPr="009D3514">
        <w:rPr>
          <w:color w:val="92D050"/>
        </w:rPr>
        <w:t>(</w:t>
      </w:r>
      <w:proofErr w:type="spellStart"/>
      <w:r w:rsidRPr="009D3514">
        <w:rPr>
          <w:color w:val="92D050"/>
        </w:rPr>
        <w:t>phoneNo.getText</w:t>
      </w:r>
      <w:proofErr w:type="spellEnd"/>
      <w:r w:rsidRPr="009D3514">
        <w:rPr>
          <w:color w:val="92D050"/>
        </w:rPr>
        <w:t xml:space="preserve">()), </w:t>
      </w:r>
      <w:proofErr w:type="spellStart"/>
      <w:r w:rsidRPr="009D3514">
        <w:rPr>
          <w:color w:val="92D050"/>
        </w:rPr>
        <w:t>Integer.parseInt</w:t>
      </w:r>
      <w:proofErr w:type="spellEnd"/>
      <w:r w:rsidRPr="009D3514">
        <w:rPr>
          <w:color w:val="92D050"/>
        </w:rPr>
        <w:t>(</w:t>
      </w:r>
      <w:proofErr w:type="spellStart"/>
      <w:r w:rsidRPr="009D3514">
        <w:rPr>
          <w:color w:val="92D050"/>
        </w:rPr>
        <w:t>duration.getText</w:t>
      </w:r>
      <w:proofErr w:type="spellEnd"/>
      <w:r w:rsidRPr="009D3514">
        <w:rPr>
          <w:color w:val="92D050"/>
        </w:rPr>
        <w:t xml:space="preserve">())); </w:t>
      </w:r>
      <w:r w:rsidRPr="009D3514">
        <w:rPr>
          <w:color w:val="808080" w:themeColor="accent4"/>
        </w:rPr>
        <w:t xml:space="preserve">//Calling the </w:t>
      </w:r>
      <w:proofErr w:type="spellStart"/>
      <w:r w:rsidRPr="009D3514">
        <w:rPr>
          <w:color w:val="808080" w:themeColor="accent4"/>
        </w:rPr>
        <w:t>makeAPhoneCall</w:t>
      </w:r>
      <w:proofErr w:type="spellEnd"/>
      <w:r w:rsidRPr="009D3514">
        <w:rPr>
          <w:color w:val="808080" w:themeColor="accent4"/>
        </w:rPr>
        <w:t xml:space="preserve"> Method of the Mobile class</w:t>
      </w:r>
    </w:p>
    <w:p w14:paraId="590C0BBB" w14:textId="7260338E" w:rsidR="009F16CD" w:rsidRPr="009D3514" w:rsidRDefault="009F16CD" w:rsidP="009F16CD">
      <w:pPr>
        <w:ind w:left="2880" w:firstLine="0"/>
        <w:rPr>
          <w:color w:val="92D050"/>
        </w:rPr>
      </w:pPr>
      <w:proofErr w:type="spellStart"/>
      <w:r w:rsidRPr="009D3514">
        <w:rPr>
          <w:color w:val="92D050"/>
        </w:rPr>
        <w:t>JOptionPane.showMessageDialog</w:t>
      </w:r>
      <w:proofErr w:type="spellEnd"/>
      <w:r w:rsidRPr="009D3514">
        <w:rPr>
          <w:color w:val="92D050"/>
        </w:rPr>
        <w:t xml:space="preserve">(frame, "You've </w:t>
      </w:r>
      <w:proofErr w:type="spellStart"/>
      <w:r w:rsidRPr="009D3514">
        <w:rPr>
          <w:color w:val="92D050"/>
        </w:rPr>
        <w:t>successfuly</w:t>
      </w:r>
      <w:proofErr w:type="spellEnd"/>
      <w:r w:rsidRPr="009D3514">
        <w:rPr>
          <w:color w:val="92D050"/>
        </w:rPr>
        <w:t xml:space="preserve"> made a call. Remaining calling minutes: " + </w:t>
      </w:r>
      <w:proofErr w:type="spellStart"/>
      <w:proofErr w:type="gramStart"/>
      <w:r w:rsidRPr="009D3514">
        <w:rPr>
          <w:color w:val="92D050"/>
        </w:rPr>
        <w:t>current.getRemainingMinutes</w:t>
      </w:r>
      <w:proofErr w:type="spellEnd"/>
      <w:proofErr w:type="gramEnd"/>
      <w:r w:rsidRPr="009D3514">
        <w:rPr>
          <w:color w:val="92D050"/>
        </w:rPr>
        <w:t>());</w:t>
      </w:r>
    </w:p>
    <w:p w14:paraId="3E2AF95F" w14:textId="6FA6C4BF" w:rsidR="009F16CD" w:rsidRPr="009D3514" w:rsidRDefault="009F16CD" w:rsidP="009F16CD">
      <w:pPr>
        <w:ind w:left="2880" w:firstLine="0"/>
        <w:rPr>
          <w:color w:val="92D050"/>
        </w:rPr>
      </w:pPr>
      <w:proofErr w:type="gramStart"/>
      <w:r w:rsidRPr="009D3514">
        <w:rPr>
          <w:color w:val="92D050"/>
        </w:rPr>
        <w:t>clear(</w:t>
      </w:r>
      <w:proofErr w:type="gramEnd"/>
      <w:r w:rsidRPr="009D3514">
        <w:rPr>
          <w:color w:val="92D050"/>
        </w:rPr>
        <w:t>);</w:t>
      </w:r>
    </w:p>
    <w:p w14:paraId="11AD95B2" w14:textId="6BD6BE75" w:rsidR="009F16CD" w:rsidRPr="009D3514" w:rsidRDefault="009F16CD" w:rsidP="009F16CD">
      <w:pPr>
        <w:ind w:left="2160" w:firstLine="0"/>
        <w:rPr>
          <w:color w:val="92D050"/>
        </w:rPr>
      </w:pPr>
      <w:r w:rsidRPr="009D3514">
        <w:rPr>
          <w:color w:val="92D050"/>
        </w:rPr>
        <w:t>}</w:t>
      </w:r>
    </w:p>
    <w:p w14:paraId="4B547B85" w14:textId="28557E13" w:rsidR="009F16CD" w:rsidRPr="009D3514" w:rsidRDefault="009F16CD" w:rsidP="009F16CD">
      <w:pPr>
        <w:ind w:left="2160" w:firstLine="0"/>
        <w:rPr>
          <w:color w:val="92D050"/>
        </w:rPr>
      </w:pPr>
      <w:proofErr w:type="gramStart"/>
      <w:r w:rsidRPr="009D3514">
        <w:rPr>
          <w:color w:val="92D050"/>
        </w:rPr>
        <w:t>catch(</w:t>
      </w:r>
      <w:proofErr w:type="spellStart"/>
      <w:proofErr w:type="gramEnd"/>
      <w:r w:rsidRPr="009D3514">
        <w:rPr>
          <w:color w:val="92D050"/>
        </w:rPr>
        <w:t>NumberFormatException</w:t>
      </w:r>
      <w:proofErr w:type="spellEnd"/>
      <w:r w:rsidRPr="009D3514">
        <w:rPr>
          <w:color w:val="92D050"/>
        </w:rPr>
        <w:t xml:space="preserve"> e)</w:t>
      </w:r>
    </w:p>
    <w:p w14:paraId="03137D74" w14:textId="72D26435" w:rsidR="009F16CD" w:rsidRPr="009D3514" w:rsidRDefault="009F16CD" w:rsidP="009F16CD">
      <w:pPr>
        <w:ind w:left="2160" w:firstLine="0"/>
        <w:rPr>
          <w:color w:val="92D050"/>
        </w:rPr>
      </w:pPr>
      <w:r w:rsidRPr="009D3514">
        <w:rPr>
          <w:color w:val="92D050"/>
        </w:rPr>
        <w:lastRenderedPageBreak/>
        <w:t>{</w:t>
      </w:r>
    </w:p>
    <w:p w14:paraId="1DC08058" w14:textId="0C5B4622" w:rsidR="009F16CD" w:rsidRPr="009D3514" w:rsidRDefault="009F16CD" w:rsidP="009F16CD">
      <w:pPr>
        <w:ind w:left="2880" w:firstLine="0"/>
        <w:rPr>
          <w:color w:val="92D050"/>
        </w:rPr>
      </w:pPr>
      <w:proofErr w:type="spellStart"/>
      <w:r w:rsidRPr="009D3514">
        <w:rPr>
          <w:color w:val="92D050"/>
        </w:rPr>
        <w:t>JOptionPane.showMessageDialog</w:t>
      </w:r>
      <w:proofErr w:type="spellEnd"/>
      <w:r w:rsidRPr="009D3514">
        <w:rPr>
          <w:color w:val="92D050"/>
        </w:rPr>
        <w:t>(frame, "Please, enter all the values that are needed in a correct format!");</w:t>
      </w:r>
    </w:p>
    <w:p w14:paraId="7D086218" w14:textId="249E4A04" w:rsidR="009F16CD" w:rsidRPr="009D3514" w:rsidRDefault="009F16CD" w:rsidP="009F16CD">
      <w:pPr>
        <w:ind w:left="2160" w:firstLine="0"/>
        <w:rPr>
          <w:color w:val="92D050"/>
        </w:rPr>
      </w:pPr>
      <w:r w:rsidRPr="009D3514">
        <w:rPr>
          <w:color w:val="92D050"/>
        </w:rPr>
        <w:t>}</w:t>
      </w:r>
    </w:p>
    <w:p w14:paraId="45A8376B" w14:textId="678A2FC0" w:rsidR="009F16CD" w:rsidRPr="009D3514" w:rsidRDefault="009F16CD" w:rsidP="009F16CD">
      <w:pPr>
        <w:ind w:left="2160" w:firstLine="0"/>
        <w:rPr>
          <w:color w:val="92D050"/>
        </w:rPr>
      </w:pPr>
      <w:proofErr w:type="gramStart"/>
      <w:r w:rsidRPr="009D3514">
        <w:rPr>
          <w:color w:val="92D050"/>
        </w:rPr>
        <w:t>catch(</w:t>
      </w:r>
      <w:proofErr w:type="spellStart"/>
      <w:proofErr w:type="gramEnd"/>
      <w:r w:rsidRPr="009D3514">
        <w:rPr>
          <w:color w:val="92D050"/>
        </w:rPr>
        <w:t>IndexOutOfBoundsException</w:t>
      </w:r>
      <w:proofErr w:type="spellEnd"/>
      <w:r w:rsidRPr="009D3514">
        <w:rPr>
          <w:color w:val="92D050"/>
        </w:rPr>
        <w:t xml:space="preserve"> e)</w:t>
      </w:r>
    </w:p>
    <w:p w14:paraId="6162D1B8" w14:textId="3B56D0B6" w:rsidR="009F16CD" w:rsidRPr="009D3514" w:rsidRDefault="009F16CD" w:rsidP="009F16CD">
      <w:pPr>
        <w:ind w:left="2160" w:firstLine="0"/>
        <w:rPr>
          <w:color w:val="92D050"/>
        </w:rPr>
      </w:pPr>
      <w:r w:rsidRPr="009D3514">
        <w:rPr>
          <w:color w:val="92D050"/>
        </w:rPr>
        <w:t>{</w:t>
      </w:r>
    </w:p>
    <w:p w14:paraId="2714757C" w14:textId="0C91A88B" w:rsidR="009F16CD" w:rsidRPr="009D3514" w:rsidRDefault="009F16CD" w:rsidP="009F16CD">
      <w:pPr>
        <w:ind w:left="2880" w:firstLine="0"/>
        <w:rPr>
          <w:color w:val="92D050"/>
        </w:rPr>
      </w:pPr>
      <w:proofErr w:type="spellStart"/>
      <w:r w:rsidRPr="009D3514">
        <w:rPr>
          <w:color w:val="92D050"/>
        </w:rPr>
        <w:t>JOptionPane.showMessageDialog</w:t>
      </w:r>
      <w:proofErr w:type="spellEnd"/>
      <w:r w:rsidRPr="009D3514">
        <w:rPr>
          <w:color w:val="92D050"/>
        </w:rPr>
        <w:t>(frame, "Mobile phone not found");</w:t>
      </w:r>
    </w:p>
    <w:p w14:paraId="56EBD044" w14:textId="4AFB887B" w:rsidR="009F16CD" w:rsidRPr="009D3514" w:rsidRDefault="009F16CD" w:rsidP="009F16CD">
      <w:pPr>
        <w:ind w:left="2160" w:firstLine="0"/>
        <w:rPr>
          <w:color w:val="92D050"/>
        </w:rPr>
      </w:pPr>
      <w:r w:rsidRPr="009D3514">
        <w:rPr>
          <w:color w:val="92D050"/>
        </w:rPr>
        <w:t>}</w:t>
      </w:r>
    </w:p>
    <w:p w14:paraId="2FA19FB7" w14:textId="2EAFA210" w:rsidR="009F16CD" w:rsidRPr="009D3514" w:rsidRDefault="009F16CD" w:rsidP="009F16CD">
      <w:pPr>
        <w:ind w:left="2160" w:firstLine="0"/>
        <w:rPr>
          <w:color w:val="92D050"/>
        </w:rPr>
      </w:pPr>
      <w:r w:rsidRPr="009D3514">
        <w:rPr>
          <w:color w:val="92D050"/>
        </w:rPr>
        <w:t>break;</w:t>
      </w:r>
    </w:p>
    <w:p w14:paraId="6678EF3E" w14:textId="22E90F50" w:rsidR="009F16CD" w:rsidRPr="009D3514" w:rsidRDefault="009F16CD" w:rsidP="009F16CD">
      <w:pPr>
        <w:ind w:left="1440" w:firstLine="0"/>
        <w:rPr>
          <w:color w:val="92D050"/>
        </w:rPr>
      </w:pPr>
      <w:r w:rsidRPr="009D3514">
        <w:rPr>
          <w:color w:val="92D050"/>
        </w:rPr>
        <w:t xml:space="preserve">case "Download Music": </w:t>
      </w:r>
      <w:r w:rsidRPr="009D3514">
        <w:rPr>
          <w:color w:val="808080" w:themeColor="accent4"/>
        </w:rPr>
        <w:t xml:space="preserve">//If user clicks the button "Download Music", we are trying to get an MP3 from the </w:t>
      </w:r>
      <w:proofErr w:type="spellStart"/>
      <w:r w:rsidRPr="009D3514">
        <w:rPr>
          <w:color w:val="808080" w:themeColor="accent4"/>
        </w:rPr>
        <w:t>ArrayList</w:t>
      </w:r>
      <w:proofErr w:type="spellEnd"/>
      <w:r w:rsidRPr="009D3514">
        <w:rPr>
          <w:color w:val="808080" w:themeColor="accent4"/>
        </w:rPr>
        <w:t xml:space="preserve"> and then call its download method </w:t>
      </w:r>
    </w:p>
    <w:p w14:paraId="487F0D77" w14:textId="61FD3F2F" w:rsidR="009F16CD" w:rsidRPr="009D3514" w:rsidRDefault="009F16CD" w:rsidP="009F16CD">
      <w:pPr>
        <w:ind w:left="2160" w:firstLine="0"/>
        <w:rPr>
          <w:color w:val="808080" w:themeColor="accent4"/>
        </w:rPr>
      </w:pPr>
      <w:proofErr w:type="gramStart"/>
      <w:r w:rsidRPr="009D3514">
        <w:rPr>
          <w:color w:val="92D050"/>
        </w:rPr>
        <w:t>try</w:t>
      </w:r>
      <w:r w:rsidRPr="009D3514">
        <w:rPr>
          <w:color w:val="808080" w:themeColor="accent4"/>
        </w:rPr>
        <w:t>{</w:t>
      </w:r>
      <w:proofErr w:type="gramEnd"/>
      <w:r w:rsidRPr="009D3514">
        <w:rPr>
          <w:color w:val="808080" w:themeColor="accent4"/>
        </w:rPr>
        <w:t>// try/catch statements work the same as with "Make A Call" button block</w:t>
      </w:r>
    </w:p>
    <w:p w14:paraId="4D34764E" w14:textId="4B6DE715" w:rsidR="009F16CD" w:rsidRPr="009D3514" w:rsidRDefault="009F16CD" w:rsidP="009F16CD">
      <w:pPr>
        <w:ind w:left="2880" w:firstLine="0"/>
        <w:rPr>
          <w:color w:val="92D050"/>
        </w:rPr>
      </w:pPr>
      <w:r w:rsidRPr="009D3514">
        <w:rPr>
          <w:color w:val="92D050"/>
        </w:rPr>
        <w:t xml:space="preserve">MP3 current = </w:t>
      </w:r>
      <w:proofErr w:type="gramStart"/>
      <w:r w:rsidRPr="009D3514">
        <w:rPr>
          <w:color w:val="92D050"/>
        </w:rPr>
        <w:t>allMP3.get(</w:t>
      </w:r>
      <w:proofErr w:type="spellStart"/>
      <w:proofErr w:type="gramEnd"/>
      <w:r w:rsidRPr="009D3514">
        <w:rPr>
          <w:color w:val="92D050"/>
        </w:rPr>
        <w:t>Integer.parseInt</w:t>
      </w:r>
      <w:proofErr w:type="spellEnd"/>
      <w:r w:rsidRPr="009D3514">
        <w:rPr>
          <w:color w:val="92D050"/>
        </w:rPr>
        <w:t>(</w:t>
      </w:r>
      <w:proofErr w:type="spellStart"/>
      <w:r w:rsidRPr="009D3514">
        <w:rPr>
          <w:color w:val="92D050"/>
        </w:rPr>
        <w:t>displayNumber.getText</w:t>
      </w:r>
      <w:proofErr w:type="spellEnd"/>
      <w:r w:rsidRPr="009D3514">
        <w:rPr>
          <w:color w:val="92D050"/>
        </w:rPr>
        <w:t>()));</w:t>
      </w:r>
    </w:p>
    <w:p w14:paraId="70AB73A3" w14:textId="5246F7E1" w:rsidR="009F16CD" w:rsidRPr="009D3514" w:rsidRDefault="009F16CD" w:rsidP="009F16CD">
      <w:pPr>
        <w:ind w:left="2880" w:firstLine="0"/>
        <w:rPr>
          <w:color w:val="808080" w:themeColor="accent4"/>
        </w:rPr>
      </w:pPr>
      <w:proofErr w:type="spellStart"/>
      <w:r w:rsidRPr="009D3514">
        <w:rPr>
          <w:color w:val="92D050"/>
        </w:rPr>
        <w:t>boolean</w:t>
      </w:r>
      <w:proofErr w:type="spellEnd"/>
      <w:r w:rsidRPr="009D3514">
        <w:rPr>
          <w:color w:val="92D050"/>
        </w:rPr>
        <w:t xml:space="preserve"> </w:t>
      </w:r>
      <w:proofErr w:type="spellStart"/>
      <w:r w:rsidRPr="009D3514">
        <w:rPr>
          <w:color w:val="92D050"/>
        </w:rPr>
        <w:t>checkDownload</w:t>
      </w:r>
      <w:proofErr w:type="spellEnd"/>
      <w:r w:rsidRPr="009D3514">
        <w:rPr>
          <w:color w:val="92D050"/>
        </w:rPr>
        <w:t xml:space="preserve"> = </w:t>
      </w:r>
      <w:proofErr w:type="spellStart"/>
      <w:proofErr w:type="gramStart"/>
      <w:r w:rsidRPr="009D3514">
        <w:rPr>
          <w:color w:val="92D050"/>
        </w:rPr>
        <w:t>current.download</w:t>
      </w:r>
      <w:proofErr w:type="spellEnd"/>
      <w:proofErr w:type="gramEnd"/>
      <w:r w:rsidRPr="009D3514">
        <w:rPr>
          <w:color w:val="92D050"/>
        </w:rPr>
        <w:t>(</w:t>
      </w:r>
      <w:proofErr w:type="spellStart"/>
      <w:r w:rsidRPr="009D3514">
        <w:rPr>
          <w:color w:val="92D050"/>
        </w:rPr>
        <w:t>trackName.getText</w:t>
      </w:r>
      <w:proofErr w:type="spellEnd"/>
      <w:r w:rsidRPr="009D3514">
        <w:rPr>
          <w:color w:val="92D050"/>
        </w:rPr>
        <w:t xml:space="preserve">(), </w:t>
      </w:r>
      <w:proofErr w:type="spellStart"/>
      <w:r w:rsidRPr="009D3514">
        <w:rPr>
          <w:color w:val="92D050"/>
        </w:rPr>
        <w:t>Double.parseDouble</w:t>
      </w:r>
      <w:proofErr w:type="spellEnd"/>
      <w:r w:rsidRPr="009D3514">
        <w:rPr>
          <w:color w:val="92D050"/>
        </w:rPr>
        <w:t>(</w:t>
      </w:r>
      <w:proofErr w:type="spellStart"/>
      <w:r w:rsidRPr="009D3514">
        <w:rPr>
          <w:color w:val="92D050"/>
        </w:rPr>
        <w:t>download.getText</w:t>
      </w:r>
      <w:proofErr w:type="spellEnd"/>
      <w:r w:rsidRPr="009D3514">
        <w:rPr>
          <w:color w:val="92D050"/>
        </w:rPr>
        <w:t>())); //</w:t>
      </w:r>
      <w:r w:rsidRPr="009D3514">
        <w:rPr>
          <w:color w:val="808080" w:themeColor="accent4"/>
        </w:rPr>
        <w:t xml:space="preserve">The download method returns </w:t>
      </w:r>
      <w:proofErr w:type="spellStart"/>
      <w:r w:rsidRPr="009D3514">
        <w:rPr>
          <w:color w:val="808080" w:themeColor="accent4"/>
        </w:rPr>
        <w:t>boolean</w:t>
      </w:r>
      <w:proofErr w:type="spellEnd"/>
      <w:r w:rsidRPr="009D3514">
        <w:rPr>
          <w:color w:val="808080" w:themeColor="accent4"/>
        </w:rPr>
        <w:t xml:space="preserve"> value. If our download was successful, </w:t>
      </w:r>
      <w:proofErr w:type="gramStart"/>
      <w:r w:rsidRPr="009D3514">
        <w:rPr>
          <w:color w:val="808080" w:themeColor="accent4"/>
        </w:rPr>
        <w:t>than</w:t>
      </w:r>
      <w:proofErr w:type="gramEnd"/>
      <w:r w:rsidRPr="009D3514">
        <w:rPr>
          <w:color w:val="808080" w:themeColor="accent4"/>
        </w:rPr>
        <w:t xml:space="preserve"> it returns true, otherwise - false</w:t>
      </w:r>
    </w:p>
    <w:p w14:paraId="7C80243B" w14:textId="07A0581F" w:rsidR="009F16CD" w:rsidRPr="009D3514" w:rsidRDefault="009F16CD" w:rsidP="009F16CD">
      <w:pPr>
        <w:ind w:left="2880" w:firstLine="0"/>
        <w:rPr>
          <w:color w:val="808080" w:themeColor="accent4"/>
        </w:rPr>
      </w:pPr>
      <w:proofErr w:type="gramStart"/>
      <w:r w:rsidRPr="009D3514">
        <w:rPr>
          <w:color w:val="92D050"/>
        </w:rPr>
        <w:t>if(</w:t>
      </w:r>
      <w:proofErr w:type="spellStart"/>
      <w:proofErr w:type="gramEnd"/>
      <w:r w:rsidRPr="009D3514">
        <w:rPr>
          <w:color w:val="92D050"/>
        </w:rPr>
        <w:t>checkDownload</w:t>
      </w:r>
      <w:proofErr w:type="spellEnd"/>
      <w:r w:rsidRPr="009D3514">
        <w:rPr>
          <w:color w:val="92D050"/>
        </w:rPr>
        <w:t xml:space="preserve"> == true) </w:t>
      </w:r>
      <w:r w:rsidRPr="009D3514">
        <w:rPr>
          <w:color w:val="808080" w:themeColor="accent4"/>
        </w:rPr>
        <w:t>//We check whether the download was successful, if it was, we notify the user and show him the amount of space left</w:t>
      </w:r>
    </w:p>
    <w:p w14:paraId="5AFADA8D" w14:textId="2D614786" w:rsidR="009F16CD" w:rsidRPr="009D3514" w:rsidRDefault="009F16CD" w:rsidP="009F16CD">
      <w:pPr>
        <w:ind w:left="2880" w:firstLine="0"/>
        <w:rPr>
          <w:color w:val="92D050"/>
        </w:rPr>
      </w:pPr>
      <w:r w:rsidRPr="009D3514">
        <w:rPr>
          <w:color w:val="92D050"/>
        </w:rPr>
        <w:t>{</w:t>
      </w:r>
    </w:p>
    <w:p w14:paraId="649F3B72" w14:textId="0801A43E" w:rsidR="009F16CD" w:rsidRPr="009D3514" w:rsidRDefault="009F16CD" w:rsidP="009F16CD">
      <w:pPr>
        <w:ind w:left="3600" w:firstLine="0"/>
        <w:rPr>
          <w:color w:val="92D050"/>
        </w:rPr>
      </w:pPr>
      <w:proofErr w:type="spellStart"/>
      <w:r w:rsidRPr="009D3514">
        <w:rPr>
          <w:color w:val="92D050"/>
        </w:rPr>
        <w:lastRenderedPageBreak/>
        <w:t>JOptionPane.showMessageDialog</w:t>
      </w:r>
      <w:proofErr w:type="spellEnd"/>
      <w:r w:rsidRPr="009D3514">
        <w:rPr>
          <w:color w:val="92D050"/>
        </w:rPr>
        <w:t xml:space="preserve">(frame, "You've </w:t>
      </w:r>
      <w:proofErr w:type="spellStart"/>
      <w:r w:rsidRPr="009D3514">
        <w:rPr>
          <w:color w:val="92D050"/>
        </w:rPr>
        <w:t>successfuly</w:t>
      </w:r>
      <w:proofErr w:type="spellEnd"/>
      <w:r w:rsidRPr="009D3514">
        <w:rPr>
          <w:color w:val="92D050"/>
        </w:rPr>
        <w:t xml:space="preserve"> downloaded music. Remaining memory: " + </w:t>
      </w:r>
      <w:proofErr w:type="spellStart"/>
      <w:proofErr w:type="gramStart"/>
      <w:r w:rsidRPr="009D3514">
        <w:rPr>
          <w:color w:val="92D050"/>
        </w:rPr>
        <w:t>current.getMemory</w:t>
      </w:r>
      <w:proofErr w:type="spellEnd"/>
      <w:proofErr w:type="gramEnd"/>
      <w:r w:rsidRPr="009D3514">
        <w:rPr>
          <w:color w:val="92D050"/>
        </w:rPr>
        <w:t>());</w:t>
      </w:r>
    </w:p>
    <w:p w14:paraId="4BB877A7" w14:textId="420699B8" w:rsidR="009F16CD" w:rsidRPr="009D3514" w:rsidRDefault="009F16CD" w:rsidP="009F16CD">
      <w:pPr>
        <w:ind w:left="2880" w:firstLine="0"/>
        <w:rPr>
          <w:color w:val="92D050"/>
        </w:rPr>
      </w:pPr>
      <w:r w:rsidRPr="009D3514">
        <w:rPr>
          <w:color w:val="92D050"/>
        </w:rPr>
        <w:t>}</w:t>
      </w:r>
    </w:p>
    <w:p w14:paraId="7ED32971" w14:textId="1243EE5B" w:rsidR="009F16CD" w:rsidRPr="009D3514" w:rsidRDefault="009F16CD" w:rsidP="009F16CD">
      <w:pPr>
        <w:ind w:left="2880" w:firstLine="0"/>
        <w:rPr>
          <w:color w:val="92D050"/>
        </w:rPr>
      </w:pPr>
      <w:proofErr w:type="gramStart"/>
      <w:r w:rsidRPr="009D3514">
        <w:rPr>
          <w:color w:val="92D050"/>
        </w:rPr>
        <w:t>clear(</w:t>
      </w:r>
      <w:proofErr w:type="gramEnd"/>
      <w:r w:rsidRPr="009D3514">
        <w:rPr>
          <w:color w:val="92D050"/>
        </w:rPr>
        <w:t>);</w:t>
      </w:r>
    </w:p>
    <w:p w14:paraId="05E9C3D9" w14:textId="531BC99C" w:rsidR="009F16CD" w:rsidRPr="009D3514" w:rsidRDefault="009F16CD" w:rsidP="009F16CD">
      <w:pPr>
        <w:ind w:left="2160" w:firstLine="0"/>
        <w:rPr>
          <w:color w:val="92D050"/>
        </w:rPr>
      </w:pPr>
      <w:r w:rsidRPr="009D3514">
        <w:rPr>
          <w:color w:val="92D050"/>
        </w:rPr>
        <w:t>}</w:t>
      </w:r>
    </w:p>
    <w:p w14:paraId="740B0F9B" w14:textId="6C125A7C" w:rsidR="009F16CD" w:rsidRPr="009D3514" w:rsidRDefault="009F16CD" w:rsidP="009F16CD">
      <w:pPr>
        <w:ind w:left="2160" w:firstLine="0"/>
        <w:rPr>
          <w:color w:val="92D050"/>
        </w:rPr>
      </w:pPr>
      <w:proofErr w:type="gramStart"/>
      <w:r w:rsidRPr="009D3514">
        <w:rPr>
          <w:color w:val="92D050"/>
        </w:rPr>
        <w:t>catch(</w:t>
      </w:r>
      <w:proofErr w:type="spellStart"/>
      <w:proofErr w:type="gramEnd"/>
      <w:r w:rsidRPr="009D3514">
        <w:rPr>
          <w:color w:val="92D050"/>
        </w:rPr>
        <w:t>NumberFormatException</w:t>
      </w:r>
      <w:proofErr w:type="spellEnd"/>
      <w:r w:rsidRPr="009D3514">
        <w:rPr>
          <w:color w:val="92D050"/>
        </w:rPr>
        <w:t xml:space="preserve"> e)</w:t>
      </w:r>
    </w:p>
    <w:p w14:paraId="67629ADA" w14:textId="172627B5" w:rsidR="009F16CD" w:rsidRPr="009D3514" w:rsidRDefault="009F16CD" w:rsidP="009F16CD">
      <w:pPr>
        <w:ind w:left="2160" w:firstLine="0"/>
        <w:rPr>
          <w:color w:val="92D050"/>
        </w:rPr>
      </w:pPr>
      <w:r w:rsidRPr="009D3514">
        <w:rPr>
          <w:color w:val="92D050"/>
        </w:rPr>
        <w:t>{</w:t>
      </w:r>
    </w:p>
    <w:p w14:paraId="4CDB8C77" w14:textId="2DCE0A5F" w:rsidR="009F16CD" w:rsidRPr="009D3514" w:rsidRDefault="009F16CD" w:rsidP="009F16CD">
      <w:pPr>
        <w:ind w:left="2880" w:firstLine="0"/>
        <w:rPr>
          <w:color w:val="92D050"/>
        </w:rPr>
      </w:pPr>
      <w:proofErr w:type="spellStart"/>
      <w:r w:rsidRPr="009D3514">
        <w:rPr>
          <w:color w:val="92D050"/>
        </w:rPr>
        <w:t>JOptionPane.showMessageDialog</w:t>
      </w:r>
      <w:proofErr w:type="spellEnd"/>
      <w:r w:rsidRPr="009D3514">
        <w:rPr>
          <w:color w:val="92D050"/>
        </w:rPr>
        <w:t>(frame, "Please, enter all the values that are needed in a correct format!");</w:t>
      </w:r>
    </w:p>
    <w:p w14:paraId="1DA880F5" w14:textId="54709A27" w:rsidR="009F16CD" w:rsidRPr="009D3514" w:rsidRDefault="009F16CD" w:rsidP="009F16CD">
      <w:pPr>
        <w:ind w:left="2160" w:firstLine="0"/>
        <w:rPr>
          <w:color w:val="92D050"/>
        </w:rPr>
      </w:pPr>
      <w:r w:rsidRPr="009D3514">
        <w:rPr>
          <w:color w:val="92D050"/>
        </w:rPr>
        <w:t>}</w:t>
      </w:r>
    </w:p>
    <w:p w14:paraId="6467F4AB" w14:textId="7ED6BA7B" w:rsidR="009F16CD" w:rsidRPr="009D3514" w:rsidRDefault="009F16CD" w:rsidP="009F16CD">
      <w:pPr>
        <w:ind w:left="2160" w:firstLine="0"/>
        <w:rPr>
          <w:color w:val="92D050"/>
        </w:rPr>
      </w:pPr>
      <w:proofErr w:type="gramStart"/>
      <w:r w:rsidRPr="009D3514">
        <w:rPr>
          <w:color w:val="92D050"/>
        </w:rPr>
        <w:t>catch(</w:t>
      </w:r>
      <w:proofErr w:type="spellStart"/>
      <w:proofErr w:type="gramEnd"/>
      <w:r w:rsidRPr="009D3514">
        <w:rPr>
          <w:color w:val="92D050"/>
        </w:rPr>
        <w:t>IndexOutOfBoundsException</w:t>
      </w:r>
      <w:proofErr w:type="spellEnd"/>
      <w:r w:rsidRPr="009D3514">
        <w:rPr>
          <w:color w:val="92D050"/>
        </w:rPr>
        <w:t xml:space="preserve"> e)</w:t>
      </w:r>
    </w:p>
    <w:p w14:paraId="032230C5" w14:textId="0EBD0B9B" w:rsidR="009F16CD" w:rsidRPr="009D3514" w:rsidRDefault="009F16CD" w:rsidP="009F16CD">
      <w:pPr>
        <w:ind w:left="2160" w:firstLine="0"/>
        <w:rPr>
          <w:color w:val="92D050"/>
        </w:rPr>
      </w:pPr>
      <w:r w:rsidRPr="009D3514">
        <w:rPr>
          <w:color w:val="92D050"/>
        </w:rPr>
        <w:t>{</w:t>
      </w:r>
    </w:p>
    <w:p w14:paraId="51B5B794" w14:textId="0572E3A6" w:rsidR="009F16CD" w:rsidRPr="009D3514" w:rsidRDefault="009F16CD" w:rsidP="009F16CD">
      <w:pPr>
        <w:ind w:left="2880" w:firstLine="0"/>
        <w:rPr>
          <w:color w:val="92D050"/>
        </w:rPr>
      </w:pPr>
      <w:proofErr w:type="spellStart"/>
      <w:r w:rsidRPr="009D3514">
        <w:rPr>
          <w:color w:val="92D050"/>
        </w:rPr>
        <w:t>JOptionPane.showMessageDialog</w:t>
      </w:r>
      <w:proofErr w:type="spellEnd"/>
      <w:r w:rsidRPr="009D3514">
        <w:rPr>
          <w:color w:val="92D050"/>
        </w:rPr>
        <w:t>(frame, "MP3 player not found");</w:t>
      </w:r>
    </w:p>
    <w:p w14:paraId="43508395" w14:textId="2393FC79" w:rsidR="009F16CD" w:rsidRPr="009D3514" w:rsidRDefault="009F16CD" w:rsidP="009F16CD">
      <w:pPr>
        <w:ind w:left="2160" w:firstLine="0"/>
        <w:rPr>
          <w:color w:val="92D050"/>
        </w:rPr>
      </w:pPr>
      <w:r w:rsidRPr="009D3514">
        <w:rPr>
          <w:color w:val="92D050"/>
        </w:rPr>
        <w:t>}</w:t>
      </w:r>
    </w:p>
    <w:p w14:paraId="02D4BB4E" w14:textId="7F496507" w:rsidR="009F16CD" w:rsidRPr="009D3514" w:rsidRDefault="009F16CD" w:rsidP="009F16CD">
      <w:pPr>
        <w:ind w:left="2160" w:firstLine="0"/>
        <w:rPr>
          <w:color w:val="92D050"/>
        </w:rPr>
      </w:pPr>
      <w:r w:rsidRPr="009D3514">
        <w:rPr>
          <w:color w:val="92D050"/>
        </w:rPr>
        <w:t>break;</w:t>
      </w:r>
    </w:p>
    <w:p w14:paraId="36226073" w14:textId="3DB5AACA" w:rsidR="009F16CD" w:rsidRPr="009D3514" w:rsidRDefault="009F16CD" w:rsidP="009F16CD">
      <w:pPr>
        <w:ind w:left="1440" w:firstLine="0"/>
        <w:rPr>
          <w:color w:val="808080" w:themeColor="accent4"/>
        </w:rPr>
      </w:pPr>
      <w:r w:rsidRPr="009D3514">
        <w:rPr>
          <w:color w:val="92D050"/>
        </w:rPr>
        <w:t xml:space="preserve">case "Delete Music": </w:t>
      </w:r>
      <w:r w:rsidRPr="009D3514">
        <w:rPr>
          <w:color w:val="808080" w:themeColor="accent4"/>
        </w:rPr>
        <w:t>//This one works the same as "Download Music", but calls the delete method and instead of checking remaining memory, we actually check if the track's name exist in the HashMap of the MP3 class. There is a try/catch block for that inside the delete method</w:t>
      </w:r>
    </w:p>
    <w:p w14:paraId="5FDAEFB3" w14:textId="7D65DAC6" w:rsidR="009F16CD" w:rsidRPr="009D3514" w:rsidRDefault="009F16CD" w:rsidP="009F16CD">
      <w:pPr>
        <w:ind w:left="2160" w:firstLine="0"/>
        <w:rPr>
          <w:color w:val="92D050"/>
        </w:rPr>
      </w:pPr>
      <w:proofErr w:type="gramStart"/>
      <w:r w:rsidRPr="009D3514">
        <w:rPr>
          <w:color w:val="92D050"/>
        </w:rPr>
        <w:t>try{</w:t>
      </w:r>
      <w:proofErr w:type="gramEnd"/>
    </w:p>
    <w:p w14:paraId="6D2A814A" w14:textId="4786E480" w:rsidR="009F16CD" w:rsidRPr="009D3514" w:rsidRDefault="009F16CD" w:rsidP="009F16CD">
      <w:pPr>
        <w:ind w:left="2880" w:firstLine="0"/>
        <w:rPr>
          <w:color w:val="92D050"/>
        </w:rPr>
      </w:pPr>
      <w:r w:rsidRPr="009D3514">
        <w:rPr>
          <w:color w:val="92D050"/>
        </w:rPr>
        <w:t xml:space="preserve">MP3 current = </w:t>
      </w:r>
      <w:proofErr w:type="gramStart"/>
      <w:r w:rsidRPr="009D3514">
        <w:rPr>
          <w:color w:val="92D050"/>
        </w:rPr>
        <w:t>allMP3.get(</w:t>
      </w:r>
      <w:proofErr w:type="spellStart"/>
      <w:proofErr w:type="gramEnd"/>
      <w:r w:rsidRPr="009D3514">
        <w:rPr>
          <w:color w:val="92D050"/>
        </w:rPr>
        <w:t>Integer.parseInt</w:t>
      </w:r>
      <w:proofErr w:type="spellEnd"/>
      <w:r w:rsidRPr="009D3514">
        <w:rPr>
          <w:color w:val="92D050"/>
        </w:rPr>
        <w:t>(</w:t>
      </w:r>
      <w:proofErr w:type="spellStart"/>
      <w:r w:rsidRPr="009D3514">
        <w:rPr>
          <w:color w:val="92D050"/>
        </w:rPr>
        <w:t>displayNumber.getText</w:t>
      </w:r>
      <w:proofErr w:type="spellEnd"/>
      <w:r w:rsidRPr="009D3514">
        <w:rPr>
          <w:color w:val="92D050"/>
        </w:rPr>
        <w:t>()));</w:t>
      </w:r>
    </w:p>
    <w:p w14:paraId="12AED6DE" w14:textId="1CF8E508" w:rsidR="009F16CD" w:rsidRPr="009D3514" w:rsidRDefault="009F16CD" w:rsidP="009F16CD">
      <w:pPr>
        <w:ind w:left="2880" w:firstLine="0"/>
        <w:rPr>
          <w:color w:val="92D050"/>
        </w:rPr>
      </w:pPr>
      <w:proofErr w:type="spellStart"/>
      <w:r w:rsidRPr="009D3514">
        <w:rPr>
          <w:color w:val="92D050"/>
        </w:rPr>
        <w:lastRenderedPageBreak/>
        <w:t>boolean</w:t>
      </w:r>
      <w:proofErr w:type="spellEnd"/>
      <w:r w:rsidRPr="009D3514">
        <w:rPr>
          <w:color w:val="92D050"/>
        </w:rPr>
        <w:t xml:space="preserve"> </w:t>
      </w:r>
      <w:proofErr w:type="spellStart"/>
      <w:r w:rsidRPr="009D3514">
        <w:rPr>
          <w:color w:val="92D050"/>
        </w:rPr>
        <w:t>checkTrackAvailability</w:t>
      </w:r>
      <w:proofErr w:type="spellEnd"/>
      <w:r w:rsidRPr="009D3514">
        <w:rPr>
          <w:color w:val="92D050"/>
        </w:rPr>
        <w:t xml:space="preserve"> = </w:t>
      </w:r>
      <w:proofErr w:type="spellStart"/>
      <w:proofErr w:type="gramStart"/>
      <w:r w:rsidRPr="009D3514">
        <w:rPr>
          <w:color w:val="92D050"/>
        </w:rPr>
        <w:t>current.delete</w:t>
      </w:r>
      <w:proofErr w:type="spellEnd"/>
      <w:proofErr w:type="gramEnd"/>
      <w:r w:rsidRPr="009D3514">
        <w:rPr>
          <w:color w:val="92D050"/>
        </w:rPr>
        <w:t>(</w:t>
      </w:r>
      <w:proofErr w:type="spellStart"/>
      <w:r w:rsidRPr="009D3514">
        <w:rPr>
          <w:color w:val="92D050"/>
        </w:rPr>
        <w:t>trackName.getText</w:t>
      </w:r>
      <w:proofErr w:type="spellEnd"/>
      <w:r w:rsidRPr="009D3514">
        <w:rPr>
          <w:color w:val="92D050"/>
        </w:rPr>
        <w:t>());</w:t>
      </w:r>
    </w:p>
    <w:p w14:paraId="5875B42D" w14:textId="13773847" w:rsidR="009F16CD" w:rsidRPr="009D3514" w:rsidRDefault="009F16CD" w:rsidP="009F16CD">
      <w:pPr>
        <w:ind w:left="2880" w:firstLine="0"/>
        <w:rPr>
          <w:color w:val="92D050"/>
        </w:rPr>
      </w:pPr>
      <w:proofErr w:type="gramStart"/>
      <w:r w:rsidRPr="009D3514">
        <w:rPr>
          <w:color w:val="92D050"/>
        </w:rPr>
        <w:t>if(</w:t>
      </w:r>
      <w:proofErr w:type="spellStart"/>
      <w:proofErr w:type="gramEnd"/>
      <w:r w:rsidRPr="009D3514">
        <w:rPr>
          <w:color w:val="92D050"/>
        </w:rPr>
        <w:t>checkTrackAvailability</w:t>
      </w:r>
      <w:proofErr w:type="spellEnd"/>
      <w:r w:rsidRPr="009D3514">
        <w:rPr>
          <w:color w:val="92D050"/>
        </w:rPr>
        <w:t xml:space="preserve"> == true)</w:t>
      </w:r>
    </w:p>
    <w:p w14:paraId="368DFEA9" w14:textId="5FB6C37F" w:rsidR="009F16CD" w:rsidRPr="009D3514" w:rsidRDefault="009F16CD" w:rsidP="009F16CD">
      <w:pPr>
        <w:ind w:left="2880" w:firstLine="0"/>
        <w:rPr>
          <w:color w:val="92D050"/>
        </w:rPr>
      </w:pPr>
      <w:r w:rsidRPr="009D3514">
        <w:rPr>
          <w:color w:val="92D050"/>
        </w:rPr>
        <w:t>{</w:t>
      </w:r>
    </w:p>
    <w:p w14:paraId="006F6AD9" w14:textId="0176D8D3" w:rsidR="009F16CD" w:rsidRPr="009D3514" w:rsidRDefault="009F16CD" w:rsidP="009F16CD">
      <w:pPr>
        <w:ind w:left="3600" w:firstLine="0"/>
        <w:rPr>
          <w:color w:val="92D050"/>
        </w:rPr>
      </w:pPr>
      <w:proofErr w:type="spellStart"/>
      <w:r w:rsidRPr="009D3514">
        <w:rPr>
          <w:color w:val="92D050"/>
        </w:rPr>
        <w:t>JOptionPane.showMessageDialog</w:t>
      </w:r>
      <w:proofErr w:type="spellEnd"/>
      <w:r w:rsidRPr="009D3514">
        <w:rPr>
          <w:color w:val="92D050"/>
        </w:rPr>
        <w:t xml:space="preserve">(frame, "You've </w:t>
      </w:r>
      <w:proofErr w:type="spellStart"/>
      <w:r w:rsidRPr="009D3514">
        <w:rPr>
          <w:color w:val="92D050"/>
        </w:rPr>
        <w:t>successfuly</w:t>
      </w:r>
      <w:proofErr w:type="spellEnd"/>
      <w:r w:rsidRPr="009D3514">
        <w:rPr>
          <w:color w:val="92D050"/>
        </w:rPr>
        <w:t xml:space="preserve"> deleted music. Remaining memory: " + </w:t>
      </w:r>
      <w:proofErr w:type="spellStart"/>
      <w:proofErr w:type="gramStart"/>
      <w:r w:rsidRPr="009D3514">
        <w:rPr>
          <w:color w:val="92D050"/>
        </w:rPr>
        <w:t>current.getMemory</w:t>
      </w:r>
      <w:proofErr w:type="spellEnd"/>
      <w:proofErr w:type="gramEnd"/>
      <w:r w:rsidRPr="009D3514">
        <w:rPr>
          <w:color w:val="92D050"/>
        </w:rPr>
        <w:t>());</w:t>
      </w:r>
    </w:p>
    <w:p w14:paraId="4D62A4F4" w14:textId="4768C987" w:rsidR="009F16CD" w:rsidRPr="009D3514" w:rsidRDefault="009F16CD" w:rsidP="009F16CD">
      <w:pPr>
        <w:ind w:left="2880" w:firstLine="0"/>
        <w:rPr>
          <w:color w:val="92D050"/>
        </w:rPr>
      </w:pPr>
      <w:r w:rsidRPr="009D3514">
        <w:rPr>
          <w:color w:val="92D050"/>
        </w:rPr>
        <w:t>}</w:t>
      </w:r>
    </w:p>
    <w:p w14:paraId="5C5EFF3B" w14:textId="1A0826B3" w:rsidR="009F16CD" w:rsidRPr="009D3514" w:rsidRDefault="009F16CD" w:rsidP="009F16CD">
      <w:pPr>
        <w:ind w:left="2880" w:firstLine="0"/>
        <w:rPr>
          <w:color w:val="92D050"/>
        </w:rPr>
      </w:pPr>
      <w:proofErr w:type="gramStart"/>
      <w:r w:rsidRPr="009D3514">
        <w:rPr>
          <w:color w:val="92D050"/>
        </w:rPr>
        <w:t>clear(</w:t>
      </w:r>
      <w:proofErr w:type="gramEnd"/>
      <w:r w:rsidRPr="009D3514">
        <w:rPr>
          <w:color w:val="92D050"/>
        </w:rPr>
        <w:t>);</w:t>
      </w:r>
    </w:p>
    <w:p w14:paraId="43725087" w14:textId="45C15A1F" w:rsidR="009F16CD" w:rsidRPr="009D3514" w:rsidRDefault="009F16CD" w:rsidP="009F16CD">
      <w:pPr>
        <w:ind w:left="2160" w:firstLine="0"/>
        <w:rPr>
          <w:color w:val="92D050"/>
        </w:rPr>
      </w:pPr>
      <w:r w:rsidRPr="009D3514">
        <w:rPr>
          <w:color w:val="92D050"/>
        </w:rPr>
        <w:t>}</w:t>
      </w:r>
    </w:p>
    <w:p w14:paraId="13881992" w14:textId="25AB40D6" w:rsidR="009F16CD" w:rsidRPr="009D3514" w:rsidRDefault="009F16CD" w:rsidP="009F16CD">
      <w:pPr>
        <w:ind w:left="2160" w:firstLine="0"/>
        <w:rPr>
          <w:color w:val="92D050"/>
        </w:rPr>
      </w:pPr>
      <w:proofErr w:type="gramStart"/>
      <w:r w:rsidRPr="009D3514">
        <w:rPr>
          <w:color w:val="92D050"/>
        </w:rPr>
        <w:t>catch(</w:t>
      </w:r>
      <w:proofErr w:type="spellStart"/>
      <w:proofErr w:type="gramEnd"/>
      <w:r w:rsidRPr="009D3514">
        <w:rPr>
          <w:color w:val="92D050"/>
        </w:rPr>
        <w:t>NumberFormatException</w:t>
      </w:r>
      <w:proofErr w:type="spellEnd"/>
      <w:r w:rsidRPr="009D3514">
        <w:rPr>
          <w:color w:val="92D050"/>
        </w:rPr>
        <w:t xml:space="preserve"> e)</w:t>
      </w:r>
    </w:p>
    <w:p w14:paraId="6749B74D" w14:textId="35E328F6" w:rsidR="009F16CD" w:rsidRPr="009D3514" w:rsidRDefault="009F16CD" w:rsidP="009F16CD">
      <w:pPr>
        <w:ind w:left="2160" w:firstLine="0"/>
        <w:rPr>
          <w:color w:val="92D050"/>
        </w:rPr>
      </w:pPr>
      <w:r w:rsidRPr="009D3514">
        <w:rPr>
          <w:color w:val="92D050"/>
        </w:rPr>
        <w:t>{</w:t>
      </w:r>
    </w:p>
    <w:p w14:paraId="1209E6D5" w14:textId="66A72953" w:rsidR="009F16CD" w:rsidRPr="009D3514" w:rsidRDefault="009F16CD" w:rsidP="009F16CD">
      <w:pPr>
        <w:ind w:left="2880" w:firstLine="0"/>
        <w:rPr>
          <w:color w:val="92D050"/>
        </w:rPr>
      </w:pPr>
      <w:proofErr w:type="spellStart"/>
      <w:r w:rsidRPr="009D3514">
        <w:rPr>
          <w:color w:val="92D050"/>
        </w:rPr>
        <w:t>JOptionPane.showMessageDialog</w:t>
      </w:r>
      <w:proofErr w:type="spellEnd"/>
      <w:r w:rsidRPr="009D3514">
        <w:rPr>
          <w:color w:val="92D050"/>
        </w:rPr>
        <w:t>(frame, "Please, enter all the values that are needed in a correct format!");</w:t>
      </w:r>
    </w:p>
    <w:p w14:paraId="20E93566" w14:textId="35E94BB1" w:rsidR="009F16CD" w:rsidRPr="009D3514" w:rsidRDefault="009F16CD" w:rsidP="009F16CD">
      <w:pPr>
        <w:ind w:left="2160" w:firstLine="0"/>
        <w:rPr>
          <w:color w:val="92D050"/>
        </w:rPr>
      </w:pPr>
      <w:r w:rsidRPr="009D3514">
        <w:rPr>
          <w:color w:val="92D050"/>
        </w:rPr>
        <w:t>}</w:t>
      </w:r>
    </w:p>
    <w:p w14:paraId="2DB2507D" w14:textId="5209866A" w:rsidR="009F16CD" w:rsidRPr="009D3514" w:rsidRDefault="009F16CD" w:rsidP="009F16CD">
      <w:pPr>
        <w:ind w:left="2160" w:firstLine="0"/>
        <w:rPr>
          <w:color w:val="92D050"/>
        </w:rPr>
      </w:pPr>
      <w:proofErr w:type="gramStart"/>
      <w:r w:rsidRPr="009D3514">
        <w:rPr>
          <w:color w:val="92D050"/>
        </w:rPr>
        <w:t>catch(</w:t>
      </w:r>
      <w:proofErr w:type="spellStart"/>
      <w:proofErr w:type="gramEnd"/>
      <w:r w:rsidRPr="009D3514">
        <w:rPr>
          <w:color w:val="92D050"/>
        </w:rPr>
        <w:t>IndexOutOfBoundsException</w:t>
      </w:r>
      <w:proofErr w:type="spellEnd"/>
      <w:r w:rsidRPr="009D3514">
        <w:rPr>
          <w:color w:val="92D050"/>
        </w:rPr>
        <w:t xml:space="preserve"> e)</w:t>
      </w:r>
    </w:p>
    <w:p w14:paraId="2CC69B5C" w14:textId="5276646D" w:rsidR="009F16CD" w:rsidRPr="009D3514" w:rsidRDefault="009F16CD" w:rsidP="009F16CD">
      <w:pPr>
        <w:ind w:left="2160" w:firstLine="0"/>
        <w:rPr>
          <w:color w:val="92D050"/>
        </w:rPr>
      </w:pPr>
      <w:r w:rsidRPr="009D3514">
        <w:rPr>
          <w:color w:val="92D050"/>
        </w:rPr>
        <w:t>{</w:t>
      </w:r>
    </w:p>
    <w:p w14:paraId="5A42EAFE" w14:textId="22F79439" w:rsidR="009F16CD" w:rsidRPr="009D3514" w:rsidRDefault="009F16CD" w:rsidP="009F16CD">
      <w:pPr>
        <w:ind w:left="2880" w:firstLine="0"/>
        <w:rPr>
          <w:color w:val="92D050"/>
        </w:rPr>
      </w:pPr>
      <w:proofErr w:type="spellStart"/>
      <w:r w:rsidRPr="009D3514">
        <w:rPr>
          <w:color w:val="92D050"/>
        </w:rPr>
        <w:t>JOptionPane.showMessageDialog</w:t>
      </w:r>
      <w:proofErr w:type="spellEnd"/>
      <w:r w:rsidRPr="009D3514">
        <w:rPr>
          <w:color w:val="92D050"/>
        </w:rPr>
        <w:t>(frame, "MP3 player not found");</w:t>
      </w:r>
    </w:p>
    <w:p w14:paraId="543DF28E" w14:textId="20A16EBD" w:rsidR="009F16CD" w:rsidRPr="009D3514" w:rsidRDefault="009F16CD" w:rsidP="009F16CD">
      <w:pPr>
        <w:ind w:left="2160" w:firstLine="0"/>
        <w:rPr>
          <w:color w:val="92D050"/>
        </w:rPr>
      </w:pPr>
      <w:r w:rsidRPr="009D3514">
        <w:rPr>
          <w:color w:val="92D050"/>
        </w:rPr>
        <w:t>}</w:t>
      </w:r>
    </w:p>
    <w:p w14:paraId="678F1B15" w14:textId="6C2200C7" w:rsidR="009F16CD" w:rsidRPr="009D3514" w:rsidRDefault="009F16CD" w:rsidP="009F16CD">
      <w:pPr>
        <w:ind w:left="2160" w:firstLine="0"/>
        <w:rPr>
          <w:color w:val="92D050"/>
        </w:rPr>
      </w:pPr>
      <w:r w:rsidRPr="009D3514">
        <w:rPr>
          <w:color w:val="92D050"/>
        </w:rPr>
        <w:t>break;</w:t>
      </w:r>
    </w:p>
    <w:p w14:paraId="780EEB3D" w14:textId="6F84D45E" w:rsidR="009F16CD" w:rsidRPr="009D3514" w:rsidRDefault="009F16CD" w:rsidP="009F16CD">
      <w:pPr>
        <w:ind w:left="1440" w:firstLine="0"/>
        <w:rPr>
          <w:color w:val="92D050"/>
        </w:rPr>
      </w:pPr>
      <w:r w:rsidRPr="009D3514">
        <w:rPr>
          <w:color w:val="92D050"/>
        </w:rPr>
        <w:t xml:space="preserve">}  </w:t>
      </w:r>
    </w:p>
    <w:p w14:paraId="6F63719A" w14:textId="55D40093" w:rsidR="009F16CD" w:rsidRPr="009D3514" w:rsidRDefault="009F16CD" w:rsidP="009F16CD">
      <w:pPr>
        <w:ind w:left="720" w:firstLine="0"/>
        <w:rPr>
          <w:color w:val="92D050"/>
        </w:rPr>
      </w:pPr>
      <w:r w:rsidRPr="009D3514">
        <w:rPr>
          <w:color w:val="92D050"/>
        </w:rPr>
        <w:t>}</w:t>
      </w:r>
    </w:p>
    <w:p w14:paraId="7C96C340" w14:textId="550A171B" w:rsidR="00A220C5" w:rsidRPr="009D3514" w:rsidRDefault="009F16CD" w:rsidP="009F16CD">
      <w:pPr>
        <w:ind w:firstLine="0"/>
        <w:rPr>
          <w:color w:val="92D050"/>
        </w:rPr>
      </w:pPr>
      <w:r w:rsidRPr="009D3514">
        <w:rPr>
          <w:color w:val="92D050"/>
        </w:rPr>
        <w:t>}</w:t>
      </w:r>
    </w:p>
    <w:p w14:paraId="54E2DEA0" w14:textId="77777777" w:rsidR="0036192C" w:rsidRDefault="0036192C" w:rsidP="002066F3">
      <w:pPr>
        <w:pStyle w:val="ListParagraph"/>
        <w:rPr>
          <w:color w:val="92D050"/>
        </w:rPr>
      </w:pPr>
    </w:p>
    <w:p w14:paraId="0A88B665" w14:textId="1505FDFC" w:rsidR="00837078" w:rsidRDefault="00837078" w:rsidP="00837078">
      <w:pPr>
        <w:pStyle w:val="Heading1"/>
        <w:rPr>
          <w:sz w:val="36"/>
          <w:szCs w:val="36"/>
        </w:rPr>
      </w:pPr>
      <w:r>
        <w:rPr>
          <w:sz w:val="36"/>
          <w:szCs w:val="36"/>
        </w:rPr>
        <w:lastRenderedPageBreak/>
        <w:t>Command Prompt Test</w:t>
      </w:r>
    </w:p>
    <w:p w14:paraId="042D5342" w14:textId="07CC0209" w:rsidR="00837078" w:rsidRDefault="00837078" w:rsidP="009D3514">
      <w:pPr>
        <w:pStyle w:val="Heading1"/>
        <w:rPr>
          <w:sz w:val="36"/>
          <w:szCs w:val="36"/>
        </w:rPr>
      </w:pPr>
    </w:p>
    <w:p w14:paraId="79F2FEC8" w14:textId="3876C566" w:rsidR="00837078" w:rsidRDefault="00837078" w:rsidP="009D3514">
      <w:pPr>
        <w:pStyle w:val="Heading1"/>
        <w:rPr>
          <w:sz w:val="36"/>
          <w:szCs w:val="36"/>
        </w:rPr>
      </w:pPr>
      <w:r>
        <w:rPr>
          <w:noProof/>
          <w:sz w:val="36"/>
          <w:szCs w:val="36"/>
        </w:rPr>
        <w:drawing>
          <wp:anchor distT="0" distB="0" distL="114300" distR="114300" simplePos="0" relativeHeight="251660288" behindDoc="0" locked="0" layoutInCell="1" allowOverlap="1" wp14:anchorId="0153706C" wp14:editId="3F7FA163">
            <wp:simplePos x="0" y="0"/>
            <wp:positionH relativeFrom="column">
              <wp:posOffset>-914400</wp:posOffset>
            </wp:positionH>
            <wp:positionV relativeFrom="paragraph">
              <wp:posOffset>434340</wp:posOffset>
            </wp:positionV>
            <wp:extent cx="7658100" cy="4973320"/>
            <wp:effectExtent l="0" t="0" r="0" b="5080"/>
            <wp:wrapTopAndBottom/>
            <wp:docPr id="101322936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29360"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658100" cy="4973320"/>
                    </a:xfrm>
                    <a:prstGeom prst="rect">
                      <a:avLst/>
                    </a:prstGeom>
                  </pic:spPr>
                </pic:pic>
              </a:graphicData>
            </a:graphic>
            <wp14:sizeRelH relativeFrom="page">
              <wp14:pctWidth>0</wp14:pctWidth>
            </wp14:sizeRelH>
            <wp14:sizeRelV relativeFrom="page">
              <wp14:pctHeight>0</wp14:pctHeight>
            </wp14:sizeRelV>
          </wp:anchor>
        </w:drawing>
      </w:r>
    </w:p>
    <w:p w14:paraId="7F400E3E" w14:textId="6AE4113A" w:rsidR="00837078" w:rsidRDefault="00837078" w:rsidP="009D3514">
      <w:pPr>
        <w:pStyle w:val="Heading1"/>
        <w:rPr>
          <w:sz w:val="36"/>
          <w:szCs w:val="36"/>
        </w:rPr>
      </w:pPr>
    </w:p>
    <w:p w14:paraId="63B3F5C9" w14:textId="048DB165" w:rsidR="00837078" w:rsidRDefault="00837078" w:rsidP="009D3514">
      <w:pPr>
        <w:pStyle w:val="Heading1"/>
        <w:rPr>
          <w:sz w:val="36"/>
          <w:szCs w:val="36"/>
        </w:rPr>
      </w:pPr>
    </w:p>
    <w:p w14:paraId="4C6F7FF1" w14:textId="706893CD" w:rsidR="00837078" w:rsidRDefault="00837078" w:rsidP="009D3514">
      <w:pPr>
        <w:pStyle w:val="Heading1"/>
        <w:rPr>
          <w:sz w:val="36"/>
          <w:szCs w:val="36"/>
        </w:rPr>
      </w:pPr>
    </w:p>
    <w:p w14:paraId="58E83CF4" w14:textId="77777777" w:rsidR="00837078" w:rsidRDefault="00837078" w:rsidP="009D3514">
      <w:pPr>
        <w:pStyle w:val="Heading1"/>
        <w:rPr>
          <w:sz w:val="36"/>
          <w:szCs w:val="36"/>
        </w:rPr>
      </w:pPr>
    </w:p>
    <w:p w14:paraId="3B1C2CBA" w14:textId="77777777" w:rsidR="00837078" w:rsidRDefault="00837078" w:rsidP="00837078">
      <w:pPr>
        <w:pStyle w:val="Heading1"/>
        <w:jc w:val="left"/>
        <w:rPr>
          <w:sz w:val="36"/>
          <w:szCs w:val="36"/>
        </w:rPr>
      </w:pPr>
    </w:p>
    <w:p w14:paraId="75952DE2" w14:textId="4C74E258" w:rsidR="009D3514" w:rsidRDefault="009D3514" w:rsidP="009D3514">
      <w:pPr>
        <w:pStyle w:val="Heading1"/>
        <w:rPr>
          <w:sz w:val="36"/>
          <w:szCs w:val="36"/>
        </w:rPr>
      </w:pPr>
      <w:r>
        <w:rPr>
          <w:sz w:val="36"/>
          <w:szCs w:val="36"/>
        </w:rPr>
        <w:lastRenderedPageBreak/>
        <w:t>GUI</w:t>
      </w:r>
    </w:p>
    <w:p w14:paraId="0F50E412" w14:textId="0365E299" w:rsidR="002066F3" w:rsidRPr="00837078" w:rsidRDefault="009D3514" w:rsidP="00837078">
      <w:pPr>
        <w:rPr>
          <w:color w:val="92D050"/>
        </w:rPr>
      </w:pPr>
      <w:r>
        <w:rPr>
          <w:noProof/>
        </w:rPr>
        <w:drawing>
          <wp:anchor distT="0" distB="0" distL="114300" distR="114300" simplePos="0" relativeHeight="251659264" behindDoc="0" locked="0" layoutInCell="1" allowOverlap="1" wp14:anchorId="33004482" wp14:editId="7F37D836">
            <wp:simplePos x="0" y="0"/>
            <wp:positionH relativeFrom="column">
              <wp:posOffset>800100</wp:posOffset>
            </wp:positionH>
            <wp:positionV relativeFrom="paragraph">
              <wp:posOffset>318135</wp:posOffset>
            </wp:positionV>
            <wp:extent cx="4114800" cy="7606030"/>
            <wp:effectExtent l="0" t="0" r="0" b="1270"/>
            <wp:wrapTopAndBottom/>
            <wp:docPr id="149435876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58763" name="Picture 3"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14800" cy="7606030"/>
                    </a:xfrm>
                    <a:prstGeom prst="rect">
                      <a:avLst/>
                    </a:prstGeom>
                  </pic:spPr>
                </pic:pic>
              </a:graphicData>
            </a:graphic>
            <wp14:sizeRelH relativeFrom="page">
              <wp14:pctWidth>0</wp14:pctWidth>
            </wp14:sizeRelH>
            <wp14:sizeRelV relativeFrom="page">
              <wp14:pctHeight>0</wp14:pctHeight>
            </wp14:sizeRelV>
          </wp:anchor>
        </w:drawing>
      </w:r>
    </w:p>
    <w:p w14:paraId="01575CF6" w14:textId="77777777" w:rsidR="002066F3" w:rsidRPr="0055162D" w:rsidRDefault="002066F3" w:rsidP="008E4AAD"/>
    <w:p w14:paraId="3960026F" w14:textId="49B9BBEC" w:rsidR="00CD5032" w:rsidRDefault="00CD5032" w:rsidP="00CD5032">
      <w:pPr>
        <w:pStyle w:val="Heading1"/>
        <w:rPr>
          <w:sz w:val="36"/>
          <w:szCs w:val="36"/>
        </w:rPr>
      </w:pPr>
      <w:r>
        <w:rPr>
          <w:sz w:val="36"/>
          <w:szCs w:val="36"/>
        </w:rPr>
        <w:lastRenderedPageBreak/>
        <w:t>Testing</w:t>
      </w:r>
    </w:p>
    <w:p w14:paraId="76ECFFDF" w14:textId="669EC60D" w:rsidR="00CD5032" w:rsidRDefault="00CD5032" w:rsidP="00CD5032">
      <w:pPr>
        <w:ind w:firstLine="0"/>
        <w:rPr>
          <w:b/>
          <w:bCs/>
          <w:sz w:val="28"/>
          <w:szCs w:val="28"/>
        </w:rPr>
      </w:pPr>
      <w:r>
        <w:rPr>
          <w:b/>
          <w:bCs/>
          <w:sz w:val="28"/>
          <w:szCs w:val="28"/>
        </w:rPr>
        <w:t>Test 1(</w:t>
      </w:r>
      <w:r w:rsidRPr="00CD5032">
        <w:rPr>
          <w:b/>
          <w:bCs/>
          <w:sz w:val="28"/>
          <w:szCs w:val="28"/>
        </w:rPr>
        <w:t>Adding a mobile to the array lis</w:t>
      </w:r>
      <w:r>
        <w:rPr>
          <w:b/>
          <w:bCs/>
          <w:sz w:val="28"/>
          <w:szCs w:val="28"/>
        </w:rPr>
        <w:t>t)</w:t>
      </w:r>
      <w:r>
        <w:rPr>
          <w:b/>
          <w:bCs/>
          <w:sz w:val="28"/>
          <w:szCs w:val="28"/>
        </w:rPr>
        <w:t>:</w:t>
      </w:r>
    </w:p>
    <w:p w14:paraId="30522E3C" w14:textId="6F26D2CF" w:rsidR="00CD5032" w:rsidRDefault="00CD5032" w:rsidP="00CD5032">
      <w:pPr>
        <w:ind w:firstLine="0"/>
      </w:pPr>
      <w:r>
        <w:rPr>
          <w:b/>
          <w:bCs/>
          <w:sz w:val="28"/>
          <w:szCs w:val="28"/>
        </w:rPr>
        <w:tab/>
      </w:r>
      <w:proofErr w:type="spellStart"/>
      <w:r>
        <w:t>Succesfully</w:t>
      </w:r>
      <w:proofErr w:type="spellEnd"/>
      <w:r>
        <w:t xml:space="preserve"> added mobile:</w:t>
      </w:r>
    </w:p>
    <w:p w14:paraId="2D96B474" w14:textId="2E26634A" w:rsidR="00CD5032" w:rsidRPr="00CD5032" w:rsidRDefault="00CD5032" w:rsidP="00CD5032">
      <w:pPr>
        <w:ind w:firstLine="0"/>
      </w:pPr>
      <w:r>
        <w:rPr>
          <w:noProof/>
        </w:rPr>
        <w:drawing>
          <wp:anchor distT="0" distB="0" distL="114300" distR="114300" simplePos="0" relativeHeight="251662336" behindDoc="0" locked="0" layoutInCell="1" allowOverlap="1" wp14:anchorId="7816D3D7" wp14:editId="7DD71949">
            <wp:simplePos x="0" y="0"/>
            <wp:positionH relativeFrom="column">
              <wp:posOffset>1943100</wp:posOffset>
            </wp:positionH>
            <wp:positionV relativeFrom="paragraph">
              <wp:posOffset>429260</wp:posOffset>
            </wp:positionV>
            <wp:extent cx="3446145" cy="1600200"/>
            <wp:effectExtent l="0" t="0" r="0" b="0"/>
            <wp:wrapTopAndBottom/>
            <wp:docPr id="106821481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14815" name="Picture 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46145" cy="1600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488953D4" wp14:editId="4F0E9781">
            <wp:simplePos x="0" y="0"/>
            <wp:positionH relativeFrom="column">
              <wp:posOffset>177800</wp:posOffset>
            </wp:positionH>
            <wp:positionV relativeFrom="paragraph">
              <wp:posOffset>429260</wp:posOffset>
            </wp:positionV>
            <wp:extent cx="1600200" cy="3180715"/>
            <wp:effectExtent l="0" t="0" r="0" b="0"/>
            <wp:wrapTopAndBottom/>
            <wp:docPr id="481656190" name="Picture 5" descr="A screenshot of a messa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56190" name="Picture 5" descr="A screenshot of a message box&#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0200" cy="3180715"/>
                    </a:xfrm>
                    <a:prstGeom prst="rect">
                      <a:avLst/>
                    </a:prstGeom>
                  </pic:spPr>
                </pic:pic>
              </a:graphicData>
            </a:graphic>
            <wp14:sizeRelH relativeFrom="page">
              <wp14:pctWidth>0</wp14:pctWidth>
            </wp14:sizeRelH>
            <wp14:sizeRelV relativeFrom="page">
              <wp14:pctHeight>0</wp14:pctHeight>
            </wp14:sizeRelV>
          </wp:anchor>
        </w:drawing>
      </w:r>
    </w:p>
    <w:p w14:paraId="7C098F5A" w14:textId="2076C828" w:rsidR="00D308E6" w:rsidRDefault="00D308E6" w:rsidP="00CD5032">
      <w:pPr>
        <w:ind w:firstLine="0"/>
      </w:pPr>
    </w:p>
    <w:p w14:paraId="344818F0" w14:textId="11BBE21B" w:rsidR="00CD5032" w:rsidRDefault="00CD5032" w:rsidP="00CD5032">
      <w:pPr>
        <w:ind w:firstLine="0"/>
      </w:pPr>
      <w:r>
        <w:rPr>
          <w:noProof/>
        </w:rPr>
        <w:drawing>
          <wp:anchor distT="0" distB="0" distL="114300" distR="114300" simplePos="0" relativeHeight="251663360" behindDoc="0" locked="0" layoutInCell="1" allowOverlap="1" wp14:anchorId="072F84C2" wp14:editId="21BF9D9F">
            <wp:simplePos x="0" y="0"/>
            <wp:positionH relativeFrom="column">
              <wp:posOffset>1600200</wp:posOffset>
            </wp:positionH>
            <wp:positionV relativeFrom="paragraph">
              <wp:posOffset>210820</wp:posOffset>
            </wp:positionV>
            <wp:extent cx="2286000" cy="3401595"/>
            <wp:effectExtent l="0" t="0" r="0" b="2540"/>
            <wp:wrapTopAndBottom/>
            <wp:docPr id="196388453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84535" name="Picture 7"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88518" cy="3405342"/>
                    </a:xfrm>
                    <a:prstGeom prst="rect">
                      <a:avLst/>
                    </a:prstGeom>
                  </pic:spPr>
                </pic:pic>
              </a:graphicData>
            </a:graphic>
            <wp14:sizeRelH relativeFrom="page">
              <wp14:pctWidth>0</wp14:pctWidth>
            </wp14:sizeRelH>
            <wp14:sizeRelV relativeFrom="page">
              <wp14:pctHeight>0</wp14:pctHeight>
            </wp14:sizeRelV>
          </wp:anchor>
        </w:drawing>
      </w:r>
      <w:r>
        <w:tab/>
        <w:t>Wrong Input:</w:t>
      </w:r>
    </w:p>
    <w:p w14:paraId="18B05998" w14:textId="693625D4" w:rsidR="00CD5032" w:rsidRDefault="00CD5032" w:rsidP="00CD5032">
      <w:pPr>
        <w:ind w:firstLine="0"/>
        <w:rPr>
          <w:b/>
          <w:bCs/>
          <w:sz w:val="28"/>
          <w:szCs w:val="28"/>
        </w:rPr>
      </w:pPr>
      <w:r>
        <w:rPr>
          <w:b/>
          <w:bCs/>
          <w:sz w:val="28"/>
          <w:szCs w:val="28"/>
        </w:rPr>
        <w:lastRenderedPageBreak/>
        <w:t xml:space="preserve">Test </w:t>
      </w:r>
      <w:r>
        <w:rPr>
          <w:b/>
          <w:bCs/>
          <w:sz w:val="28"/>
          <w:szCs w:val="28"/>
        </w:rPr>
        <w:t>2</w:t>
      </w:r>
      <w:r>
        <w:rPr>
          <w:b/>
          <w:bCs/>
          <w:sz w:val="28"/>
          <w:szCs w:val="28"/>
        </w:rPr>
        <w:t>(</w:t>
      </w:r>
      <w:r w:rsidRPr="00CD5032">
        <w:rPr>
          <w:b/>
          <w:bCs/>
          <w:sz w:val="28"/>
          <w:szCs w:val="28"/>
        </w:rPr>
        <w:t>Adding a</w:t>
      </w:r>
      <w:r>
        <w:rPr>
          <w:b/>
          <w:bCs/>
          <w:sz w:val="28"/>
          <w:szCs w:val="28"/>
        </w:rPr>
        <w:t xml:space="preserve">n MP3 </w:t>
      </w:r>
      <w:r w:rsidRPr="00CD5032">
        <w:rPr>
          <w:b/>
          <w:bCs/>
          <w:sz w:val="28"/>
          <w:szCs w:val="28"/>
        </w:rPr>
        <w:t>to the array lis</w:t>
      </w:r>
      <w:r>
        <w:rPr>
          <w:b/>
          <w:bCs/>
          <w:sz w:val="28"/>
          <w:szCs w:val="28"/>
        </w:rPr>
        <w:t>t</w:t>
      </w:r>
      <w:r>
        <w:rPr>
          <w:b/>
          <w:bCs/>
          <w:sz w:val="28"/>
          <w:szCs w:val="28"/>
        </w:rPr>
        <w:t>):</w:t>
      </w:r>
    </w:p>
    <w:p w14:paraId="1800AAC4" w14:textId="2EC225D5" w:rsidR="00CD5032" w:rsidRDefault="00E23F61" w:rsidP="00CD5032">
      <w:pPr>
        <w:ind w:firstLine="0"/>
      </w:pPr>
      <w:r>
        <w:rPr>
          <w:noProof/>
        </w:rPr>
        <w:drawing>
          <wp:anchor distT="0" distB="0" distL="114300" distR="114300" simplePos="0" relativeHeight="251665408" behindDoc="0" locked="0" layoutInCell="1" allowOverlap="1" wp14:anchorId="1D2BDCE2" wp14:editId="348B2480">
            <wp:simplePos x="0" y="0"/>
            <wp:positionH relativeFrom="column">
              <wp:posOffset>2188210</wp:posOffset>
            </wp:positionH>
            <wp:positionV relativeFrom="paragraph">
              <wp:posOffset>391160</wp:posOffset>
            </wp:positionV>
            <wp:extent cx="4457700" cy="2526030"/>
            <wp:effectExtent l="0" t="0" r="0" b="1270"/>
            <wp:wrapTopAndBottom/>
            <wp:docPr id="59570597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05978" name="Picture 9"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457700" cy="2526030"/>
                    </a:xfrm>
                    <a:prstGeom prst="rect">
                      <a:avLst/>
                    </a:prstGeom>
                  </pic:spPr>
                </pic:pic>
              </a:graphicData>
            </a:graphic>
            <wp14:sizeRelH relativeFrom="page">
              <wp14:pctWidth>0</wp14:pctWidth>
            </wp14:sizeRelH>
            <wp14:sizeRelV relativeFrom="page">
              <wp14:pctHeight>0</wp14:pctHeight>
            </wp14:sizeRelV>
          </wp:anchor>
        </w:drawing>
      </w:r>
      <w:r w:rsidR="00CD5032">
        <w:rPr>
          <w:noProof/>
        </w:rPr>
        <w:drawing>
          <wp:anchor distT="0" distB="0" distL="114300" distR="114300" simplePos="0" relativeHeight="251664384" behindDoc="0" locked="0" layoutInCell="1" allowOverlap="1" wp14:anchorId="362F63FF" wp14:editId="1EBF08C1">
            <wp:simplePos x="0" y="0"/>
            <wp:positionH relativeFrom="column">
              <wp:posOffset>-342900</wp:posOffset>
            </wp:positionH>
            <wp:positionV relativeFrom="paragraph">
              <wp:posOffset>391160</wp:posOffset>
            </wp:positionV>
            <wp:extent cx="2400300" cy="4986020"/>
            <wp:effectExtent l="0" t="0" r="0" b="5080"/>
            <wp:wrapTopAndBottom/>
            <wp:docPr id="1199807558" name="Picture 8"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07558" name="Picture 8" descr="A screenshot of a messag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00300" cy="4986020"/>
                    </a:xfrm>
                    <a:prstGeom prst="rect">
                      <a:avLst/>
                    </a:prstGeom>
                  </pic:spPr>
                </pic:pic>
              </a:graphicData>
            </a:graphic>
            <wp14:sizeRelH relativeFrom="page">
              <wp14:pctWidth>0</wp14:pctWidth>
            </wp14:sizeRelH>
            <wp14:sizeRelV relativeFrom="page">
              <wp14:pctHeight>0</wp14:pctHeight>
            </wp14:sizeRelV>
          </wp:anchor>
        </w:drawing>
      </w:r>
      <w:r w:rsidR="00CD5032">
        <w:rPr>
          <w:b/>
          <w:bCs/>
          <w:sz w:val="28"/>
          <w:szCs w:val="28"/>
        </w:rPr>
        <w:tab/>
      </w:r>
      <w:proofErr w:type="spellStart"/>
      <w:r w:rsidR="00CD5032">
        <w:t>Succesfully</w:t>
      </w:r>
      <w:proofErr w:type="spellEnd"/>
      <w:r w:rsidR="00CD5032">
        <w:t xml:space="preserve"> added </w:t>
      </w:r>
      <w:r w:rsidR="00CD5032">
        <w:t>MP3</w:t>
      </w:r>
      <w:r w:rsidR="00CD5032">
        <w:t>:</w:t>
      </w:r>
      <w:r w:rsidRPr="00E23F61">
        <w:rPr>
          <w:b/>
          <w:bCs/>
          <w:noProof/>
          <w:sz w:val="28"/>
          <w:szCs w:val="28"/>
        </w:rPr>
        <w:t xml:space="preserve"> </w:t>
      </w:r>
    </w:p>
    <w:p w14:paraId="2D97C57F" w14:textId="08441569" w:rsidR="00D308E6" w:rsidRPr="00D1430A" w:rsidRDefault="00D308E6" w:rsidP="00CD5032">
      <w:pPr>
        <w:ind w:firstLine="0"/>
      </w:pPr>
    </w:p>
    <w:p w14:paraId="2912DEEA" w14:textId="611651F3" w:rsidR="00AA67D9" w:rsidRDefault="00E23F61" w:rsidP="00AA67D9">
      <w:pPr>
        <w:ind w:left="360" w:firstLine="0"/>
      </w:pPr>
      <w:r>
        <w:rPr>
          <w:b/>
          <w:bCs/>
          <w:noProof/>
          <w:sz w:val="28"/>
          <w:szCs w:val="28"/>
        </w:rPr>
        <w:drawing>
          <wp:anchor distT="0" distB="0" distL="114300" distR="114300" simplePos="0" relativeHeight="251666432" behindDoc="0" locked="0" layoutInCell="1" allowOverlap="1" wp14:anchorId="269D2EDB" wp14:editId="1106A7BA">
            <wp:simplePos x="0" y="0"/>
            <wp:positionH relativeFrom="column">
              <wp:posOffset>1676400</wp:posOffset>
            </wp:positionH>
            <wp:positionV relativeFrom="paragraph">
              <wp:posOffset>350520</wp:posOffset>
            </wp:positionV>
            <wp:extent cx="2628900" cy="2513330"/>
            <wp:effectExtent l="0" t="0" r="0" b="1270"/>
            <wp:wrapNone/>
            <wp:docPr id="757259424"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59424" name="Picture 10"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8900" cy="2513330"/>
                    </a:xfrm>
                    <a:prstGeom prst="rect">
                      <a:avLst/>
                    </a:prstGeom>
                  </pic:spPr>
                </pic:pic>
              </a:graphicData>
            </a:graphic>
            <wp14:sizeRelH relativeFrom="page">
              <wp14:pctWidth>0</wp14:pctWidth>
            </wp14:sizeRelH>
            <wp14:sizeRelV relativeFrom="page">
              <wp14:pctHeight>0</wp14:pctHeight>
            </wp14:sizeRelV>
          </wp:anchor>
        </w:drawing>
      </w:r>
    </w:p>
    <w:p w14:paraId="436D0EEE" w14:textId="6A412ADD" w:rsidR="00E23F61" w:rsidRDefault="00E23F61" w:rsidP="00E23F61">
      <w:pPr>
        <w:ind w:firstLine="0"/>
      </w:pPr>
      <w:r>
        <w:t>Wrong Input:</w:t>
      </w:r>
      <w:r w:rsidRPr="00E23F61">
        <w:rPr>
          <w:b/>
          <w:bCs/>
          <w:noProof/>
          <w:sz w:val="28"/>
          <w:szCs w:val="28"/>
        </w:rPr>
        <w:t xml:space="preserve"> </w:t>
      </w:r>
    </w:p>
    <w:p w14:paraId="2636C102" w14:textId="4280EDDD" w:rsidR="00722A26" w:rsidRDefault="00722A26" w:rsidP="008C27C6">
      <w:pPr>
        <w:ind w:firstLine="0"/>
        <w:rPr>
          <w:b/>
          <w:bCs/>
          <w:sz w:val="28"/>
          <w:szCs w:val="28"/>
        </w:rPr>
      </w:pPr>
    </w:p>
    <w:p w14:paraId="2938CDA6" w14:textId="397C0AAC" w:rsidR="00722A26" w:rsidRPr="008C27C6" w:rsidRDefault="00722A26" w:rsidP="008C27C6">
      <w:pPr>
        <w:ind w:firstLine="0"/>
        <w:rPr>
          <w:b/>
          <w:bCs/>
          <w:sz w:val="28"/>
          <w:szCs w:val="28"/>
        </w:rPr>
      </w:pPr>
    </w:p>
    <w:p w14:paraId="19FCE7A2" w14:textId="3E098915" w:rsidR="008C27C6" w:rsidRPr="00154A90" w:rsidRDefault="008C27C6" w:rsidP="008C27C6">
      <w:pPr>
        <w:ind w:firstLine="0"/>
      </w:pPr>
    </w:p>
    <w:bookmarkStart w:id="1" w:name="_Toc455389213" w:displacedByCustomXml="next"/>
    <w:sdt>
      <w:sdtPr>
        <w:id w:val="-686988142"/>
        <w:placeholder>
          <w:docPart w:val="2CAFED3A11D13F409F74561F925B2FEC"/>
        </w:placeholder>
        <w:temporary/>
        <w15:appearance w15:val="hidden"/>
      </w:sdtPr>
      <w:sdtContent>
        <w:sdt>
          <w:sdtPr>
            <w:id w:val="-573587230"/>
            <w:bibliography/>
          </w:sdtPr>
          <w:sdtContent>
            <w:bookmarkEnd w:id="1" w:displacedByCustomXml="prev"/>
            <w:p w14:paraId="5A8885F8" w14:textId="77777777" w:rsidR="00E23F61" w:rsidRDefault="00E23F61" w:rsidP="00E23F61">
              <w:pPr>
                <w:ind w:firstLine="0"/>
              </w:pPr>
            </w:p>
            <w:p w14:paraId="04DE531A" w14:textId="77777777" w:rsidR="00E23F61" w:rsidRDefault="00E23F61" w:rsidP="00E23F61">
              <w:pPr>
                <w:ind w:firstLine="0"/>
              </w:pPr>
            </w:p>
            <w:p w14:paraId="226660E1" w14:textId="13897F73" w:rsidR="00E23F61" w:rsidRDefault="00424F3E" w:rsidP="00E23F61">
              <w:pPr>
                <w:ind w:firstLine="0"/>
                <w:rPr>
                  <w:b/>
                  <w:bCs/>
                  <w:sz w:val="28"/>
                  <w:szCs w:val="28"/>
                </w:rPr>
              </w:pPr>
              <w:r>
                <w:rPr>
                  <w:b/>
                  <w:bCs/>
                  <w:noProof/>
                  <w:sz w:val="28"/>
                  <w:szCs w:val="28"/>
                </w:rPr>
                <w:lastRenderedPageBreak/>
                <w:drawing>
                  <wp:anchor distT="0" distB="0" distL="114300" distR="114300" simplePos="0" relativeHeight="251667456" behindDoc="0" locked="0" layoutInCell="1" allowOverlap="1" wp14:anchorId="7003F5C1" wp14:editId="7EAE5F41">
                    <wp:simplePos x="0" y="0"/>
                    <wp:positionH relativeFrom="column">
                      <wp:posOffset>0</wp:posOffset>
                    </wp:positionH>
                    <wp:positionV relativeFrom="paragraph">
                      <wp:posOffset>406400</wp:posOffset>
                    </wp:positionV>
                    <wp:extent cx="2971800" cy="3855720"/>
                    <wp:effectExtent l="0" t="0" r="0" b="5080"/>
                    <wp:wrapTopAndBottom/>
                    <wp:docPr id="1273446673" name="Picture 1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46673" name="Picture 11" descr="A screenshot of a phone numb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71800" cy="3855720"/>
                            </a:xfrm>
                            <a:prstGeom prst="rect">
                              <a:avLst/>
                            </a:prstGeom>
                          </pic:spPr>
                        </pic:pic>
                      </a:graphicData>
                    </a:graphic>
                    <wp14:sizeRelH relativeFrom="page">
                      <wp14:pctWidth>0</wp14:pctWidth>
                    </wp14:sizeRelH>
                    <wp14:sizeRelV relativeFrom="page">
                      <wp14:pctHeight>0</wp14:pctHeight>
                    </wp14:sizeRelV>
                  </wp:anchor>
                </w:drawing>
              </w:r>
              <w:r w:rsidR="00E23F61">
                <w:rPr>
                  <w:b/>
                  <w:bCs/>
                  <w:sz w:val="28"/>
                  <w:szCs w:val="28"/>
                </w:rPr>
                <w:t xml:space="preserve">Test </w:t>
              </w:r>
              <w:r w:rsidR="00E23F61">
                <w:rPr>
                  <w:b/>
                  <w:bCs/>
                  <w:sz w:val="28"/>
                  <w:szCs w:val="28"/>
                </w:rPr>
                <w:t>3</w:t>
              </w:r>
              <w:r w:rsidR="00E23F61">
                <w:rPr>
                  <w:b/>
                  <w:bCs/>
                  <w:sz w:val="28"/>
                  <w:szCs w:val="28"/>
                </w:rPr>
                <w:t>(</w:t>
              </w:r>
              <w:r w:rsidR="00E23F61" w:rsidRPr="00E23F61">
                <w:rPr>
                  <w:b/>
                  <w:bCs/>
                  <w:sz w:val="28"/>
                  <w:szCs w:val="28"/>
                </w:rPr>
                <w:t>Displaying the details of all of the gadgets in the array list</w:t>
              </w:r>
              <w:r w:rsidR="00E23F61">
                <w:rPr>
                  <w:b/>
                  <w:bCs/>
                  <w:sz w:val="28"/>
                  <w:szCs w:val="28"/>
                </w:rPr>
                <w:t>):</w:t>
              </w:r>
            </w:p>
            <w:p w14:paraId="0B0F18A7" w14:textId="77777777" w:rsidR="00424F3E" w:rsidRDefault="00424F3E" w:rsidP="00424F3E">
              <w:pPr>
                <w:ind w:firstLine="0"/>
                <w:rPr>
                  <w:sz w:val="28"/>
                  <w:szCs w:val="28"/>
                </w:rPr>
              </w:pPr>
            </w:p>
            <w:p w14:paraId="4E5B84D1" w14:textId="72F36674" w:rsidR="00424F3E" w:rsidRPr="00424F3E" w:rsidRDefault="00424F3E" w:rsidP="00424F3E">
              <w:pPr>
                <w:ind w:firstLine="0"/>
                <w:rPr>
                  <w:sz w:val="28"/>
                  <w:szCs w:val="28"/>
                </w:rPr>
              </w:pPr>
              <w:r>
                <w:rPr>
                  <w:b/>
                  <w:bCs/>
                  <w:sz w:val="28"/>
                  <w:szCs w:val="28"/>
                </w:rPr>
                <w:t xml:space="preserve">Test </w:t>
              </w:r>
              <w:r>
                <w:rPr>
                  <w:b/>
                  <w:bCs/>
                  <w:sz w:val="28"/>
                  <w:szCs w:val="28"/>
                </w:rPr>
                <w:t>4</w:t>
              </w:r>
              <w:r>
                <w:rPr>
                  <w:b/>
                  <w:bCs/>
                  <w:sz w:val="28"/>
                  <w:szCs w:val="28"/>
                </w:rPr>
                <w:t>(</w:t>
              </w:r>
              <w:r w:rsidRPr="00424F3E">
                <w:rPr>
                  <w:b/>
                  <w:bCs/>
                  <w:sz w:val="28"/>
                  <w:szCs w:val="28"/>
                </w:rPr>
                <w:t>Making a call</w:t>
              </w:r>
              <w:r>
                <w:rPr>
                  <w:b/>
                  <w:bCs/>
                  <w:sz w:val="28"/>
                  <w:szCs w:val="28"/>
                </w:rPr>
                <w:t>)</w:t>
              </w:r>
              <w:r>
                <w:rPr>
                  <w:b/>
                  <w:bCs/>
                  <w:sz w:val="28"/>
                  <w:szCs w:val="28"/>
                </w:rPr>
                <w:t>:</w:t>
              </w:r>
            </w:p>
            <w:p w14:paraId="606CA4D6" w14:textId="6CFFF626" w:rsidR="00B7552C" w:rsidRDefault="00B7552C" w:rsidP="00B7552C">
              <w:r>
                <w:t>Call with insufficient credit</w:t>
              </w:r>
              <w:r>
                <w:t>:</w:t>
              </w:r>
              <w:r w:rsidRPr="00E23F61">
                <w:rPr>
                  <w:b/>
                  <w:bCs/>
                  <w:noProof/>
                  <w:sz w:val="28"/>
                  <w:szCs w:val="28"/>
                </w:rPr>
                <w:t xml:space="preserve"> </w:t>
              </w:r>
            </w:p>
            <w:p w14:paraId="4C04C427" w14:textId="26363130" w:rsidR="00424F3E" w:rsidRPr="00424F3E" w:rsidRDefault="00B7552C" w:rsidP="00424F3E">
              <w:pPr>
                <w:rPr>
                  <w:sz w:val="28"/>
                  <w:szCs w:val="28"/>
                </w:rPr>
              </w:pPr>
              <w:r>
                <w:rPr>
                  <w:noProof/>
                  <w:sz w:val="28"/>
                  <w:szCs w:val="28"/>
                </w:rPr>
                <w:drawing>
                  <wp:anchor distT="0" distB="0" distL="114300" distR="114300" simplePos="0" relativeHeight="251668480" behindDoc="0" locked="0" layoutInCell="1" allowOverlap="1" wp14:anchorId="6D251208" wp14:editId="5D7D624A">
                    <wp:simplePos x="0" y="0"/>
                    <wp:positionH relativeFrom="column">
                      <wp:posOffset>457200</wp:posOffset>
                    </wp:positionH>
                    <wp:positionV relativeFrom="paragraph">
                      <wp:posOffset>165735</wp:posOffset>
                    </wp:positionV>
                    <wp:extent cx="5731510" cy="1884045"/>
                    <wp:effectExtent l="0" t="0" r="0" b="0"/>
                    <wp:wrapTopAndBottom/>
                    <wp:docPr id="210685468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54685" name="Picture 1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884045"/>
                            </a:xfrm>
                            <a:prstGeom prst="rect">
                              <a:avLst/>
                            </a:prstGeom>
                          </pic:spPr>
                        </pic:pic>
                      </a:graphicData>
                    </a:graphic>
                    <wp14:sizeRelH relativeFrom="page">
                      <wp14:pctWidth>0</wp14:pctWidth>
                    </wp14:sizeRelH>
                    <wp14:sizeRelV relativeFrom="page">
                      <wp14:pctHeight>0</wp14:pctHeight>
                    </wp14:sizeRelV>
                  </wp:anchor>
                </w:drawing>
              </w:r>
            </w:p>
            <w:p w14:paraId="2714B3A4" w14:textId="23FC9E6C" w:rsidR="00424F3E" w:rsidRPr="00424F3E" w:rsidRDefault="00424F3E" w:rsidP="00424F3E">
              <w:pPr>
                <w:rPr>
                  <w:sz w:val="28"/>
                  <w:szCs w:val="28"/>
                </w:rPr>
              </w:pPr>
            </w:p>
            <w:p w14:paraId="0A50BE4A" w14:textId="2EEBC6CB" w:rsidR="00424F3E" w:rsidRPr="00424F3E" w:rsidRDefault="00424F3E" w:rsidP="00424F3E">
              <w:pPr>
                <w:rPr>
                  <w:sz w:val="28"/>
                  <w:szCs w:val="28"/>
                </w:rPr>
              </w:pPr>
            </w:p>
            <w:p w14:paraId="7C958F25" w14:textId="0670B916" w:rsidR="00B7552C" w:rsidRDefault="00B7552C" w:rsidP="00B7552C">
              <w:r>
                <w:rPr>
                  <w:noProof/>
                  <w:sz w:val="28"/>
                  <w:szCs w:val="28"/>
                </w:rPr>
                <w:lastRenderedPageBreak/>
                <w:drawing>
                  <wp:anchor distT="0" distB="0" distL="114300" distR="114300" simplePos="0" relativeHeight="251670528" behindDoc="0" locked="0" layoutInCell="1" allowOverlap="1" wp14:anchorId="4913EDFB" wp14:editId="1FAA25EB">
                    <wp:simplePos x="0" y="0"/>
                    <wp:positionH relativeFrom="column">
                      <wp:posOffset>3314700</wp:posOffset>
                    </wp:positionH>
                    <wp:positionV relativeFrom="paragraph">
                      <wp:posOffset>228600</wp:posOffset>
                    </wp:positionV>
                    <wp:extent cx="2520915" cy="3187700"/>
                    <wp:effectExtent l="0" t="0" r="0" b="0"/>
                    <wp:wrapNone/>
                    <wp:docPr id="129187247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2478" name="Picture 1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915" cy="3187700"/>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669504" behindDoc="0" locked="0" layoutInCell="1" allowOverlap="1" wp14:anchorId="64479EB8" wp14:editId="03DBBB39">
                    <wp:simplePos x="0" y="0"/>
                    <wp:positionH relativeFrom="column">
                      <wp:posOffset>419100</wp:posOffset>
                    </wp:positionH>
                    <wp:positionV relativeFrom="paragraph">
                      <wp:posOffset>457200</wp:posOffset>
                    </wp:positionV>
                    <wp:extent cx="2648585" cy="1485900"/>
                    <wp:effectExtent l="0" t="0" r="5715" b="0"/>
                    <wp:wrapTopAndBottom/>
                    <wp:docPr id="9882073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730" name="Picture 1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48585" cy="1485900"/>
                            </a:xfrm>
                            <a:prstGeom prst="rect">
                              <a:avLst/>
                            </a:prstGeom>
                          </pic:spPr>
                        </pic:pic>
                      </a:graphicData>
                    </a:graphic>
                    <wp14:sizeRelH relativeFrom="page">
                      <wp14:pctWidth>0</wp14:pctWidth>
                    </wp14:sizeRelH>
                    <wp14:sizeRelV relativeFrom="page">
                      <wp14:pctHeight>0</wp14:pctHeight>
                    </wp14:sizeRelV>
                  </wp:anchor>
                </w:drawing>
              </w:r>
              <w:r>
                <w:t>Entering 0</w:t>
              </w:r>
              <w:r>
                <w:t>:</w:t>
              </w:r>
              <w:r w:rsidRPr="00E23F61">
                <w:rPr>
                  <w:b/>
                  <w:bCs/>
                  <w:noProof/>
                  <w:sz w:val="28"/>
                  <w:szCs w:val="28"/>
                </w:rPr>
                <w:t xml:space="preserve"> </w:t>
              </w:r>
              <w:r>
                <w:rPr>
                  <w:b/>
                  <w:bCs/>
                  <w:noProof/>
                  <w:sz w:val="28"/>
                  <w:szCs w:val="28"/>
                </w:rPr>
                <w:tab/>
              </w:r>
              <w:r>
                <w:rPr>
                  <w:b/>
                  <w:bCs/>
                  <w:noProof/>
                  <w:sz w:val="28"/>
                  <w:szCs w:val="28"/>
                </w:rPr>
                <w:tab/>
              </w:r>
              <w:r>
                <w:rPr>
                  <w:b/>
                  <w:bCs/>
                  <w:noProof/>
                  <w:sz w:val="28"/>
                  <w:szCs w:val="28"/>
                </w:rPr>
                <w:tab/>
              </w:r>
              <w:r>
                <w:rPr>
                  <w:b/>
                  <w:bCs/>
                  <w:noProof/>
                  <w:sz w:val="28"/>
                  <w:szCs w:val="28"/>
                </w:rPr>
                <w:tab/>
              </w:r>
              <w:r>
                <w:rPr>
                  <w:b/>
                  <w:bCs/>
                  <w:noProof/>
                  <w:sz w:val="28"/>
                  <w:szCs w:val="28"/>
                </w:rPr>
                <w:tab/>
              </w:r>
              <w:r>
                <w:t xml:space="preserve">Entering </w:t>
              </w:r>
              <w:r>
                <w:t>“q”</w:t>
              </w:r>
              <w:r>
                <w:t>:</w:t>
              </w:r>
            </w:p>
            <w:p w14:paraId="7118BA18" w14:textId="0C501F8F" w:rsidR="00424F3E" w:rsidRPr="00424F3E" w:rsidRDefault="00424F3E" w:rsidP="00424F3E">
              <w:pPr>
                <w:rPr>
                  <w:sz w:val="28"/>
                  <w:szCs w:val="28"/>
                </w:rPr>
              </w:pPr>
            </w:p>
            <w:p w14:paraId="3758D5F4" w14:textId="3A165968" w:rsidR="00424F3E" w:rsidRPr="00424F3E" w:rsidRDefault="00424F3E" w:rsidP="00424F3E">
              <w:pPr>
                <w:rPr>
                  <w:sz w:val="28"/>
                  <w:szCs w:val="28"/>
                </w:rPr>
              </w:pPr>
            </w:p>
            <w:p w14:paraId="43B882EC" w14:textId="6619DA75" w:rsidR="00424F3E" w:rsidRPr="00424F3E" w:rsidRDefault="00424F3E" w:rsidP="00424F3E">
              <w:pPr>
                <w:rPr>
                  <w:sz w:val="28"/>
                  <w:szCs w:val="28"/>
                </w:rPr>
              </w:pPr>
            </w:p>
            <w:p w14:paraId="02F4253F" w14:textId="77777777" w:rsidR="00424F3E" w:rsidRPr="00424F3E" w:rsidRDefault="00424F3E" w:rsidP="00424F3E">
              <w:pPr>
                <w:rPr>
                  <w:sz w:val="28"/>
                  <w:szCs w:val="28"/>
                </w:rPr>
              </w:pPr>
            </w:p>
            <w:p w14:paraId="66CACA9B" w14:textId="77777777" w:rsidR="00424F3E" w:rsidRPr="00424F3E" w:rsidRDefault="00424F3E" w:rsidP="00424F3E">
              <w:pPr>
                <w:rPr>
                  <w:sz w:val="28"/>
                  <w:szCs w:val="28"/>
                </w:rPr>
              </w:pPr>
            </w:p>
            <w:p w14:paraId="768B89F0" w14:textId="05033BF9" w:rsidR="00424F3E" w:rsidRPr="00B7552C" w:rsidRDefault="00B7552C" w:rsidP="00424F3E">
              <w:r>
                <w:rPr>
                  <w:noProof/>
                </w:rPr>
                <w:drawing>
                  <wp:anchor distT="0" distB="0" distL="114300" distR="114300" simplePos="0" relativeHeight="251671552" behindDoc="0" locked="0" layoutInCell="1" allowOverlap="1" wp14:anchorId="025DA11A" wp14:editId="15C6BA09">
                    <wp:simplePos x="0" y="0"/>
                    <wp:positionH relativeFrom="column">
                      <wp:posOffset>-571500</wp:posOffset>
                    </wp:positionH>
                    <wp:positionV relativeFrom="paragraph">
                      <wp:posOffset>368399</wp:posOffset>
                    </wp:positionV>
                    <wp:extent cx="2781405" cy="2628900"/>
                    <wp:effectExtent l="0" t="0" r="0" b="0"/>
                    <wp:wrapNone/>
                    <wp:docPr id="1157020167"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0167" name="Picture 15" descr="A screenshot of a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1405" cy="2628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795C9826" wp14:editId="039C1463">
                    <wp:simplePos x="0" y="0"/>
                    <wp:positionH relativeFrom="column">
                      <wp:posOffset>2400300</wp:posOffset>
                    </wp:positionH>
                    <wp:positionV relativeFrom="paragraph">
                      <wp:posOffset>812800</wp:posOffset>
                    </wp:positionV>
                    <wp:extent cx="4114800" cy="1703179"/>
                    <wp:effectExtent l="0" t="0" r="0" b="0"/>
                    <wp:wrapNone/>
                    <wp:docPr id="1380693891" name="Picture 16"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93891" name="Picture 16" descr="A screenshot of a messag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14800" cy="1703179"/>
                            </a:xfrm>
                            <a:prstGeom prst="rect">
                              <a:avLst/>
                            </a:prstGeom>
                          </pic:spPr>
                        </pic:pic>
                      </a:graphicData>
                    </a:graphic>
                    <wp14:sizeRelH relativeFrom="page">
                      <wp14:pctWidth>0</wp14:pctWidth>
                    </wp14:sizeRelH>
                    <wp14:sizeRelV relativeFrom="page">
                      <wp14:pctHeight>0</wp14:pctHeight>
                    </wp14:sizeRelV>
                  </wp:anchor>
                </w:drawing>
              </w:r>
              <w:r w:rsidRPr="00B7552C">
                <w:t>Entering right value:</w:t>
              </w:r>
              <w:r>
                <w:tab/>
              </w:r>
              <w:r>
                <w:tab/>
              </w:r>
              <w:r>
                <w:tab/>
              </w:r>
              <w:r>
                <w:tab/>
              </w:r>
            </w:p>
            <w:p w14:paraId="15DAB733" w14:textId="7BC2A66D" w:rsidR="00BF5427" w:rsidRDefault="00B7552C" w:rsidP="00B7552C">
              <w:pPr>
                <w:pStyle w:val="SectionTitle"/>
                <w:ind w:firstLine="720"/>
                <w:jc w:val="left"/>
              </w:pPr>
              <w:r>
                <w:rPr>
                  <w:noProof/>
                </w:rPr>
                <w:lastRenderedPageBreak/>
                <w:drawing>
                  <wp:anchor distT="0" distB="0" distL="114300" distR="114300" simplePos="0" relativeHeight="251673600" behindDoc="0" locked="0" layoutInCell="1" allowOverlap="1" wp14:anchorId="3215183F" wp14:editId="2134DA01">
                    <wp:simplePos x="0" y="0"/>
                    <wp:positionH relativeFrom="column">
                      <wp:posOffset>457200</wp:posOffset>
                    </wp:positionH>
                    <wp:positionV relativeFrom="paragraph">
                      <wp:posOffset>342900</wp:posOffset>
                    </wp:positionV>
                    <wp:extent cx="2514600" cy="2580005"/>
                    <wp:effectExtent l="0" t="0" r="0" b="0"/>
                    <wp:wrapNone/>
                    <wp:docPr id="1247817862"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7862" name="Picture 17" descr="A screenshot of a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14600" cy="2580005"/>
                            </a:xfrm>
                            <a:prstGeom prst="rect">
                              <a:avLst/>
                            </a:prstGeom>
                          </pic:spPr>
                        </pic:pic>
                      </a:graphicData>
                    </a:graphic>
                    <wp14:sizeRelH relativeFrom="page">
                      <wp14:pctWidth>0</wp14:pctWidth>
                    </wp14:sizeRelH>
                    <wp14:sizeRelV relativeFrom="page">
                      <wp14:pctHeight>0</wp14:pctHeight>
                    </wp14:sizeRelV>
                  </wp:anchor>
                </w:drawing>
              </w:r>
              <w:r w:rsidRPr="00B7552C">
                <w:t xml:space="preserve">Entering </w:t>
              </w:r>
              <w:r>
                <w:t>display number that doesn’t exist</w:t>
              </w:r>
              <w:r w:rsidRPr="00B7552C">
                <w:t>:</w:t>
              </w:r>
            </w:p>
            <w:p w14:paraId="79A364D7" w14:textId="0F9FAD29" w:rsidR="00B7552C" w:rsidRPr="00B7552C" w:rsidRDefault="00B7552C" w:rsidP="00B7552C"/>
            <w:p w14:paraId="209227D5" w14:textId="10C7E163" w:rsidR="008C1C75" w:rsidRDefault="00000000">
              <w:pPr>
                <w:pStyle w:val="Bibliography"/>
              </w:pPr>
            </w:p>
          </w:sdtContent>
        </w:sdt>
      </w:sdtContent>
    </w:sdt>
    <w:p w14:paraId="080735C0" w14:textId="77777777" w:rsidR="00B7552C" w:rsidRPr="00B7552C" w:rsidRDefault="00B7552C" w:rsidP="00B7552C"/>
    <w:p w14:paraId="4CAC6BD1" w14:textId="77777777" w:rsidR="00B7552C" w:rsidRPr="00B7552C" w:rsidRDefault="00B7552C" w:rsidP="00B7552C"/>
    <w:p w14:paraId="5F46CCB9" w14:textId="77777777" w:rsidR="00B7552C" w:rsidRPr="00B7552C" w:rsidRDefault="00B7552C" w:rsidP="00B7552C"/>
    <w:p w14:paraId="4787FD3F" w14:textId="77777777" w:rsidR="00B7552C" w:rsidRPr="00B7552C" w:rsidRDefault="00B7552C" w:rsidP="00B7552C"/>
    <w:p w14:paraId="1139F5DC" w14:textId="77777777" w:rsidR="00B7552C" w:rsidRPr="00B7552C" w:rsidRDefault="00B7552C" w:rsidP="00B7552C"/>
    <w:p w14:paraId="3C378214" w14:textId="77777777" w:rsidR="00B7552C" w:rsidRDefault="00B7552C" w:rsidP="00B7552C">
      <w:pPr>
        <w:ind w:firstLine="0"/>
      </w:pPr>
    </w:p>
    <w:p w14:paraId="7BAC767E" w14:textId="2A21FAE0" w:rsidR="00B7552C" w:rsidRDefault="00B7552C" w:rsidP="00B7552C">
      <w:pPr>
        <w:ind w:firstLine="0"/>
        <w:rPr>
          <w:b/>
          <w:bCs/>
          <w:sz w:val="28"/>
          <w:szCs w:val="28"/>
        </w:rPr>
      </w:pPr>
      <w:r>
        <w:rPr>
          <w:b/>
          <w:bCs/>
          <w:sz w:val="28"/>
          <w:szCs w:val="28"/>
        </w:rPr>
        <w:t xml:space="preserve">Test </w:t>
      </w:r>
      <w:r>
        <w:rPr>
          <w:b/>
          <w:bCs/>
          <w:sz w:val="28"/>
          <w:szCs w:val="28"/>
        </w:rPr>
        <w:t>5</w:t>
      </w:r>
      <w:r>
        <w:rPr>
          <w:b/>
          <w:bCs/>
          <w:sz w:val="28"/>
          <w:szCs w:val="28"/>
        </w:rPr>
        <w:t>(</w:t>
      </w:r>
      <w:r w:rsidRPr="00B7552C">
        <w:rPr>
          <w:b/>
          <w:bCs/>
          <w:sz w:val="28"/>
          <w:szCs w:val="28"/>
        </w:rPr>
        <w:t>Downloading music</w:t>
      </w:r>
      <w:r>
        <w:rPr>
          <w:b/>
          <w:bCs/>
          <w:sz w:val="28"/>
          <w:szCs w:val="28"/>
        </w:rPr>
        <w:t>):</w:t>
      </w:r>
    </w:p>
    <w:p w14:paraId="2A434130" w14:textId="514BD574" w:rsidR="00B7552C" w:rsidRDefault="00FC39A7" w:rsidP="00B7552C">
      <w:r>
        <w:rPr>
          <w:noProof/>
        </w:rPr>
        <w:drawing>
          <wp:anchor distT="0" distB="0" distL="114300" distR="114300" simplePos="0" relativeHeight="251674624" behindDoc="0" locked="0" layoutInCell="1" allowOverlap="1" wp14:anchorId="274B289F" wp14:editId="52CF5371">
            <wp:simplePos x="0" y="0"/>
            <wp:positionH relativeFrom="column">
              <wp:posOffset>-151899</wp:posOffset>
            </wp:positionH>
            <wp:positionV relativeFrom="paragraph">
              <wp:posOffset>347980</wp:posOffset>
            </wp:positionV>
            <wp:extent cx="3086100" cy="2014547"/>
            <wp:effectExtent l="0" t="0" r="0" b="5080"/>
            <wp:wrapNone/>
            <wp:docPr id="18813219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21935" name="Picture 18813219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86100" cy="201454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7B2FC2BB" wp14:editId="43C76089">
            <wp:simplePos x="0" y="0"/>
            <wp:positionH relativeFrom="column">
              <wp:posOffset>3136900</wp:posOffset>
            </wp:positionH>
            <wp:positionV relativeFrom="paragraph">
              <wp:posOffset>551180</wp:posOffset>
            </wp:positionV>
            <wp:extent cx="3475094" cy="1658620"/>
            <wp:effectExtent l="0" t="0" r="5080" b="5080"/>
            <wp:wrapNone/>
            <wp:docPr id="2645540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54098" name="Picture 26455409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75094" cy="1658620"/>
                    </a:xfrm>
                    <a:prstGeom prst="rect">
                      <a:avLst/>
                    </a:prstGeom>
                  </pic:spPr>
                </pic:pic>
              </a:graphicData>
            </a:graphic>
            <wp14:sizeRelH relativeFrom="page">
              <wp14:pctWidth>0</wp14:pctWidth>
            </wp14:sizeRelH>
            <wp14:sizeRelV relativeFrom="page">
              <wp14:pctHeight>0</wp14:pctHeight>
            </wp14:sizeRelV>
          </wp:anchor>
        </w:drawing>
      </w:r>
      <w:r w:rsidR="00B7552C">
        <w:t>Not enough memory</w:t>
      </w:r>
      <w:r w:rsidR="00B7552C" w:rsidRPr="00B7552C">
        <w:t>:</w:t>
      </w:r>
      <w:r>
        <w:tab/>
      </w:r>
      <w:r>
        <w:tab/>
      </w:r>
      <w:r>
        <w:tab/>
      </w:r>
      <w:r>
        <w:tab/>
      </w:r>
      <w:r>
        <w:tab/>
      </w:r>
      <w:r>
        <w:tab/>
        <w:t>Successful download:</w:t>
      </w:r>
    </w:p>
    <w:p w14:paraId="3151F3EF" w14:textId="77777777" w:rsidR="00FC39A7" w:rsidRDefault="00FC39A7" w:rsidP="00B7552C"/>
    <w:p w14:paraId="53E5D0EC" w14:textId="77777777" w:rsidR="00FC39A7" w:rsidRDefault="00FC39A7" w:rsidP="00B7552C"/>
    <w:p w14:paraId="5F7D70CE" w14:textId="42B8497E" w:rsidR="00FC39A7" w:rsidRDefault="00FC39A7" w:rsidP="00B7552C"/>
    <w:p w14:paraId="1C6BA7B0" w14:textId="7338C694" w:rsidR="00FC39A7" w:rsidRDefault="00FC39A7" w:rsidP="00B7552C"/>
    <w:p w14:paraId="28AF9D28" w14:textId="79D56EBA" w:rsidR="00FC39A7" w:rsidRDefault="00FC39A7" w:rsidP="00B7552C"/>
    <w:p w14:paraId="75B28F01" w14:textId="7E563F78" w:rsidR="00FC39A7" w:rsidRDefault="00FC39A7" w:rsidP="00B7552C"/>
    <w:p w14:paraId="4EDCF23C" w14:textId="1B119DC9" w:rsidR="00FC39A7" w:rsidRDefault="00FC39A7" w:rsidP="00B7552C"/>
    <w:p w14:paraId="48E8B2F7" w14:textId="32E83C45" w:rsidR="00FC39A7" w:rsidRDefault="00FC39A7" w:rsidP="00B7552C">
      <w:r>
        <w:rPr>
          <w:noProof/>
        </w:rPr>
        <w:drawing>
          <wp:anchor distT="0" distB="0" distL="114300" distR="114300" simplePos="0" relativeHeight="251676672" behindDoc="0" locked="0" layoutInCell="1" allowOverlap="1" wp14:anchorId="13AC6D1E" wp14:editId="43162648">
            <wp:simplePos x="0" y="0"/>
            <wp:positionH relativeFrom="column">
              <wp:posOffset>2057400</wp:posOffset>
            </wp:positionH>
            <wp:positionV relativeFrom="paragraph">
              <wp:posOffset>262255</wp:posOffset>
            </wp:positionV>
            <wp:extent cx="2260600" cy="2840355"/>
            <wp:effectExtent l="0" t="0" r="0" b="4445"/>
            <wp:wrapNone/>
            <wp:docPr id="4785607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60745" name="Picture 4785607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60600" cy="2840355"/>
                    </a:xfrm>
                    <a:prstGeom prst="rect">
                      <a:avLst/>
                    </a:prstGeom>
                  </pic:spPr>
                </pic:pic>
              </a:graphicData>
            </a:graphic>
            <wp14:sizeRelH relativeFrom="page">
              <wp14:pctWidth>0</wp14:pctWidth>
            </wp14:sizeRelH>
            <wp14:sizeRelV relativeFrom="page">
              <wp14:pctHeight>0</wp14:pctHeight>
            </wp14:sizeRelV>
          </wp:anchor>
        </w:drawing>
      </w:r>
    </w:p>
    <w:p w14:paraId="38BBF9C6" w14:textId="3ECA253B" w:rsidR="00FC39A7" w:rsidRPr="00B7552C" w:rsidRDefault="00FC39A7" w:rsidP="00B7552C">
      <w:r>
        <w:t>MP3 Not Found</w:t>
      </w:r>
      <w:r w:rsidRPr="00B7552C">
        <w:t>:</w:t>
      </w:r>
    </w:p>
    <w:p w14:paraId="007D5426" w14:textId="77777777" w:rsidR="00FC39A7" w:rsidRDefault="00FC39A7" w:rsidP="00FC39A7">
      <w:pPr>
        <w:ind w:firstLine="0"/>
        <w:rPr>
          <w:b/>
          <w:bCs/>
          <w:sz w:val="28"/>
          <w:szCs w:val="28"/>
        </w:rPr>
      </w:pPr>
    </w:p>
    <w:p w14:paraId="41463FCB" w14:textId="77777777" w:rsidR="00FC39A7" w:rsidRDefault="00FC39A7" w:rsidP="00FC39A7">
      <w:pPr>
        <w:ind w:firstLine="0"/>
        <w:rPr>
          <w:b/>
          <w:bCs/>
          <w:sz w:val="28"/>
          <w:szCs w:val="28"/>
        </w:rPr>
      </w:pPr>
    </w:p>
    <w:p w14:paraId="063957D8" w14:textId="77777777" w:rsidR="00FC39A7" w:rsidRDefault="00FC39A7" w:rsidP="00FC39A7">
      <w:pPr>
        <w:ind w:firstLine="0"/>
        <w:rPr>
          <w:b/>
          <w:bCs/>
          <w:sz w:val="28"/>
          <w:szCs w:val="28"/>
        </w:rPr>
      </w:pPr>
    </w:p>
    <w:p w14:paraId="4EFFD2EF" w14:textId="77777777" w:rsidR="00FC39A7" w:rsidRDefault="00FC39A7" w:rsidP="00FC39A7">
      <w:pPr>
        <w:ind w:firstLine="0"/>
        <w:rPr>
          <w:b/>
          <w:bCs/>
          <w:sz w:val="28"/>
          <w:szCs w:val="28"/>
        </w:rPr>
      </w:pPr>
    </w:p>
    <w:p w14:paraId="0330CF57" w14:textId="349CF97B" w:rsidR="00FC39A7" w:rsidRDefault="00FC39A7" w:rsidP="00FC39A7">
      <w:pPr>
        <w:ind w:firstLine="0"/>
        <w:rPr>
          <w:b/>
          <w:bCs/>
          <w:sz w:val="28"/>
          <w:szCs w:val="28"/>
        </w:rPr>
      </w:pPr>
      <w:r>
        <w:rPr>
          <w:b/>
          <w:bCs/>
          <w:sz w:val="28"/>
          <w:szCs w:val="28"/>
        </w:rPr>
        <w:lastRenderedPageBreak/>
        <w:t xml:space="preserve">Test </w:t>
      </w:r>
      <w:r>
        <w:rPr>
          <w:b/>
          <w:bCs/>
          <w:sz w:val="28"/>
          <w:szCs w:val="28"/>
        </w:rPr>
        <w:t>6</w:t>
      </w:r>
      <w:r>
        <w:rPr>
          <w:b/>
          <w:bCs/>
          <w:sz w:val="28"/>
          <w:szCs w:val="28"/>
        </w:rPr>
        <w:t>(</w:t>
      </w:r>
      <w:r w:rsidRPr="00FC39A7">
        <w:rPr>
          <w:b/>
          <w:bCs/>
          <w:sz w:val="28"/>
          <w:szCs w:val="28"/>
        </w:rPr>
        <w:t>Command Prompt Test</w:t>
      </w:r>
      <w:r>
        <w:rPr>
          <w:b/>
          <w:bCs/>
          <w:sz w:val="28"/>
          <w:szCs w:val="28"/>
        </w:rPr>
        <w:t>):</w:t>
      </w:r>
    </w:p>
    <w:p w14:paraId="51512DEB" w14:textId="76C2A9A5" w:rsidR="00FC39A7" w:rsidRPr="00FC39A7" w:rsidRDefault="00FC39A7" w:rsidP="00FC39A7">
      <w:pPr>
        <w:rPr>
          <w:i/>
          <w:iCs/>
          <w:u w:val="single"/>
        </w:rPr>
      </w:pPr>
      <w:r>
        <w:rPr>
          <w:b/>
          <w:bCs/>
          <w:sz w:val="28"/>
          <w:szCs w:val="28"/>
        </w:rPr>
        <w:tab/>
      </w:r>
      <w:r w:rsidRPr="00FC39A7">
        <w:rPr>
          <w:i/>
          <w:iCs/>
          <w:u w:val="single"/>
        </w:rPr>
        <w:t>Was covered on page 26</w:t>
      </w:r>
    </w:p>
    <w:p w14:paraId="136DD8ED" w14:textId="1EE0003A" w:rsidR="00FC39A7" w:rsidRDefault="00FC39A7" w:rsidP="00FC39A7">
      <w:pPr>
        <w:ind w:firstLine="0"/>
        <w:rPr>
          <w:b/>
          <w:bCs/>
          <w:sz w:val="28"/>
          <w:szCs w:val="28"/>
        </w:rPr>
      </w:pPr>
      <w:r>
        <w:rPr>
          <w:b/>
          <w:bCs/>
          <w:sz w:val="28"/>
          <w:szCs w:val="28"/>
        </w:rPr>
        <w:t xml:space="preserve">Test </w:t>
      </w:r>
      <w:r>
        <w:rPr>
          <w:b/>
          <w:bCs/>
          <w:sz w:val="28"/>
          <w:szCs w:val="28"/>
        </w:rPr>
        <w:t>7</w:t>
      </w:r>
      <w:r>
        <w:rPr>
          <w:b/>
          <w:bCs/>
          <w:sz w:val="28"/>
          <w:szCs w:val="28"/>
        </w:rPr>
        <w:t>(</w:t>
      </w:r>
      <w:r>
        <w:rPr>
          <w:b/>
          <w:bCs/>
          <w:sz w:val="28"/>
          <w:szCs w:val="28"/>
        </w:rPr>
        <w:t>Delete music</w:t>
      </w:r>
      <w:r>
        <w:rPr>
          <w:b/>
          <w:bCs/>
          <w:sz w:val="28"/>
          <w:szCs w:val="28"/>
        </w:rPr>
        <w:t>):</w:t>
      </w:r>
    </w:p>
    <w:p w14:paraId="31297407" w14:textId="3445B82A" w:rsidR="00FC39A7" w:rsidRDefault="00FC39A7" w:rsidP="00FC39A7">
      <w:pPr>
        <w:rPr>
          <w:b/>
          <w:bCs/>
          <w:sz w:val="28"/>
          <w:szCs w:val="28"/>
        </w:rPr>
      </w:pPr>
      <w:r>
        <w:rPr>
          <w:b/>
          <w:bCs/>
          <w:noProof/>
          <w:sz w:val="28"/>
          <w:szCs w:val="28"/>
        </w:rPr>
        <w:drawing>
          <wp:anchor distT="0" distB="0" distL="114300" distR="114300" simplePos="0" relativeHeight="251678720" behindDoc="0" locked="0" layoutInCell="1" allowOverlap="1" wp14:anchorId="294B18C2" wp14:editId="21E40164">
            <wp:simplePos x="0" y="0"/>
            <wp:positionH relativeFrom="column">
              <wp:posOffset>2286000</wp:posOffset>
            </wp:positionH>
            <wp:positionV relativeFrom="paragraph">
              <wp:posOffset>304800</wp:posOffset>
            </wp:positionV>
            <wp:extent cx="2971800" cy="1733495"/>
            <wp:effectExtent l="0" t="0" r="0" b="0"/>
            <wp:wrapNone/>
            <wp:docPr id="97188071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80712" name="Picture 2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81572" cy="1739195"/>
                    </a:xfrm>
                    <a:prstGeom prst="rect">
                      <a:avLst/>
                    </a:prstGeom>
                  </pic:spPr>
                </pic:pic>
              </a:graphicData>
            </a:graphic>
            <wp14:sizeRelH relativeFrom="page">
              <wp14:pctWidth>0</wp14:pctWidth>
            </wp14:sizeRelH>
            <wp14:sizeRelV relativeFrom="page">
              <wp14:pctHeight>0</wp14:pctHeight>
            </wp14:sizeRelV>
          </wp:anchor>
        </w:drawing>
      </w:r>
      <w:r>
        <w:rPr>
          <w:b/>
          <w:bCs/>
          <w:noProof/>
          <w:sz w:val="28"/>
          <w:szCs w:val="28"/>
        </w:rPr>
        <w:drawing>
          <wp:anchor distT="0" distB="0" distL="114300" distR="114300" simplePos="0" relativeHeight="251677696" behindDoc="0" locked="0" layoutInCell="1" allowOverlap="1" wp14:anchorId="0FD0CA56" wp14:editId="787E5732">
            <wp:simplePos x="0" y="0"/>
            <wp:positionH relativeFrom="column">
              <wp:posOffset>114300</wp:posOffset>
            </wp:positionH>
            <wp:positionV relativeFrom="paragraph">
              <wp:posOffset>305836</wp:posOffset>
            </wp:positionV>
            <wp:extent cx="1769533" cy="1676400"/>
            <wp:effectExtent l="0" t="0" r="0" b="0"/>
            <wp:wrapNone/>
            <wp:docPr id="8815191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19129" name="Picture 8815191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69533" cy="1676400"/>
                    </a:xfrm>
                    <a:prstGeom prst="rect">
                      <a:avLst/>
                    </a:prstGeom>
                  </pic:spPr>
                </pic:pic>
              </a:graphicData>
            </a:graphic>
            <wp14:sizeRelH relativeFrom="page">
              <wp14:pctWidth>0</wp14:pctWidth>
            </wp14:sizeRelH>
            <wp14:sizeRelV relativeFrom="page">
              <wp14:pctHeight>0</wp14:pctHeight>
            </wp14:sizeRelV>
          </wp:anchor>
        </w:drawing>
      </w:r>
      <w:r>
        <w:t>Track</w:t>
      </w:r>
      <w:r>
        <w:t xml:space="preserve"> Not Found</w:t>
      </w:r>
      <w:r w:rsidRPr="00B7552C">
        <w:t>:</w:t>
      </w:r>
      <w:r>
        <w:t xml:space="preserve">                        Success:</w:t>
      </w:r>
    </w:p>
    <w:p w14:paraId="2697E099" w14:textId="66C87BE4" w:rsidR="00FC39A7" w:rsidRDefault="00FC39A7" w:rsidP="00FC39A7">
      <w:pPr>
        <w:ind w:firstLine="0"/>
        <w:rPr>
          <w:b/>
          <w:bCs/>
          <w:sz w:val="28"/>
          <w:szCs w:val="28"/>
        </w:rPr>
      </w:pPr>
    </w:p>
    <w:p w14:paraId="5ED33FB9" w14:textId="7CB4722B" w:rsidR="008C1C75" w:rsidRDefault="008C1C75" w:rsidP="00C91DEC">
      <w:pPr>
        <w:pStyle w:val="SectionTitle"/>
        <w:jc w:val="left"/>
      </w:pPr>
    </w:p>
    <w:p w14:paraId="2E2DC5FB" w14:textId="62ABBD44" w:rsidR="00FC39A7" w:rsidRDefault="00FC39A7" w:rsidP="00FC39A7">
      <w:pPr>
        <w:pStyle w:val="Heading1"/>
        <w:rPr>
          <w:sz w:val="36"/>
          <w:szCs w:val="36"/>
        </w:rPr>
      </w:pPr>
      <w:r>
        <w:rPr>
          <w:sz w:val="36"/>
          <w:szCs w:val="36"/>
        </w:rPr>
        <w:t>Error detection</w:t>
      </w:r>
    </w:p>
    <w:p w14:paraId="27EEC40B" w14:textId="7E7E555E" w:rsidR="00FC39A7" w:rsidRPr="00FC39A7" w:rsidRDefault="00CC0979" w:rsidP="00CC0979">
      <w:pPr>
        <w:ind w:firstLine="0"/>
      </w:pPr>
      <w:r>
        <w:t xml:space="preserve">1. </w:t>
      </w:r>
      <w:r w:rsidR="00FC39A7">
        <w:t xml:space="preserve">The most major error I’ve encountered was when at the very start I’ve tried to make the user input with a Scanner object through a console. The GUI window would just freeze </w:t>
      </w:r>
      <w:r w:rsidR="0069329E">
        <w:t>without responding, terminal would print message about insufficient credit, but wouldn’t allow any input.</w:t>
      </w:r>
    </w:p>
    <w:p w14:paraId="0FD66001" w14:textId="77777777" w:rsidR="00FC39A7" w:rsidRPr="00FC39A7" w:rsidRDefault="00FC39A7" w:rsidP="00FC39A7"/>
    <w:p w14:paraId="42124366" w14:textId="4FD4853B" w:rsidR="008C1C75" w:rsidRDefault="0069329E">
      <w:pPr>
        <w:pStyle w:val="TableFigure"/>
      </w:pPr>
      <w:r>
        <w:rPr>
          <w:noProof/>
        </w:rPr>
        <w:drawing>
          <wp:anchor distT="0" distB="0" distL="114300" distR="114300" simplePos="0" relativeHeight="251679744" behindDoc="0" locked="0" layoutInCell="1" allowOverlap="1" wp14:anchorId="5DDFAD13" wp14:editId="7A9CF3BB">
            <wp:simplePos x="0" y="0"/>
            <wp:positionH relativeFrom="column">
              <wp:posOffset>0</wp:posOffset>
            </wp:positionH>
            <wp:positionV relativeFrom="paragraph">
              <wp:posOffset>153035</wp:posOffset>
            </wp:positionV>
            <wp:extent cx="5731510" cy="2668905"/>
            <wp:effectExtent l="0" t="0" r="0" b="0"/>
            <wp:wrapTopAndBottom/>
            <wp:docPr id="85294234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2344" name="Picture 2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14:sizeRelH relativeFrom="page">
              <wp14:pctWidth>0</wp14:pctWidth>
            </wp14:sizeRelH>
            <wp14:sizeRelV relativeFrom="page">
              <wp14:pctHeight>0</wp14:pctHeight>
            </wp14:sizeRelV>
          </wp:anchor>
        </w:drawing>
      </w:r>
      <w:r>
        <w:t xml:space="preserve">I realized that the problem </w:t>
      </w:r>
      <w:r w:rsidR="00A761DE">
        <w:t xml:space="preserve">was because of single thread and that’s why I’ve implemented multi-threaded solution. </w:t>
      </w:r>
      <w:r w:rsidR="00A761DE" w:rsidRPr="00A761DE">
        <w:rPr>
          <w:i/>
          <w:iCs/>
          <w:u w:val="single"/>
        </w:rPr>
        <w:t xml:space="preserve">I will provide a new class for the thread, changed make a call case statement, changed </w:t>
      </w:r>
      <w:proofErr w:type="spellStart"/>
      <w:r w:rsidR="00A761DE" w:rsidRPr="00A761DE">
        <w:rPr>
          <w:i/>
          <w:iCs/>
          <w:u w:val="single"/>
        </w:rPr>
        <w:t>errorPrompt</w:t>
      </w:r>
      <w:proofErr w:type="spellEnd"/>
      <w:r w:rsidR="00A761DE" w:rsidRPr="00A761DE">
        <w:rPr>
          <w:i/>
          <w:iCs/>
          <w:u w:val="single"/>
        </w:rPr>
        <w:t xml:space="preserve"> method and changed </w:t>
      </w:r>
      <w:proofErr w:type="spellStart"/>
      <w:r w:rsidR="00A761DE" w:rsidRPr="00A761DE">
        <w:rPr>
          <w:i/>
          <w:iCs/>
          <w:u w:val="single"/>
        </w:rPr>
        <w:t>makeAPhoneCall</w:t>
      </w:r>
      <w:proofErr w:type="spellEnd"/>
      <w:r w:rsidR="00A761DE" w:rsidRPr="00A761DE">
        <w:rPr>
          <w:i/>
          <w:iCs/>
          <w:u w:val="single"/>
        </w:rPr>
        <w:t xml:space="preserve"> </w:t>
      </w:r>
      <w:proofErr w:type="gramStart"/>
      <w:r w:rsidR="00A761DE" w:rsidRPr="00A761DE">
        <w:rPr>
          <w:i/>
          <w:iCs/>
          <w:u w:val="single"/>
        </w:rPr>
        <w:t>method(</w:t>
      </w:r>
      <w:proofErr w:type="gramEnd"/>
      <w:r w:rsidR="00A761DE" w:rsidRPr="00A761DE">
        <w:rPr>
          <w:i/>
          <w:iCs/>
          <w:u w:val="single"/>
        </w:rPr>
        <w:t xml:space="preserve">full code will be on the </w:t>
      </w:r>
      <w:proofErr w:type="spellStart"/>
      <w:r w:rsidR="00A761DE" w:rsidRPr="00A761DE">
        <w:rPr>
          <w:i/>
          <w:iCs/>
          <w:u w:val="single"/>
        </w:rPr>
        <w:t>github</w:t>
      </w:r>
      <w:proofErr w:type="spellEnd"/>
      <w:r w:rsidR="00A761DE" w:rsidRPr="00A761DE">
        <w:rPr>
          <w:i/>
          <w:iCs/>
          <w:u w:val="single"/>
        </w:rPr>
        <w:t>).</w:t>
      </w:r>
    </w:p>
    <w:p w14:paraId="6325E326" w14:textId="0EAE6D81" w:rsidR="00A761DE" w:rsidRDefault="00A761DE">
      <w:pPr>
        <w:pStyle w:val="TableFigure"/>
      </w:pPr>
      <w:r>
        <w:t>New class:</w:t>
      </w:r>
    </w:p>
    <w:p w14:paraId="0B824DE2" w14:textId="77777777" w:rsidR="00A761DE" w:rsidRPr="00A761DE" w:rsidRDefault="00A761DE" w:rsidP="00A761DE">
      <w:pPr>
        <w:pStyle w:val="TableFigure"/>
        <w:rPr>
          <w:color w:val="92D050"/>
        </w:rPr>
      </w:pPr>
      <w:r w:rsidRPr="00A761DE">
        <w:rPr>
          <w:color w:val="92D050"/>
        </w:rPr>
        <w:t xml:space="preserve">public class </w:t>
      </w:r>
      <w:proofErr w:type="spellStart"/>
      <w:r w:rsidRPr="00A761DE">
        <w:rPr>
          <w:color w:val="92D050"/>
        </w:rPr>
        <w:t>callThread</w:t>
      </w:r>
      <w:proofErr w:type="spellEnd"/>
      <w:r w:rsidRPr="00A761DE">
        <w:rPr>
          <w:color w:val="92D050"/>
        </w:rPr>
        <w:t xml:space="preserve"> extends Thread </w:t>
      </w:r>
      <w:r w:rsidRPr="00A761DE">
        <w:rPr>
          <w:color w:val="808080" w:themeColor="accent4"/>
        </w:rPr>
        <w:t xml:space="preserve">//creating </w:t>
      </w:r>
      <w:proofErr w:type="spellStart"/>
      <w:r w:rsidRPr="00A761DE">
        <w:rPr>
          <w:color w:val="808080" w:themeColor="accent4"/>
        </w:rPr>
        <w:t>callThread</w:t>
      </w:r>
      <w:proofErr w:type="spellEnd"/>
      <w:r w:rsidRPr="00A761DE">
        <w:rPr>
          <w:color w:val="808080" w:themeColor="accent4"/>
        </w:rPr>
        <w:t xml:space="preserve"> class for overriding run method </w:t>
      </w:r>
      <w:r w:rsidRPr="00A761DE">
        <w:rPr>
          <w:color w:val="92D050"/>
        </w:rPr>
        <w:t>of a Thread class</w:t>
      </w:r>
    </w:p>
    <w:p w14:paraId="20F2A04F" w14:textId="77777777" w:rsidR="00A761DE" w:rsidRPr="00A761DE" w:rsidRDefault="00A761DE" w:rsidP="00A761DE">
      <w:pPr>
        <w:pStyle w:val="TableFigure"/>
        <w:rPr>
          <w:color w:val="92D050"/>
        </w:rPr>
      </w:pPr>
      <w:r w:rsidRPr="00A761DE">
        <w:rPr>
          <w:color w:val="92D050"/>
        </w:rPr>
        <w:t xml:space="preserve">    {</w:t>
      </w:r>
    </w:p>
    <w:p w14:paraId="16FCBBF0" w14:textId="77777777" w:rsidR="00A761DE" w:rsidRPr="00A761DE" w:rsidRDefault="00A761DE" w:rsidP="00A761DE">
      <w:pPr>
        <w:pStyle w:val="TableFigure"/>
        <w:rPr>
          <w:color w:val="92D050"/>
        </w:rPr>
      </w:pPr>
      <w:r w:rsidRPr="00A761DE">
        <w:rPr>
          <w:color w:val="92D050"/>
        </w:rPr>
        <w:t xml:space="preserve">        public void </w:t>
      </w:r>
      <w:proofErr w:type="gramStart"/>
      <w:r w:rsidRPr="00A761DE">
        <w:rPr>
          <w:color w:val="92D050"/>
        </w:rPr>
        <w:t>run(</w:t>
      </w:r>
      <w:proofErr w:type="gramEnd"/>
      <w:r w:rsidRPr="00A761DE">
        <w:rPr>
          <w:color w:val="92D050"/>
        </w:rPr>
        <w:t xml:space="preserve">) </w:t>
      </w:r>
      <w:r w:rsidRPr="00A761DE">
        <w:rPr>
          <w:color w:val="808080" w:themeColor="accent4"/>
        </w:rPr>
        <w:t>//method overriding</w:t>
      </w:r>
    </w:p>
    <w:p w14:paraId="78C2935E" w14:textId="77777777" w:rsidR="00A761DE" w:rsidRPr="00A761DE" w:rsidRDefault="00A761DE" w:rsidP="00A761DE">
      <w:pPr>
        <w:pStyle w:val="TableFigure"/>
        <w:rPr>
          <w:color w:val="92D050"/>
        </w:rPr>
      </w:pPr>
      <w:r w:rsidRPr="00A761DE">
        <w:rPr>
          <w:color w:val="92D050"/>
        </w:rPr>
        <w:lastRenderedPageBreak/>
        <w:t xml:space="preserve">        {</w:t>
      </w:r>
    </w:p>
    <w:p w14:paraId="5B9C6B4B" w14:textId="37851780" w:rsidR="00A761DE" w:rsidRPr="00A761DE" w:rsidRDefault="00A761DE" w:rsidP="00A761DE">
      <w:pPr>
        <w:pStyle w:val="TableFigure"/>
        <w:ind w:left="720"/>
        <w:rPr>
          <w:color w:val="808080" w:themeColor="accent4"/>
        </w:rPr>
      </w:pPr>
      <w:r w:rsidRPr="00A761DE">
        <w:rPr>
          <w:color w:val="92D050"/>
        </w:rPr>
        <w:t xml:space="preserve">Mobile current = </w:t>
      </w:r>
      <w:proofErr w:type="spellStart"/>
      <w:proofErr w:type="gramStart"/>
      <w:r w:rsidRPr="00A761DE">
        <w:rPr>
          <w:color w:val="92D050"/>
        </w:rPr>
        <w:t>allMobiles.get</w:t>
      </w:r>
      <w:proofErr w:type="spellEnd"/>
      <w:r w:rsidRPr="00A761DE">
        <w:rPr>
          <w:color w:val="92D050"/>
        </w:rPr>
        <w:t>(</w:t>
      </w:r>
      <w:proofErr w:type="spellStart"/>
      <w:proofErr w:type="gramEnd"/>
      <w:r w:rsidRPr="00A761DE">
        <w:rPr>
          <w:color w:val="92D050"/>
        </w:rPr>
        <w:t>Integer.parseInt</w:t>
      </w:r>
      <w:proofErr w:type="spellEnd"/>
      <w:r w:rsidRPr="00A761DE">
        <w:rPr>
          <w:color w:val="92D050"/>
        </w:rPr>
        <w:t>(</w:t>
      </w:r>
      <w:proofErr w:type="spellStart"/>
      <w:r w:rsidRPr="00A761DE">
        <w:rPr>
          <w:color w:val="92D050"/>
        </w:rPr>
        <w:t>displayNumber.getText</w:t>
      </w:r>
      <w:proofErr w:type="spellEnd"/>
      <w:r w:rsidRPr="00A761DE">
        <w:rPr>
          <w:color w:val="92D050"/>
        </w:rPr>
        <w:t xml:space="preserve">())); </w:t>
      </w:r>
      <w:r w:rsidRPr="00A761DE">
        <w:rPr>
          <w:color w:val="808080" w:themeColor="accent4"/>
        </w:rPr>
        <w:t xml:space="preserve">//getting Mobile from </w:t>
      </w:r>
      <w:proofErr w:type="spellStart"/>
      <w:r w:rsidRPr="00A761DE">
        <w:rPr>
          <w:color w:val="808080" w:themeColor="accent4"/>
        </w:rPr>
        <w:t>ArrayList</w:t>
      </w:r>
      <w:proofErr w:type="spellEnd"/>
    </w:p>
    <w:p w14:paraId="1ACCF68A" w14:textId="07E353C2" w:rsidR="00A761DE" w:rsidRPr="00A761DE" w:rsidRDefault="00A761DE" w:rsidP="00A761DE">
      <w:pPr>
        <w:pStyle w:val="TableFigure"/>
        <w:ind w:left="720"/>
        <w:rPr>
          <w:color w:val="808080" w:themeColor="accent4"/>
        </w:rPr>
      </w:pPr>
      <w:proofErr w:type="spellStart"/>
      <w:proofErr w:type="gramStart"/>
      <w:r w:rsidRPr="00A761DE">
        <w:rPr>
          <w:color w:val="92D050"/>
        </w:rPr>
        <w:t>current.makeAPhoneCall</w:t>
      </w:r>
      <w:proofErr w:type="spellEnd"/>
      <w:proofErr w:type="gramEnd"/>
      <w:r w:rsidRPr="00A761DE">
        <w:rPr>
          <w:color w:val="92D050"/>
        </w:rPr>
        <w:t>(</w:t>
      </w:r>
      <w:proofErr w:type="spellStart"/>
      <w:r w:rsidRPr="00A761DE">
        <w:rPr>
          <w:color w:val="92D050"/>
        </w:rPr>
        <w:t>Integer.parseInt</w:t>
      </w:r>
      <w:proofErr w:type="spellEnd"/>
      <w:r w:rsidRPr="00A761DE">
        <w:rPr>
          <w:color w:val="92D050"/>
        </w:rPr>
        <w:t>(</w:t>
      </w:r>
      <w:proofErr w:type="spellStart"/>
      <w:r w:rsidRPr="00A761DE">
        <w:rPr>
          <w:color w:val="92D050"/>
        </w:rPr>
        <w:t>phoneNo.getText</w:t>
      </w:r>
      <w:proofErr w:type="spellEnd"/>
      <w:r w:rsidRPr="00A761DE">
        <w:rPr>
          <w:color w:val="92D050"/>
        </w:rPr>
        <w:t xml:space="preserve">()), </w:t>
      </w:r>
      <w:proofErr w:type="spellStart"/>
      <w:r w:rsidRPr="00A761DE">
        <w:rPr>
          <w:color w:val="92D050"/>
        </w:rPr>
        <w:t>Integer.parseInt</w:t>
      </w:r>
      <w:proofErr w:type="spellEnd"/>
      <w:r w:rsidRPr="00A761DE">
        <w:rPr>
          <w:color w:val="92D050"/>
        </w:rPr>
        <w:t>(</w:t>
      </w:r>
      <w:proofErr w:type="spellStart"/>
      <w:r w:rsidRPr="00A761DE">
        <w:rPr>
          <w:color w:val="92D050"/>
        </w:rPr>
        <w:t>duration.getText</w:t>
      </w:r>
      <w:proofErr w:type="spellEnd"/>
      <w:r w:rsidRPr="00A761DE">
        <w:rPr>
          <w:color w:val="92D050"/>
        </w:rPr>
        <w:t xml:space="preserve">())); </w:t>
      </w:r>
      <w:r w:rsidRPr="00A761DE">
        <w:rPr>
          <w:color w:val="808080" w:themeColor="accent4"/>
        </w:rPr>
        <w:t>//Making a call</w:t>
      </w:r>
    </w:p>
    <w:p w14:paraId="441ABAE3" w14:textId="3710ED2E" w:rsidR="00A761DE" w:rsidRPr="00A761DE" w:rsidRDefault="00A761DE" w:rsidP="00A761DE">
      <w:pPr>
        <w:pStyle w:val="TableFigure"/>
        <w:ind w:left="720"/>
        <w:rPr>
          <w:color w:val="92D050"/>
        </w:rPr>
      </w:pPr>
      <w:proofErr w:type="spellStart"/>
      <w:r w:rsidRPr="00A761DE">
        <w:rPr>
          <w:color w:val="92D050"/>
        </w:rPr>
        <w:t>System.out.println</w:t>
      </w:r>
      <w:proofErr w:type="spellEnd"/>
      <w:r w:rsidRPr="00A761DE">
        <w:rPr>
          <w:color w:val="92D050"/>
        </w:rPr>
        <w:t xml:space="preserve">("You've </w:t>
      </w:r>
      <w:proofErr w:type="spellStart"/>
      <w:r w:rsidRPr="00A761DE">
        <w:rPr>
          <w:color w:val="92D050"/>
        </w:rPr>
        <w:t>successfuly</w:t>
      </w:r>
      <w:proofErr w:type="spellEnd"/>
      <w:r w:rsidRPr="00A761DE">
        <w:rPr>
          <w:color w:val="92D050"/>
        </w:rPr>
        <w:t xml:space="preserve"> made a call. Remaining calling minutes: " + </w:t>
      </w:r>
      <w:proofErr w:type="spellStart"/>
      <w:proofErr w:type="gramStart"/>
      <w:r w:rsidRPr="00A761DE">
        <w:rPr>
          <w:color w:val="92D050"/>
        </w:rPr>
        <w:t>current.getRemainingMinutes</w:t>
      </w:r>
      <w:proofErr w:type="spellEnd"/>
      <w:proofErr w:type="gramEnd"/>
      <w:r w:rsidRPr="00A761DE">
        <w:rPr>
          <w:color w:val="92D050"/>
        </w:rPr>
        <w:t xml:space="preserve">()); </w:t>
      </w:r>
    </w:p>
    <w:p w14:paraId="50807D7E" w14:textId="77777777" w:rsidR="00A761DE" w:rsidRPr="00A761DE" w:rsidRDefault="00A761DE" w:rsidP="00A761DE">
      <w:pPr>
        <w:pStyle w:val="TableFigure"/>
        <w:rPr>
          <w:color w:val="92D050"/>
        </w:rPr>
      </w:pPr>
      <w:r w:rsidRPr="00A761DE">
        <w:rPr>
          <w:color w:val="92D050"/>
        </w:rPr>
        <w:t xml:space="preserve">            </w:t>
      </w:r>
      <w:proofErr w:type="gramStart"/>
      <w:r w:rsidRPr="00A761DE">
        <w:rPr>
          <w:color w:val="92D050"/>
        </w:rPr>
        <w:t>clear(</w:t>
      </w:r>
      <w:proofErr w:type="gramEnd"/>
      <w:r w:rsidRPr="00A761DE">
        <w:rPr>
          <w:color w:val="92D050"/>
        </w:rPr>
        <w:t>);</w:t>
      </w:r>
    </w:p>
    <w:p w14:paraId="6C5B1B3E" w14:textId="77777777" w:rsidR="00A761DE" w:rsidRPr="00A761DE" w:rsidRDefault="00A761DE" w:rsidP="00A761DE">
      <w:pPr>
        <w:pStyle w:val="TableFigure"/>
        <w:rPr>
          <w:color w:val="92D050"/>
        </w:rPr>
      </w:pPr>
      <w:r w:rsidRPr="00A761DE">
        <w:rPr>
          <w:color w:val="92D050"/>
        </w:rPr>
        <w:t xml:space="preserve">        }</w:t>
      </w:r>
    </w:p>
    <w:p w14:paraId="62F0C20C" w14:textId="7E311CDF" w:rsidR="00A761DE" w:rsidRDefault="00A761DE" w:rsidP="00A761DE">
      <w:pPr>
        <w:pStyle w:val="TableFigure"/>
        <w:rPr>
          <w:color w:val="92D050"/>
        </w:rPr>
      </w:pPr>
      <w:r w:rsidRPr="00A761DE">
        <w:rPr>
          <w:color w:val="92D050"/>
        </w:rPr>
        <w:t xml:space="preserve">    }</w:t>
      </w:r>
    </w:p>
    <w:p w14:paraId="71E55E60" w14:textId="082111F0" w:rsidR="00A761DE" w:rsidRPr="00A761DE" w:rsidRDefault="00A761DE" w:rsidP="00A761DE">
      <w:pPr>
        <w:pStyle w:val="TableFigure"/>
        <w:rPr>
          <w:color w:val="000000" w:themeColor="text2"/>
        </w:rPr>
      </w:pPr>
      <w:r w:rsidRPr="00A761DE">
        <w:rPr>
          <w:color w:val="000000" w:themeColor="text2"/>
        </w:rPr>
        <w:t>Case block:</w:t>
      </w:r>
    </w:p>
    <w:p w14:paraId="6E637CA5" w14:textId="07591414" w:rsidR="00A761DE" w:rsidRPr="00A761DE" w:rsidRDefault="00A761DE" w:rsidP="00A761DE">
      <w:pPr>
        <w:pStyle w:val="TableFigure"/>
        <w:rPr>
          <w:color w:val="808080" w:themeColor="accent4"/>
        </w:rPr>
      </w:pPr>
      <w:r w:rsidRPr="00A761DE">
        <w:rPr>
          <w:color w:val="92D050"/>
        </w:rPr>
        <w:t xml:space="preserve">case "Make A Call": </w:t>
      </w:r>
      <w:r w:rsidRPr="00A761DE">
        <w:rPr>
          <w:color w:val="808080" w:themeColor="accent4"/>
        </w:rPr>
        <w:t xml:space="preserve">//If user clicks the button "Make A Call", we are trying to get a mobile from the </w:t>
      </w:r>
      <w:proofErr w:type="spellStart"/>
      <w:r w:rsidRPr="00A761DE">
        <w:rPr>
          <w:color w:val="808080" w:themeColor="accent4"/>
        </w:rPr>
        <w:t>ArrayList</w:t>
      </w:r>
      <w:proofErr w:type="spellEnd"/>
      <w:r w:rsidRPr="00A761DE">
        <w:rPr>
          <w:color w:val="808080" w:themeColor="accent4"/>
        </w:rPr>
        <w:t xml:space="preserve"> and then call its </w:t>
      </w:r>
      <w:proofErr w:type="spellStart"/>
      <w:r w:rsidRPr="00A761DE">
        <w:rPr>
          <w:color w:val="808080" w:themeColor="accent4"/>
        </w:rPr>
        <w:t>makeAPhoneCall</w:t>
      </w:r>
      <w:proofErr w:type="spellEnd"/>
      <w:r w:rsidRPr="00A761DE">
        <w:rPr>
          <w:color w:val="808080" w:themeColor="accent4"/>
        </w:rPr>
        <w:t xml:space="preserve"> method </w:t>
      </w:r>
    </w:p>
    <w:p w14:paraId="79B1BDAC" w14:textId="7F63E581" w:rsidR="00A761DE" w:rsidRPr="00A761DE" w:rsidRDefault="00A761DE" w:rsidP="00A761DE">
      <w:pPr>
        <w:pStyle w:val="TableFigure"/>
        <w:ind w:left="720"/>
        <w:rPr>
          <w:color w:val="808080" w:themeColor="accent4"/>
        </w:rPr>
      </w:pPr>
      <w:proofErr w:type="gramStart"/>
      <w:r w:rsidRPr="00A761DE">
        <w:rPr>
          <w:color w:val="92D050"/>
        </w:rPr>
        <w:t xml:space="preserve">try{ </w:t>
      </w:r>
      <w:r w:rsidRPr="00A761DE">
        <w:rPr>
          <w:color w:val="808080" w:themeColor="accent4"/>
        </w:rPr>
        <w:t>/</w:t>
      </w:r>
      <w:proofErr w:type="gramEnd"/>
      <w:r w:rsidRPr="00A761DE">
        <w:rPr>
          <w:color w:val="808080" w:themeColor="accent4"/>
        </w:rPr>
        <w:t xml:space="preserve">/If java will throw a </w:t>
      </w:r>
      <w:proofErr w:type="spellStart"/>
      <w:r w:rsidRPr="00A761DE">
        <w:rPr>
          <w:color w:val="808080" w:themeColor="accent4"/>
        </w:rPr>
        <w:t>NumberFormatException</w:t>
      </w:r>
      <w:proofErr w:type="spellEnd"/>
      <w:r w:rsidRPr="00A761DE">
        <w:rPr>
          <w:color w:val="808080" w:themeColor="accent4"/>
        </w:rPr>
        <w:t xml:space="preserve"> error after trying to call get or </w:t>
      </w:r>
      <w:proofErr w:type="spellStart"/>
      <w:r w:rsidRPr="00A761DE">
        <w:rPr>
          <w:color w:val="808080" w:themeColor="accent4"/>
        </w:rPr>
        <w:t>makeAPhoneCall</w:t>
      </w:r>
      <w:proofErr w:type="spellEnd"/>
      <w:r w:rsidRPr="00A761DE">
        <w:rPr>
          <w:color w:val="808080" w:themeColor="accent4"/>
        </w:rPr>
        <w:t xml:space="preserve"> methods, than the user typed something in the </w:t>
      </w:r>
      <w:proofErr w:type="spellStart"/>
      <w:r w:rsidRPr="00A761DE">
        <w:rPr>
          <w:color w:val="808080" w:themeColor="accent4"/>
        </w:rPr>
        <w:t>incorect</w:t>
      </w:r>
      <w:proofErr w:type="spellEnd"/>
      <w:r w:rsidRPr="00A761DE">
        <w:rPr>
          <w:color w:val="808080" w:themeColor="accent4"/>
        </w:rPr>
        <w:t xml:space="preserve"> format or/and left the field(s) empty. If it will throw the </w:t>
      </w:r>
      <w:proofErr w:type="spellStart"/>
      <w:r w:rsidRPr="00A761DE">
        <w:rPr>
          <w:color w:val="808080" w:themeColor="accent4"/>
        </w:rPr>
        <w:t>IndexOutOfBoundsException</w:t>
      </w:r>
      <w:proofErr w:type="spellEnd"/>
      <w:r w:rsidRPr="00A761DE">
        <w:rPr>
          <w:color w:val="808080" w:themeColor="accent4"/>
        </w:rPr>
        <w:t xml:space="preserve"> after trying to call the get method, then there is no such index in the </w:t>
      </w:r>
      <w:proofErr w:type="spellStart"/>
      <w:r w:rsidRPr="00A761DE">
        <w:rPr>
          <w:color w:val="808080" w:themeColor="accent4"/>
        </w:rPr>
        <w:t>ArrayList</w:t>
      </w:r>
      <w:proofErr w:type="spellEnd"/>
    </w:p>
    <w:p w14:paraId="32C679BA" w14:textId="77777777" w:rsidR="00A761DE" w:rsidRPr="00A761DE" w:rsidRDefault="00A761DE" w:rsidP="00A761DE">
      <w:pPr>
        <w:pStyle w:val="TableFigure"/>
        <w:ind w:left="720"/>
        <w:rPr>
          <w:color w:val="92D050"/>
        </w:rPr>
      </w:pPr>
      <w:r w:rsidRPr="00A761DE">
        <w:rPr>
          <w:color w:val="92D050"/>
        </w:rPr>
        <w:t xml:space="preserve">                    Thread </w:t>
      </w:r>
      <w:proofErr w:type="spellStart"/>
      <w:r w:rsidRPr="00A761DE">
        <w:rPr>
          <w:color w:val="92D050"/>
        </w:rPr>
        <w:t>callAction</w:t>
      </w:r>
      <w:proofErr w:type="spellEnd"/>
      <w:r w:rsidRPr="00A761DE">
        <w:rPr>
          <w:color w:val="92D050"/>
        </w:rPr>
        <w:t xml:space="preserve"> = new </w:t>
      </w:r>
      <w:proofErr w:type="spellStart"/>
      <w:proofErr w:type="gramStart"/>
      <w:r w:rsidRPr="00A761DE">
        <w:rPr>
          <w:color w:val="92D050"/>
        </w:rPr>
        <w:t>callThread</w:t>
      </w:r>
      <w:proofErr w:type="spellEnd"/>
      <w:r w:rsidRPr="00A761DE">
        <w:rPr>
          <w:color w:val="92D050"/>
        </w:rPr>
        <w:t>(</w:t>
      </w:r>
      <w:proofErr w:type="gramEnd"/>
      <w:r w:rsidRPr="00A761DE">
        <w:rPr>
          <w:color w:val="92D050"/>
        </w:rPr>
        <w:t xml:space="preserve">); //Creating new </w:t>
      </w:r>
      <w:proofErr w:type="spellStart"/>
      <w:r w:rsidRPr="00A761DE">
        <w:rPr>
          <w:color w:val="92D050"/>
        </w:rPr>
        <w:t>callThread</w:t>
      </w:r>
      <w:proofErr w:type="spellEnd"/>
      <w:r w:rsidRPr="00A761DE">
        <w:rPr>
          <w:color w:val="92D050"/>
        </w:rPr>
        <w:t xml:space="preserve"> object</w:t>
      </w:r>
    </w:p>
    <w:p w14:paraId="0338B35C" w14:textId="77777777" w:rsidR="00A761DE" w:rsidRPr="00A761DE" w:rsidRDefault="00A761DE" w:rsidP="00A761DE">
      <w:pPr>
        <w:pStyle w:val="TableFigure"/>
        <w:ind w:left="720"/>
        <w:rPr>
          <w:color w:val="92D050"/>
        </w:rPr>
      </w:pPr>
      <w:r w:rsidRPr="00A761DE">
        <w:rPr>
          <w:color w:val="92D050"/>
        </w:rPr>
        <w:t xml:space="preserve">                    </w:t>
      </w:r>
      <w:proofErr w:type="spellStart"/>
      <w:r w:rsidRPr="00A761DE">
        <w:rPr>
          <w:color w:val="92D050"/>
        </w:rPr>
        <w:t>callAction.start</w:t>
      </w:r>
      <w:proofErr w:type="spellEnd"/>
      <w:r w:rsidRPr="00A761DE">
        <w:rPr>
          <w:color w:val="92D050"/>
        </w:rPr>
        <w:t xml:space="preserve">(); </w:t>
      </w:r>
      <w:r w:rsidRPr="00A761DE">
        <w:rPr>
          <w:color w:val="808080" w:themeColor="accent4"/>
        </w:rPr>
        <w:t>//Creating new thread by using start method</w:t>
      </w:r>
    </w:p>
    <w:p w14:paraId="31457B48" w14:textId="77777777" w:rsidR="00A761DE" w:rsidRPr="00A761DE" w:rsidRDefault="00A761DE" w:rsidP="00A761DE">
      <w:pPr>
        <w:pStyle w:val="TableFigure"/>
        <w:ind w:left="720"/>
        <w:rPr>
          <w:color w:val="808080" w:themeColor="accent4"/>
        </w:rPr>
      </w:pPr>
      <w:r w:rsidRPr="00A761DE">
        <w:rPr>
          <w:color w:val="92D050"/>
        </w:rPr>
        <w:t xml:space="preserve">                    </w:t>
      </w:r>
      <w:proofErr w:type="spellStart"/>
      <w:r w:rsidRPr="00A761DE">
        <w:rPr>
          <w:color w:val="92D050"/>
        </w:rPr>
        <w:t>callAction.join</w:t>
      </w:r>
      <w:proofErr w:type="spellEnd"/>
      <w:r w:rsidRPr="00A761DE">
        <w:rPr>
          <w:color w:val="92D050"/>
        </w:rPr>
        <w:t xml:space="preserve">(); </w:t>
      </w:r>
      <w:r w:rsidRPr="00A761DE">
        <w:rPr>
          <w:color w:val="808080" w:themeColor="accent4"/>
        </w:rPr>
        <w:t xml:space="preserve">//Main thread would wait for the </w:t>
      </w:r>
      <w:proofErr w:type="spellStart"/>
      <w:r w:rsidRPr="00A761DE">
        <w:rPr>
          <w:color w:val="808080" w:themeColor="accent4"/>
        </w:rPr>
        <w:t>callAction</w:t>
      </w:r>
      <w:proofErr w:type="spellEnd"/>
      <w:r w:rsidRPr="00A761DE">
        <w:rPr>
          <w:color w:val="808080" w:themeColor="accent4"/>
        </w:rPr>
        <w:t xml:space="preserve"> thread to end, so user wouldn't be able to call any methods that require console input</w:t>
      </w:r>
    </w:p>
    <w:p w14:paraId="51974F1A" w14:textId="36688671" w:rsidR="00A761DE" w:rsidRPr="00A761DE" w:rsidRDefault="00A761DE" w:rsidP="00A761DE">
      <w:pPr>
        <w:pStyle w:val="TableFigure"/>
        <w:ind w:left="720"/>
        <w:rPr>
          <w:color w:val="92D050"/>
        </w:rPr>
      </w:pPr>
      <w:r w:rsidRPr="00A761DE">
        <w:rPr>
          <w:color w:val="92D050"/>
        </w:rPr>
        <w:t>}</w:t>
      </w:r>
    </w:p>
    <w:p w14:paraId="34C2700A" w14:textId="62FA6B33" w:rsidR="00A761DE" w:rsidRPr="00A761DE" w:rsidRDefault="00A761DE" w:rsidP="00A761DE">
      <w:pPr>
        <w:pStyle w:val="TableFigure"/>
        <w:ind w:left="720"/>
        <w:rPr>
          <w:color w:val="92D050"/>
        </w:rPr>
      </w:pPr>
      <w:proofErr w:type="gramStart"/>
      <w:r w:rsidRPr="00A761DE">
        <w:rPr>
          <w:color w:val="92D050"/>
        </w:rPr>
        <w:t>catch(</w:t>
      </w:r>
      <w:proofErr w:type="spellStart"/>
      <w:proofErr w:type="gramEnd"/>
      <w:r w:rsidRPr="00A761DE">
        <w:rPr>
          <w:color w:val="92D050"/>
        </w:rPr>
        <w:t>NumberFormatException</w:t>
      </w:r>
      <w:proofErr w:type="spellEnd"/>
      <w:r w:rsidRPr="00A761DE">
        <w:rPr>
          <w:color w:val="92D050"/>
        </w:rPr>
        <w:t xml:space="preserve"> e)</w:t>
      </w:r>
    </w:p>
    <w:p w14:paraId="2250F013" w14:textId="3BEF6EAD" w:rsidR="00A761DE" w:rsidRPr="00A761DE" w:rsidRDefault="00A761DE" w:rsidP="00A761DE">
      <w:pPr>
        <w:pStyle w:val="TableFigure"/>
        <w:ind w:left="720"/>
        <w:rPr>
          <w:color w:val="92D050"/>
        </w:rPr>
      </w:pPr>
      <w:r w:rsidRPr="00A761DE">
        <w:rPr>
          <w:color w:val="92D050"/>
        </w:rPr>
        <w:t>{</w:t>
      </w:r>
    </w:p>
    <w:p w14:paraId="1616C479" w14:textId="6B75B2F2" w:rsidR="00A761DE" w:rsidRPr="00A761DE" w:rsidRDefault="00A761DE" w:rsidP="00A761DE">
      <w:pPr>
        <w:pStyle w:val="TableFigure"/>
        <w:ind w:left="1440"/>
        <w:rPr>
          <w:color w:val="92D050"/>
        </w:rPr>
      </w:pPr>
      <w:proofErr w:type="spellStart"/>
      <w:r w:rsidRPr="00A761DE">
        <w:rPr>
          <w:color w:val="92D050"/>
        </w:rPr>
        <w:lastRenderedPageBreak/>
        <w:t>JOptionPane.showMessageDialog</w:t>
      </w:r>
      <w:proofErr w:type="spellEnd"/>
      <w:r w:rsidRPr="00A761DE">
        <w:rPr>
          <w:color w:val="92D050"/>
        </w:rPr>
        <w:t>(frame, "Please, enter all the values that are needed in a correct format!");</w:t>
      </w:r>
    </w:p>
    <w:p w14:paraId="027C18F2" w14:textId="1D5ECE6D" w:rsidR="00A761DE" w:rsidRPr="00A761DE" w:rsidRDefault="00A761DE" w:rsidP="00A761DE">
      <w:pPr>
        <w:pStyle w:val="TableFigure"/>
        <w:ind w:left="720"/>
        <w:rPr>
          <w:color w:val="92D050"/>
        </w:rPr>
      </w:pPr>
      <w:r w:rsidRPr="00A761DE">
        <w:rPr>
          <w:color w:val="92D050"/>
        </w:rPr>
        <w:t>}</w:t>
      </w:r>
    </w:p>
    <w:p w14:paraId="6DD5BE39" w14:textId="5921DD46" w:rsidR="00A761DE" w:rsidRPr="00A761DE" w:rsidRDefault="00A761DE" w:rsidP="00A761DE">
      <w:pPr>
        <w:pStyle w:val="TableFigure"/>
        <w:ind w:left="720"/>
        <w:rPr>
          <w:color w:val="92D050"/>
        </w:rPr>
      </w:pPr>
      <w:proofErr w:type="gramStart"/>
      <w:r w:rsidRPr="00A761DE">
        <w:rPr>
          <w:color w:val="92D050"/>
        </w:rPr>
        <w:t>catch(</w:t>
      </w:r>
      <w:proofErr w:type="spellStart"/>
      <w:proofErr w:type="gramEnd"/>
      <w:r w:rsidRPr="00A761DE">
        <w:rPr>
          <w:color w:val="92D050"/>
        </w:rPr>
        <w:t>IndexOutOfBoundsException</w:t>
      </w:r>
      <w:proofErr w:type="spellEnd"/>
      <w:r w:rsidRPr="00A761DE">
        <w:rPr>
          <w:color w:val="92D050"/>
        </w:rPr>
        <w:t xml:space="preserve"> e)</w:t>
      </w:r>
    </w:p>
    <w:p w14:paraId="3BEF8765" w14:textId="0332B0AF" w:rsidR="00A761DE" w:rsidRPr="00A761DE" w:rsidRDefault="00A761DE" w:rsidP="00A761DE">
      <w:pPr>
        <w:pStyle w:val="TableFigure"/>
        <w:ind w:left="720"/>
        <w:rPr>
          <w:color w:val="92D050"/>
        </w:rPr>
      </w:pPr>
      <w:r w:rsidRPr="00A761DE">
        <w:rPr>
          <w:color w:val="92D050"/>
        </w:rPr>
        <w:t>{</w:t>
      </w:r>
    </w:p>
    <w:p w14:paraId="6F2A13AB" w14:textId="77777777" w:rsidR="00A761DE" w:rsidRPr="00A761DE" w:rsidRDefault="00A761DE" w:rsidP="00A761DE">
      <w:pPr>
        <w:pStyle w:val="TableFigure"/>
        <w:ind w:left="720"/>
        <w:rPr>
          <w:color w:val="92D050"/>
        </w:rPr>
      </w:pPr>
      <w:r w:rsidRPr="00A761DE">
        <w:rPr>
          <w:color w:val="92D050"/>
        </w:rPr>
        <w:t xml:space="preserve">                    </w:t>
      </w:r>
      <w:proofErr w:type="spellStart"/>
      <w:r w:rsidRPr="00A761DE">
        <w:rPr>
          <w:color w:val="92D050"/>
        </w:rPr>
        <w:t>JOptionPane.showMessageDialog</w:t>
      </w:r>
      <w:proofErr w:type="spellEnd"/>
      <w:r w:rsidRPr="00A761DE">
        <w:rPr>
          <w:color w:val="92D050"/>
        </w:rPr>
        <w:t>(frame, "Mobile phone not found");</w:t>
      </w:r>
    </w:p>
    <w:p w14:paraId="3C416921" w14:textId="4AB0CC6A" w:rsidR="00A761DE" w:rsidRPr="00A761DE" w:rsidRDefault="00A761DE" w:rsidP="00A761DE">
      <w:pPr>
        <w:pStyle w:val="TableFigure"/>
        <w:ind w:left="720"/>
        <w:rPr>
          <w:color w:val="92D050"/>
        </w:rPr>
      </w:pPr>
      <w:r w:rsidRPr="00A761DE">
        <w:rPr>
          <w:color w:val="92D050"/>
        </w:rPr>
        <w:t>}</w:t>
      </w:r>
    </w:p>
    <w:p w14:paraId="346AE0F2" w14:textId="7B9EEA1B" w:rsidR="00A761DE" w:rsidRPr="00A761DE" w:rsidRDefault="00A761DE" w:rsidP="00A761DE">
      <w:pPr>
        <w:pStyle w:val="TableFigure"/>
        <w:ind w:left="720"/>
        <w:rPr>
          <w:color w:val="808080" w:themeColor="accent4"/>
        </w:rPr>
      </w:pPr>
      <w:proofErr w:type="gramStart"/>
      <w:r w:rsidRPr="00A761DE">
        <w:rPr>
          <w:color w:val="92D050"/>
        </w:rPr>
        <w:t>catch(</w:t>
      </w:r>
      <w:proofErr w:type="spellStart"/>
      <w:proofErr w:type="gramEnd"/>
      <w:r w:rsidRPr="00A761DE">
        <w:rPr>
          <w:color w:val="92D050"/>
        </w:rPr>
        <w:t>InterruptedException</w:t>
      </w:r>
      <w:proofErr w:type="spellEnd"/>
      <w:r w:rsidRPr="00A761DE">
        <w:rPr>
          <w:color w:val="92D050"/>
        </w:rPr>
        <w:t xml:space="preserve"> e) </w:t>
      </w:r>
      <w:r w:rsidRPr="00A761DE">
        <w:rPr>
          <w:color w:val="808080" w:themeColor="accent4"/>
        </w:rPr>
        <w:t xml:space="preserve">// we need this block </w:t>
      </w:r>
      <w:proofErr w:type="spellStart"/>
      <w:r w:rsidRPr="00A761DE">
        <w:rPr>
          <w:color w:val="808080" w:themeColor="accent4"/>
        </w:rPr>
        <w:t>becase</w:t>
      </w:r>
      <w:proofErr w:type="spellEnd"/>
      <w:r w:rsidRPr="00A761DE">
        <w:rPr>
          <w:color w:val="808080" w:themeColor="accent4"/>
        </w:rPr>
        <w:t xml:space="preserve"> java makes you handle </w:t>
      </w:r>
      <w:proofErr w:type="spellStart"/>
      <w:r w:rsidRPr="00A761DE">
        <w:rPr>
          <w:color w:val="808080" w:themeColor="accent4"/>
        </w:rPr>
        <w:t>interuption</w:t>
      </w:r>
      <w:proofErr w:type="spellEnd"/>
      <w:r w:rsidRPr="00A761DE">
        <w:rPr>
          <w:color w:val="808080" w:themeColor="accent4"/>
        </w:rPr>
        <w:t xml:space="preserve"> exception, if you use join method</w:t>
      </w:r>
    </w:p>
    <w:p w14:paraId="0344621C" w14:textId="1A87F85C" w:rsidR="00A761DE" w:rsidRPr="00A761DE" w:rsidRDefault="00A761DE" w:rsidP="00A761DE">
      <w:pPr>
        <w:pStyle w:val="TableFigure"/>
        <w:ind w:left="720"/>
        <w:rPr>
          <w:color w:val="92D050"/>
        </w:rPr>
      </w:pPr>
      <w:r w:rsidRPr="00A761DE">
        <w:rPr>
          <w:color w:val="92D050"/>
        </w:rPr>
        <w:t>{</w:t>
      </w:r>
    </w:p>
    <w:p w14:paraId="71747681" w14:textId="77777777" w:rsidR="00A761DE" w:rsidRPr="00A761DE" w:rsidRDefault="00A761DE" w:rsidP="00A761DE">
      <w:pPr>
        <w:pStyle w:val="TableFigure"/>
        <w:ind w:left="720"/>
        <w:rPr>
          <w:color w:val="92D050"/>
        </w:rPr>
      </w:pPr>
    </w:p>
    <w:p w14:paraId="1BF324C2" w14:textId="6D4FA022" w:rsidR="00A761DE" w:rsidRPr="00A761DE" w:rsidRDefault="00A761DE" w:rsidP="00A761DE">
      <w:pPr>
        <w:pStyle w:val="TableFigure"/>
        <w:ind w:left="720"/>
        <w:rPr>
          <w:color w:val="92D050"/>
        </w:rPr>
      </w:pPr>
      <w:r w:rsidRPr="00A761DE">
        <w:rPr>
          <w:color w:val="92D050"/>
        </w:rPr>
        <w:t>}</w:t>
      </w:r>
    </w:p>
    <w:p w14:paraId="6A00B822" w14:textId="22BF39D4" w:rsidR="00A761DE" w:rsidRDefault="00A761DE" w:rsidP="00A761DE">
      <w:pPr>
        <w:pStyle w:val="TableFigure"/>
        <w:ind w:left="720"/>
        <w:rPr>
          <w:color w:val="92D050"/>
        </w:rPr>
      </w:pPr>
      <w:r w:rsidRPr="00A761DE">
        <w:rPr>
          <w:color w:val="92D050"/>
        </w:rPr>
        <w:t>break;</w:t>
      </w:r>
    </w:p>
    <w:p w14:paraId="6305BC70" w14:textId="782B9147" w:rsidR="00A761DE" w:rsidRPr="00A761DE" w:rsidRDefault="00A761DE" w:rsidP="00A761DE">
      <w:pPr>
        <w:pStyle w:val="TableFigure"/>
        <w:ind w:left="720"/>
        <w:rPr>
          <w:color w:val="000000" w:themeColor="text2"/>
        </w:rPr>
      </w:pPr>
      <w:proofErr w:type="spellStart"/>
      <w:r w:rsidRPr="00A761DE">
        <w:rPr>
          <w:color w:val="000000" w:themeColor="text2"/>
        </w:rPr>
        <w:t>makeAPhoneCall</w:t>
      </w:r>
      <w:proofErr w:type="spellEnd"/>
      <w:r w:rsidRPr="00A761DE">
        <w:rPr>
          <w:color w:val="000000" w:themeColor="text2"/>
        </w:rPr>
        <w:t xml:space="preserve"> method:</w:t>
      </w:r>
    </w:p>
    <w:p w14:paraId="75CAB93D" w14:textId="6182ED83" w:rsidR="00A761DE" w:rsidRPr="00A761DE" w:rsidRDefault="00A761DE" w:rsidP="00A761DE">
      <w:pPr>
        <w:pStyle w:val="TableFigure"/>
        <w:ind w:firstLine="720"/>
        <w:rPr>
          <w:color w:val="92D050"/>
        </w:rPr>
      </w:pPr>
      <w:r w:rsidRPr="00A761DE">
        <w:rPr>
          <w:color w:val="92D050"/>
        </w:rPr>
        <w:t xml:space="preserve"> </w:t>
      </w:r>
      <w:r w:rsidRPr="00A761DE">
        <w:rPr>
          <w:color w:val="808080" w:themeColor="accent4"/>
        </w:rPr>
        <w:t xml:space="preserve">//Method to make a call </w:t>
      </w:r>
    </w:p>
    <w:p w14:paraId="7D3153AA" w14:textId="4347B770" w:rsidR="00A761DE" w:rsidRPr="00A761DE" w:rsidRDefault="00A761DE" w:rsidP="00A761DE">
      <w:pPr>
        <w:pStyle w:val="TableFigure"/>
        <w:ind w:left="720"/>
        <w:rPr>
          <w:color w:val="92D050"/>
        </w:rPr>
      </w:pPr>
      <w:r w:rsidRPr="00A761DE">
        <w:rPr>
          <w:color w:val="92D050"/>
        </w:rPr>
        <w:t xml:space="preserve">public void </w:t>
      </w:r>
      <w:proofErr w:type="spellStart"/>
      <w:proofErr w:type="gramStart"/>
      <w:r w:rsidRPr="00A761DE">
        <w:rPr>
          <w:color w:val="92D050"/>
        </w:rPr>
        <w:t>makeAPhoneCall</w:t>
      </w:r>
      <w:proofErr w:type="spellEnd"/>
      <w:r w:rsidRPr="00A761DE">
        <w:rPr>
          <w:color w:val="92D050"/>
        </w:rPr>
        <w:t>(</w:t>
      </w:r>
      <w:proofErr w:type="gramEnd"/>
      <w:r w:rsidRPr="00A761DE">
        <w:rPr>
          <w:color w:val="92D050"/>
        </w:rPr>
        <w:t xml:space="preserve">int </w:t>
      </w:r>
      <w:proofErr w:type="spellStart"/>
      <w:r w:rsidRPr="00A761DE">
        <w:rPr>
          <w:color w:val="92D050"/>
        </w:rPr>
        <w:t>phoneNumber</w:t>
      </w:r>
      <w:proofErr w:type="spellEnd"/>
      <w:r w:rsidRPr="00A761DE">
        <w:rPr>
          <w:color w:val="92D050"/>
        </w:rPr>
        <w:t>, int duration)</w:t>
      </w:r>
    </w:p>
    <w:p w14:paraId="6863A05C" w14:textId="315529D1" w:rsidR="00A761DE" w:rsidRPr="00A761DE" w:rsidRDefault="00A761DE" w:rsidP="00A761DE">
      <w:pPr>
        <w:pStyle w:val="TableFigure"/>
        <w:ind w:left="720"/>
        <w:rPr>
          <w:color w:val="92D050"/>
        </w:rPr>
      </w:pPr>
      <w:r w:rsidRPr="00A761DE">
        <w:rPr>
          <w:color w:val="92D050"/>
        </w:rPr>
        <w:t>{</w:t>
      </w:r>
    </w:p>
    <w:p w14:paraId="510BD026" w14:textId="2B320082" w:rsidR="00A761DE" w:rsidRPr="00A761DE" w:rsidRDefault="00A761DE" w:rsidP="00A761DE">
      <w:pPr>
        <w:pStyle w:val="TableFigure"/>
        <w:ind w:left="1440"/>
        <w:rPr>
          <w:color w:val="92D050"/>
        </w:rPr>
      </w:pPr>
      <w:proofErr w:type="gramStart"/>
      <w:r w:rsidRPr="00A761DE">
        <w:rPr>
          <w:color w:val="92D050"/>
        </w:rPr>
        <w:t>if(</w:t>
      </w:r>
      <w:proofErr w:type="spellStart"/>
      <w:proofErr w:type="gramEnd"/>
      <w:r w:rsidRPr="00A761DE">
        <w:rPr>
          <w:color w:val="92D050"/>
        </w:rPr>
        <w:t>remainingMinutes</w:t>
      </w:r>
      <w:proofErr w:type="spellEnd"/>
      <w:r w:rsidRPr="00A761DE">
        <w:rPr>
          <w:color w:val="92D050"/>
        </w:rPr>
        <w:t xml:space="preserve"> &gt;= duration) </w:t>
      </w:r>
      <w:r w:rsidRPr="00A761DE">
        <w:rPr>
          <w:color w:val="808080" w:themeColor="accent4"/>
        </w:rPr>
        <w:t xml:space="preserve">//If </w:t>
      </w:r>
      <w:proofErr w:type="spellStart"/>
      <w:r w:rsidRPr="00A761DE">
        <w:rPr>
          <w:color w:val="808080" w:themeColor="accent4"/>
        </w:rPr>
        <w:t>remaininingMinutes</w:t>
      </w:r>
      <w:proofErr w:type="spellEnd"/>
      <w:r w:rsidRPr="00A761DE">
        <w:rPr>
          <w:color w:val="808080" w:themeColor="accent4"/>
        </w:rPr>
        <w:t xml:space="preserve"> value is bigger than or equal </w:t>
      </w:r>
      <w:proofErr w:type="spellStart"/>
      <w:r w:rsidRPr="00A761DE">
        <w:rPr>
          <w:color w:val="808080" w:themeColor="accent4"/>
        </w:rPr>
        <w:t>tothe</w:t>
      </w:r>
      <w:proofErr w:type="spellEnd"/>
      <w:r w:rsidRPr="00A761DE">
        <w:rPr>
          <w:color w:val="808080" w:themeColor="accent4"/>
        </w:rPr>
        <w:t xml:space="preserve"> duration of a call, we decrease the </w:t>
      </w:r>
      <w:proofErr w:type="spellStart"/>
      <w:r w:rsidRPr="00A761DE">
        <w:rPr>
          <w:color w:val="808080" w:themeColor="accent4"/>
        </w:rPr>
        <w:t>remainingMinutes</w:t>
      </w:r>
      <w:proofErr w:type="spellEnd"/>
      <w:r w:rsidRPr="00A761DE">
        <w:rPr>
          <w:color w:val="808080" w:themeColor="accent4"/>
        </w:rPr>
        <w:t xml:space="preserve"> variable by the duration variable and print the phone number and the duration of a call</w:t>
      </w:r>
    </w:p>
    <w:p w14:paraId="4D3D1CC4" w14:textId="384A3CF1" w:rsidR="00A761DE" w:rsidRPr="00A761DE" w:rsidRDefault="00A761DE" w:rsidP="00A761DE">
      <w:pPr>
        <w:pStyle w:val="TableFigure"/>
        <w:ind w:left="1440"/>
        <w:rPr>
          <w:color w:val="92D050"/>
        </w:rPr>
      </w:pPr>
      <w:r w:rsidRPr="00A761DE">
        <w:rPr>
          <w:color w:val="92D050"/>
        </w:rPr>
        <w:t>{</w:t>
      </w:r>
    </w:p>
    <w:p w14:paraId="3C8578AD" w14:textId="1310A87E" w:rsidR="00A761DE" w:rsidRPr="00A761DE" w:rsidRDefault="00A761DE" w:rsidP="00A761DE">
      <w:pPr>
        <w:pStyle w:val="TableFigure"/>
        <w:ind w:left="2160"/>
        <w:rPr>
          <w:color w:val="92D050"/>
        </w:rPr>
      </w:pPr>
      <w:proofErr w:type="spellStart"/>
      <w:r w:rsidRPr="00A761DE">
        <w:rPr>
          <w:color w:val="92D050"/>
        </w:rPr>
        <w:t>remainingMinutes</w:t>
      </w:r>
      <w:proofErr w:type="spellEnd"/>
      <w:r w:rsidRPr="00A761DE">
        <w:rPr>
          <w:color w:val="92D050"/>
        </w:rPr>
        <w:t xml:space="preserve"> -= duration;</w:t>
      </w:r>
    </w:p>
    <w:p w14:paraId="677346C8" w14:textId="011CB36F" w:rsidR="00A761DE" w:rsidRPr="00A761DE" w:rsidRDefault="00A761DE" w:rsidP="00A761DE">
      <w:pPr>
        <w:pStyle w:val="TableFigure"/>
        <w:ind w:left="2160"/>
        <w:rPr>
          <w:color w:val="92D050"/>
        </w:rPr>
      </w:pPr>
      <w:proofErr w:type="spellStart"/>
      <w:r w:rsidRPr="00A761DE">
        <w:rPr>
          <w:color w:val="92D050"/>
        </w:rPr>
        <w:t>JOptionPane.showMessageDialog</w:t>
      </w:r>
      <w:proofErr w:type="spellEnd"/>
      <w:r w:rsidRPr="00A761DE">
        <w:rPr>
          <w:color w:val="92D050"/>
        </w:rPr>
        <w:t>(</w:t>
      </w:r>
      <w:proofErr w:type="spellStart"/>
      <w:r w:rsidRPr="00A761DE">
        <w:rPr>
          <w:color w:val="92D050"/>
        </w:rPr>
        <w:t>GadgetShop.frame</w:t>
      </w:r>
      <w:proofErr w:type="spellEnd"/>
      <w:r w:rsidRPr="00A761DE">
        <w:rPr>
          <w:color w:val="92D050"/>
        </w:rPr>
        <w:t xml:space="preserve">, "Number: " + </w:t>
      </w:r>
      <w:proofErr w:type="spellStart"/>
      <w:r w:rsidRPr="00A761DE">
        <w:rPr>
          <w:color w:val="92D050"/>
        </w:rPr>
        <w:t>phoneNumber</w:t>
      </w:r>
      <w:proofErr w:type="spellEnd"/>
      <w:r w:rsidRPr="00A761DE">
        <w:rPr>
          <w:color w:val="92D050"/>
        </w:rPr>
        <w:t xml:space="preserve"> + "\</w:t>
      </w:r>
      <w:proofErr w:type="spellStart"/>
      <w:r w:rsidRPr="00A761DE">
        <w:rPr>
          <w:color w:val="92D050"/>
        </w:rPr>
        <w:t>nDuration</w:t>
      </w:r>
      <w:proofErr w:type="spellEnd"/>
      <w:r w:rsidRPr="00A761DE">
        <w:rPr>
          <w:color w:val="92D050"/>
        </w:rPr>
        <w:t>: " + duration + " minute(s)");</w:t>
      </w:r>
    </w:p>
    <w:p w14:paraId="4C6F60DD" w14:textId="451C4BA4" w:rsidR="00A761DE" w:rsidRPr="00A761DE" w:rsidRDefault="00A761DE" w:rsidP="00A761DE">
      <w:pPr>
        <w:pStyle w:val="TableFigure"/>
        <w:ind w:left="1440"/>
        <w:rPr>
          <w:color w:val="92D050"/>
        </w:rPr>
      </w:pPr>
      <w:r w:rsidRPr="00A761DE">
        <w:rPr>
          <w:color w:val="92D050"/>
        </w:rPr>
        <w:t>}</w:t>
      </w:r>
    </w:p>
    <w:p w14:paraId="67E3E1F0" w14:textId="698EB3C2" w:rsidR="00A761DE" w:rsidRPr="00CC0979" w:rsidRDefault="00A761DE" w:rsidP="00A761DE">
      <w:pPr>
        <w:pStyle w:val="TableFigure"/>
        <w:ind w:left="1440"/>
        <w:rPr>
          <w:color w:val="808080" w:themeColor="accent4"/>
        </w:rPr>
      </w:pPr>
      <w:r w:rsidRPr="00A761DE">
        <w:rPr>
          <w:color w:val="92D050"/>
        </w:rPr>
        <w:lastRenderedPageBreak/>
        <w:t xml:space="preserve">else </w:t>
      </w:r>
      <w:r w:rsidRPr="00CC0979">
        <w:rPr>
          <w:color w:val="808080" w:themeColor="accent4"/>
        </w:rPr>
        <w:t xml:space="preserve">//If not - we call the </w:t>
      </w:r>
      <w:proofErr w:type="spellStart"/>
      <w:r w:rsidRPr="00CC0979">
        <w:rPr>
          <w:color w:val="808080" w:themeColor="accent4"/>
        </w:rPr>
        <w:t>errorPrompt</w:t>
      </w:r>
      <w:proofErr w:type="spellEnd"/>
      <w:r w:rsidRPr="00CC0979">
        <w:rPr>
          <w:color w:val="808080" w:themeColor="accent4"/>
        </w:rPr>
        <w:t xml:space="preserve"> function giving a number 1 as </w:t>
      </w:r>
      <w:proofErr w:type="spellStart"/>
      <w:r w:rsidRPr="00CC0979">
        <w:rPr>
          <w:color w:val="808080" w:themeColor="accent4"/>
        </w:rPr>
        <w:t>na</w:t>
      </w:r>
      <w:proofErr w:type="spellEnd"/>
      <w:r w:rsidRPr="00CC0979">
        <w:rPr>
          <w:color w:val="808080" w:themeColor="accent4"/>
        </w:rPr>
        <w:t xml:space="preserve"> argument's value in a loop, while the </w:t>
      </w:r>
      <w:proofErr w:type="spellStart"/>
      <w:r w:rsidRPr="00CC0979">
        <w:rPr>
          <w:color w:val="808080" w:themeColor="accent4"/>
        </w:rPr>
        <w:t>remainingMinutes</w:t>
      </w:r>
      <w:proofErr w:type="spellEnd"/>
      <w:r w:rsidRPr="00CC0979">
        <w:rPr>
          <w:color w:val="808080" w:themeColor="accent4"/>
        </w:rPr>
        <w:t xml:space="preserve"> value is less than duration and only then we decrease the </w:t>
      </w:r>
      <w:proofErr w:type="spellStart"/>
      <w:r w:rsidRPr="00CC0979">
        <w:rPr>
          <w:color w:val="808080" w:themeColor="accent4"/>
        </w:rPr>
        <w:t>remainingMinutes</w:t>
      </w:r>
      <w:proofErr w:type="spellEnd"/>
      <w:r w:rsidRPr="00CC0979">
        <w:rPr>
          <w:color w:val="808080" w:themeColor="accent4"/>
        </w:rPr>
        <w:t xml:space="preserve"> variable by the duration variable and print the phone number and the duration of a call</w:t>
      </w:r>
    </w:p>
    <w:p w14:paraId="2C5FA45B" w14:textId="22931556" w:rsidR="00A761DE" w:rsidRPr="00A761DE" w:rsidRDefault="00A761DE" w:rsidP="00A761DE">
      <w:pPr>
        <w:pStyle w:val="TableFigure"/>
        <w:ind w:left="1440"/>
        <w:rPr>
          <w:color w:val="92D050"/>
        </w:rPr>
      </w:pPr>
      <w:r w:rsidRPr="00A761DE">
        <w:rPr>
          <w:color w:val="92D050"/>
        </w:rPr>
        <w:t>{</w:t>
      </w:r>
    </w:p>
    <w:p w14:paraId="6C310DAC" w14:textId="7FA64161" w:rsidR="00A761DE" w:rsidRPr="00A761DE" w:rsidRDefault="00A761DE" w:rsidP="00A761DE">
      <w:pPr>
        <w:pStyle w:val="TableFigure"/>
        <w:ind w:left="2160"/>
        <w:rPr>
          <w:color w:val="92D050"/>
        </w:rPr>
      </w:pPr>
      <w:proofErr w:type="gramStart"/>
      <w:r w:rsidRPr="00A761DE">
        <w:rPr>
          <w:color w:val="92D050"/>
        </w:rPr>
        <w:t>while(</w:t>
      </w:r>
      <w:proofErr w:type="spellStart"/>
      <w:proofErr w:type="gramEnd"/>
      <w:r w:rsidRPr="00A761DE">
        <w:rPr>
          <w:color w:val="92D050"/>
        </w:rPr>
        <w:t>remainingMinutes</w:t>
      </w:r>
      <w:proofErr w:type="spellEnd"/>
      <w:r w:rsidRPr="00A761DE">
        <w:rPr>
          <w:color w:val="92D050"/>
        </w:rPr>
        <w:t xml:space="preserve"> &lt; duration)</w:t>
      </w:r>
    </w:p>
    <w:p w14:paraId="30E67ECA" w14:textId="28272ED6" w:rsidR="00A761DE" w:rsidRPr="00A761DE" w:rsidRDefault="00A761DE" w:rsidP="00A761DE">
      <w:pPr>
        <w:pStyle w:val="TableFigure"/>
        <w:ind w:left="2160"/>
        <w:rPr>
          <w:color w:val="92D050"/>
        </w:rPr>
      </w:pPr>
      <w:r w:rsidRPr="00A761DE">
        <w:rPr>
          <w:color w:val="92D050"/>
        </w:rPr>
        <w:t>{</w:t>
      </w:r>
    </w:p>
    <w:p w14:paraId="159AD63D" w14:textId="023C8051" w:rsidR="00A761DE" w:rsidRPr="00A761DE" w:rsidRDefault="00A761DE" w:rsidP="00A761DE">
      <w:pPr>
        <w:pStyle w:val="TableFigure"/>
        <w:ind w:left="2160" w:firstLine="720"/>
        <w:rPr>
          <w:color w:val="92D050"/>
        </w:rPr>
      </w:pPr>
      <w:proofErr w:type="spellStart"/>
      <w:proofErr w:type="gramStart"/>
      <w:r w:rsidRPr="00A761DE">
        <w:rPr>
          <w:color w:val="92D050"/>
        </w:rPr>
        <w:t>errorPrompt</w:t>
      </w:r>
      <w:proofErr w:type="spellEnd"/>
      <w:r w:rsidRPr="00A761DE">
        <w:rPr>
          <w:color w:val="92D050"/>
        </w:rPr>
        <w:t>(</w:t>
      </w:r>
      <w:proofErr w:type="gramEnd"/>
      <w:r w:rsidRPr="00A761DE">
        <w:rPr>
          <w:color w:val="92D050"/>
        </w:rPr>
        <w:t>1);</w:t>
      </w:r>
    </w:p>
    <w:p w14:paraId="7019A73E" w14:textId="66135C38" w:rsidR="00A761DE" w:rsidRPr="00A761DE" w:rsidRDefault="00A761DE" w:rsidP="00A761DE">
      <w:pPr>
        <w:pStyle w:val="TableFigure"/>
        <w:ind w:left="2160"/>
        <w:rPr>
          <w:color w:val="92D050"/>
        </w:rPr>
      </w:pPr>
      <w:r w:rsidRPr="00A761DE">
        <w:rPr>
          <w:color w:val="92D050"/>
        </w:rPr>
        <w:t>}</w:t>
      </w:r>
    </w:p>
    <w:p w14:paraId="2331E17F" w14:textId="0FC5C46A" w:rsidR="00A761DE" w:rsidRPr="00A761DE" w:rsidRDefault="00A761DE" w:rsidP="00A761DE">
      <w:pPr>
        <w:pStyle w:val="TableFigure"/>
        <w:ind w:left="2160"/>
        <w:rPr>
          <w:color w:val="92D050"/>
        </w:rPr>
      </w:pPr>
      <w:proofErr w:type="spellStart"/>
      <w:r w:rsidRPr="00A761DE">
        <w:rPr>
          <w:color w:val="92D050"/>
        </w:rPr>
        <w:t>remainingMinutes</w:t>
      </w:r>
      <w:proofErr w:type="spellEnd"/>
      <w:r w:rsidRPr="00A761DE">
        <w:rPr>
          <w:color w:val="92D050"/>
        </w:rPr>
        <w:t xml:space="preserve"> -= duration;</w:t>
      </w:r>
    </w:p>
    <w:p w14:paraId="4BA4953C" w14:textId="310CC87C" w:rsidR="00A761DE" w:rsidRPr="00A761DE" w:rsidRDefault="00A761DE" w:rsidP="00A761DE">
      <w:pPr>
        <w:pStyle w:val="TableFigure"/>
        <w:ind w:left="2160"/>
        <w:rPr>
          <w:color w:val="92D050"/>
        </w:rPr>
      </w:pPr>
      <w:proofErr w:type="spellStart"/>
      <w:r w:rsidRPr="00A761DE">
        <w:rPr>
          <w:color w:val="92D050"/>
        </w:rPr>
        <w:t>System.out.println</w:t>
      </w:r>
      <w:proofErr w:type="spellEnd"/>
      <w:r w:rsidRPr="00A761DE">
        <w:rPr>
          <w:color w:val="92D050"/>
        </w:rPr>
        <w:t xml:space="preserve">("Number: " + </w:t>
      </w:r>
      <w:proofErr w:type="spellStart"/>
      <w:r w:rsidRPr="00A761DE">
        <w:rPr>
          <w:color w:val="92D050"/>
        </w:rPr>
        <w:t>phoneNumber</w:t>
      </w:r>
      <w:proofErr w:type="spellEnd"/>
      <w:r w:rsidRPr="00A761DE">
        <w:rPr>
          <w:color w:val="92D050"/>
        </w:rPr>
        <w:t xml:space="preserve"> + "\</w:t>
      </w:r>
      <w:proofErr w:type="spellStart"/>
      <w:r w:rsidRPr="00A761DE">
        <w:rPr>
          <w:color w:val="92D050"/>
        </w:rPr>
        <w:t>nDuration</w:t>
      </w:r>
      <w:proofErr w:type="spellEnd"/>
      <w:r w:rsidRPr="00A761DE">
        <w:rPr>
          <w:color w:val="92D050"/>
        </w:rPr>
        <w:t>: " + duration + " minute(s)");</w:t>
      </w:r>
    </w:p>
    <w:p w14:paraId="03FDFF4F" w14:textId="52741CCE" w:rsidR="00A761DE" w:rsidRPr="00A761DE" w:rsidRDefault="00A761DE" w:rsidP="00A761DE">
      <w:pPr>
        <w:pStyle w:val="TableFigure"/>
        <w:ind w:left="1440"/>
        <w:rPr>
          <w:color w:val="92D050"/>
        </w:rPr>
      </w:pPr>
      <w:r w:rsidRPr="00A761DE">
        <w:rPr>
          <w:color w:val="92D050"/>
        </w:rPr>
        <w:t>}</w:t>
      </w:r>
    </w:p>
    <w:p w14:paraId="68567A06" w14:textId="4B81E9EB" w:rsidR="00A761DE" w:rsidRDefault="00A761DE" w:rsidP="00A761DE">
      <w:pPr>
        <w:pStyle w:val="TableFigure"/>
        <w:ind w:left="720"/>
        <w:rPr>
          <w:color w:val="92D050"/>
        </w:rPr>
      </w:pPr>
      <w:r w:rsidRPr="00A761DE">
        <w:rPr>
          <w:color w:val="92D050"/>
        </w:rPr>
        <w:t>}</w:t>
      </w:r>
    </w:p>
    <w:p w14:paraId="44687A7C" w14:textId="54AF0F30" w:rsidR="00CC0979" w:rsidRDefault="00CC0979" w:rsidP="00A761DE">
      <w:pPr>
        <w:pStyle w:val="TableFigure"/>
        <w:ind w:left="720"/>
        <w:rPr>
          <w:color w:val="000000" w:themeColor="text2"/>
        </w:rPr>
      </w:pPr>
      <w:proofErr w:type="spellStart"/>
      <w:r w:rsidRPr="00CC0979">
        <w:rPr>
          <w:color w:val="000000" w:themeColor="text2"/>
        </w:rPr>
        <w:t>errorPrompt</w:t>
      </w:r>
      <w:proofErr w:type="spellEnd"/>
      <w:r w:rsidRPr="00CC0979">
        <w:rPr>
          <w:color w:val="000000" w:themeColor="text2"/>
        </w:rPr>
        <w:t xml:space="preserve"> method:</w:t>
      </w:r>
    </w:p>
    <w:p w14:paraId="3ADACDCA" w14:textId="77777777" w:rsidR="00CC0979" w:rsidRPr="00CC0979" w:rsidRDefault="00CC0979" w:rsidP="00CC0979">
      <w:pPr>
        <w:pStyle w:val="TableFigure"/>
        <w:ind w:left="720"/>
        <w:rPr>
          <w:color w:val="92D050"/>
        </w:rPr>
      </w:pPr>
      <w:r w:rsidRPr="00CC0979">
        <w:rPr>
          <w:color w:val="92D050"/>
        </w:rPr>
        <w:t xml:space="preserve">private void </w:t>
      </w:r>
      <w:proofErr w:type="spellStart"/>
      <w:proofErr w:type="gramStart"/>
      <w:r w:rsidRPr="00CC0979">
        <w:rPr>
          <w:color w:val="92D050"/>
        </w:rPr>
        <w:t>errorPrompt</w:t>
      </w:r>
      <w:proofErr w:type="spellEnd"/>
      <w:r w:rsidRPr="00CC0979">
        <w:rPr>
          <w:color w:val="92D050"/>
        </w:rPr>
        <w:t>(</w:t>
      </w:r>
      <w:proofErr w:type="gramEnd"/>
      <w:r w:rsidRPr="00CC0979">
        <w:rPr>
          <w:color w:val="92D050"/>
        </w:rPr>
        <w:t xml:space="preserve">int </w:t>
      </w:r>
      <w:proofErr w:type="spellStart"/>
      <w:r w:rsidRPr="00CC0979">
        <w:rPr>
          <w:color w:val="92D050"/>
        </w:rPr>
        <w:t>errorCode</w:t>
      </w:r>
      <w:proofErr w:type="spellEnd"/>
      <w:r w:rsidRPr="00CC0979">
        <w:rPr>
          <w:color w:val="92D050"/>
        </w:rPr>
        <w:t>)</w:t>
      </w:r>
    </w:p>
    <w:p w14:paraId="7715876F" w14:textId="4EDA17A0" w:rsidR="00CC0979" w:rsidRPr="00CC0979" w:rsidRDefault="00CC0979" w:rsidP="00CC0979">
      <w:pPr>
        <w:pStyle w:val="TableFigure"/>
        <w:ind w:left="720"/>
        <w:rPr>
          <w:color w:val="92D050"/>
        </w:rPr>
      </w:pPr>
      <w:r w:rsidRPr="00CC0979">
        <w:rPr>
          <w:color w:val="92D050"/>
        </w:rPr>
        <w:t>{</w:t>
      </w:r>
    </w:p>
    <w:p w14:paraId="0FF9B15A" w14:textId="5C8CEDCD"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 xml:space="preserve">Scanner </w:t>
      </w:r>
      <w:proofErr w:type="spellStart"/>
      <w:r w:rsidRPr="00CC0979">
        <w:rPr>
          <w:color w:val="92D050"/>
        </w:rPr>
        <w:t>scanNum</w:t>
      </w:r>
      <w:proofErr w:type="spellEnd"/>
      <w:r w:rsidRPr="00CC0979">
        <w:rPr>
          <w:color w:val="92D050"/>
        </w:rPr>
        <w:t xml:space="preserve">; //Creating Scanner variable </w:t>
      </w:r>
    </w:p>
    <w:p w14:paraId="79157F1E" w14:textId="315B11FD" w:rsidR="00CC0979" w:rsidRPr="00CC0979" w:rsidRDefault="00CC0979" w:rsidP="00CC0979">
      <w:pPr>
        <w:pStyle w:val="TableFigure"/>
        <w:ind w:left="1440"/>
        <w:rPr>
          <w:color w:val="92D050"/>
        </w:rPr>
      </w:pPr>
      <w:r w:rsidRPr="00CC0979">
        <w:rPr>
          <w:color w:val="92D050"/>
        </w:rPr>
        <w:t xml:space="preserve">int </w:t>
      </w:r>
      <w:proofErr w:type="spellStart"/>
      <w:r w:rsidRPr="00CC0979">
        <w:rPr>
          <w:color w:val="92D050"/>
        </w:rPr>
        <w:t>remainingMinutesPrompt</w:t>
      </w:r>
      <w:proofErr w:type="spellEnd"/>
      <w:r w:rsidRPr="00CC0979">
        <w:rPr>
          <w:color w:val="92D050"/>
        </w:rPr>
        <w:t xml:space="preserve"> = 0; //This variable will be used for the added</w:t>
      </w:r>
      <w:r w:rsidRPr="00CC0979">
        <w:rPr>
          <w:color w:val="92D050"/>
        </w:rPr>
        <w:t xml:space="preserve"> </w:t>
      </w:r>
      <w:r w:rsidRPr="00CC0979">
        <w:rPr>
          <w:color w:val="92D050"/>
        </w:rPr>
        <w:t xml:space="preserve">minutes. I've used a separate variable instead of adding a value straight to the </w:t>
      </w:r>
      <w:proofErr w:type="spellStart"/>
      <w:r w:rsidRPr="00CC0979">
        <w:rPr>
          <w:color w:val="92D050"/>
        </w:rPr>
        <w:t>remainingMinutes</w:t>
      </w:r>
      <w:proofErr w:type="spellEnd"/>
      <w:r w:rsidRPr="00CC0979">
        <w:rPr>
          <w:color w:val="92D050"/>
        </w:rPr>
        <w:t xml:space="preserve"> to check whether the user entered 0</w:t>
      </w:r>
    </w:p>
    <w:p w14:paraId="48BA8F4B" w14:textId="77777777" w:rsidR="00CC0979" w:rsidRPr="00CC0979" w:rsidRDefault="00CC0979" w:rsidP="00CC0979">
      <w:pPr>
        <w:pStyle w:val="TableFigure"/>
        <w:ind w:left="720"/>
        <w:rPr>
          <w:color w:val="92D050"/>
        </w:rPr>
      </w:pPr>
      <w:r w:rsidRPr="00CC0979">
        <w:rPr>
          <w:color w:val="92D050"/>
        </w:rPr>
        <w:t xml:space="preserve">        </w:t>
      </w:r>
    </w:p>
    <w:p w14:paraId="38181194" w14:textId="6161E325" w:rsidR="00CC0979" w:rsidRPr="00CC0979" w:rsidRDefault="00CC0979" w:rsidP="00CC0979">
      <w:pPr>
        <w:pStyle w:val="TableFigure"/>
        <w:ind w:left="1440"/>
        <w:rPr>
          <w:color w:val="92D050"/>
        </w:rPr>
      </w:pPr>
      <w:r w:rsidRPr="00CC0979">
        <w:rPr>
          <w:color w:val="92D050"/>
        </w:rPr>
        <w:t xml:space="preserve"> try //For the case when user enters not an integer value, we have a try-catch block</w:t>
      </w:r>
    </w:p>
    <w:p w14:paraId="0E6732BC" w14:textId="3F39A9EE"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 xml:space="preserve"> {</w:t>
      </w:r>
    </w:p>
    <w:p w14:paraId="28121337" w14:textId="258BC098" w:rsidR="00CC0979" w:rsidRPr="00CC0979" w:rsidRDefault="00CC0979" w:rsidP="00CC0979">
      <w:pPr>
        <w:pStyle w:val="TableFigure"/>
        <w:ind w:left="2160"/>
        <w:rPr>
          <w:color w:val="808080" w:themeColor="accent4"/>
        </w:rPr>
      </w:pPr>
      <w:r w:rsidRPr="00CC0979">
        <w:rPr>
          <w:color w:val="92D050"/>
        </w:rPr>
        <w:lastRenderedPageBreak/>
        <w:t>switch(</w:t>
      </w:r>
      <w:proofErr w:type="spellStart"/>
      <w:r w:rsidRPr="00CC0979">
        <w:rPr>
          <w:color w:val="92D050"/>
        </w:rPr>
        <w:t>errorCode</w:t>
      </w:r>
      <w:proofErr w:type="spellEnd"/>
      <w:r w:rsidRPr="00CC0979">
        <w:rPr>
          <w:color w:val="92D050"/>
        </w:rPr>
        <w:t xml:space="preserve">) </w:t>
      </w:r>
      <w:r w:rsidRPr="00CC0979">
        <w:rPr>
          <w:color w:val="808080" w:themeColor="accent4"/>
        </w:rPr>
        <w:t xml:space="preserve">//We use switch statement on the </w:t>
      </w:r>
      <w:proofErr w:type="spellStart"/>
      <w:r w:rsidRPr="00CC0979">
        <w:rPr>
          <w:color w:val="808080" w:themeColor="accent4"/>
        </w:rPr>
        <w:t>errorCode</w:t>
      </w:r>
      <w:proofErr w:type="spellEnd"/>
      <w:r w:rsidRPr="00CC0979">
        <w:rPr>
          <w:color w:val="808080" w:themeColor="accent4"/>
        </w:rPr>
        <w:t xml:space="preserve"> value to compare it with values that go after case operator. There are 3 possible error codes: 0, 1 and 2. 0 is used when the user entered a 0, 1 is used when there is insufficient credit for a call, 2 is used when user entered the value which is not an integer</w:t>
      </w:r>
    </w:p>
    <w:p w14:paraId="5877F24E" w14:textId="6086FC27"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w:t>
      </w:r>
    </w:p>
    <w:p w14:paraId="0C978590" w14:textId="2FE3A687"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ab/>
      </w:r>
      <w:r w:rsidRPr="00CC0979">
        <w:rPr>
          <w:color w:val="92D050"/>
        </w:rPr>
        <w:t xml:space="preserve">case 0: </w:t>
      </w:r>
    </w:p>
    <w:p w14:paraId="2BEB9604" w14:textId="3A8E6116"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ab/>
      </w:r>
      <w:r w:rsidRPr="00CC0979">
        <w:rPr>
          <w:color w:val="92D050"/>
        </w:rPr>
        <w:tab/>
      </w:r>
      <w:proofErr w:type="spellStart"/>
      <w:r w:rsidRPr="00CC0979">
        <w:rPr>
          <w:color w:val="92D050"/>
        </w:rPr>
        <w:t>System.out.println</w:t>
      </w:r>
      <w:proofErr w:type="spellEnd"/>
      <w:r w:rsidRPr="00CC0979">
        <w:rPr>
          <w:color w:val="92D050"/>
        </w:rPr>
        <w:t>("Enter the value greater than 0");</w:t>
      </w:r>
    </w:p>
    <w:p w14:paraId="07E6F3D8" w14:textId="0C17CBAD" w:rsidR="00CC0979" w:rsidRPr="00CC0979" w:rsidRDefault="00CC0979" w:rsidP="00CC0979">
      <w:pPr>
        <w:pStyle w:val="TableFigure"/>
        <w:ind w:left="3600"/>
        <w:rPr>
          <w:color w:val="808080" w:themeColor="accent4"/>
        </w:rPr>
      </w:pPr>
      <w:proofErr w:type="spellStart"/>
      <w:r w:rsidRPr="00CC0979">
        <w:rPr>
          <w:color w:val="92D050"/>
        </w:rPr>
        <w:t>scanNum</w:t>
      </w:r>
      <w:proofErr w:type="spellEnd"/>
      <w:r w:rsidRPr="00CC0979">
        <w:rPr>
          <w:color w:val="92D050"/>
        </w:rPr>
        <w:t xml:space="preserve"> = new </w:t>
      </w:r>
      <w:proofErr w:type="gramStart"/>
      <w:r w:rsidRPr="00CC0979">
        <w:rPr>
          <w:color w:val="92D050"/>
        </w:rPr>
        <w:t>Scanner(</w:t>
      </w:r>
      <w:proofErr w:type="gramEnd"/>
      <w:r w:rsidRPr="00CC0979">
        <w:rPr>
          <w:color w:val="92D050"/>
        </w:rPr>
        <w:t xml:space="preserve">System.in); </w:t>
      </w:r>
      <w:r w:rsidRPr="00CC0979">
        <w:rPr>
          <w:color w:val="808080" w:themeColor="accent4"/>
        </w:rPr>
        <w:t>//Creating Scanner object for user input from console</w:t>
      </w:r>
    </w:p>
    <w:p w14:paraId="42255785" w14:textId="380E14CC" w:rsidR="00CC0979" w:rsidRPr="00CC0979" w:rsidRDefault="00CC0979" w:rsidP="00CC0979">
      <w:pPr>
        <w:pStyle w:val="TableFigure"/>
        <w:ind w:left="3600"/>
        <w:rPr>
          <w:color w:val="808080" w:themeColor="accent4"/>
        </w:rPr>
      </w:pPr>
      <w:proofErr w:type="spellStart"/>
      <w:r w:rsidRPr="00CC0979">
        <w:rPr>
          <w:color w:val="92D050"/>
        </w:rPr>
        <w:t>remainingMinutesPrompt</w:t>
      </w:r>
      <w:proofErr w:type="spellEnd"/>
      <w:r w:rsidRPr="00CC0979">
        <w:rPr>
          <w:color w:val="92D050"/>
        </w:rPr>
        <w:t xml:space="preserve"> = </w:t>
      </w:r>
      <w:proofErr w:type="spellStart"/>
      <w:r w:rsidRPr="00CC0979">
        <w:rPr>
          <w:color w:val="92D050"/>
        </w:rPr>
        <w:t>scanNum.nextInt</w:t>
      </w:r>
      <w:proofErr w:type="spellEnd"/>
      <w:r w:rsidRPr="00CC0979">
        <w:rPr>
          <w:color w:val="92D050"/>
        </w:rPr>
        <w:t xml:space="preserve">(); </w:t>
      </w:r>
      <w:r w:rsidRPr="00CC0979">
        <w:rPr>
          <w:color w:val="808080" w:themeColor="accent4"/>
        </w:rPr>
        <w:t>//Getting number from console user input</w:t>
      </w:r>
    </w:p>
    <w:p w14:paraId="2D9B700B" w14:textId="3BEABA25"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ab/>
      </w:r>
      <w:r w:rsidRPr="00CC0979">
        <w:rPr>
          <w:color w:val="92D050"/>
        </w:rPr>
        <w:t xml:space="preserve"> break;</w:t>
      </w:r>
    </w:p>
    <w:p w14:paraId="3F2630F6" w14:textId="479EDF9F"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ab/>
      </w:r>
      <w:r w:rsidRPr="00CC0979">
        <w:rPr>
          <w:color w:val="92D050"/>
        </w:rPr>
        <w:t xml:space="preserve">case 1: </w:t>
      </w:r>
    </w:p>
    <w:p w14:paraId="3731147A" w14:textId="0696FD07" w:rsidR="00CC0979" w:rsidRPr="00CC0979" w:rsidRDefault="00CC0979" w:rsidP="00CC0979">
      <w:pPr>
        <w:pStyle w:val="TableFigure"/>
        <w:ind w:left="3600"/>
        <w:rPr>
          <w:color w:val="92D050"/>
        </w:rPr>
      </w:pPr>
      <w:proofErr w:type="spellStart"/>
      <w:r w:rsidRPr="00CC0979">
        <w:rPr>
          <w:color w:val="92D050"/>
        </w:rPr>
        <w:t>System.out.println</w:t>
      </w:r>
      <w:proofErr w:type="spellEnd"/>
      <w:r w:rsidRPr="00CC0979">
        <w:rPr>
          <w:color w:val="92D050"/>
        </w:rPr>
        <w:t>("Insufficient credit. Please, enter the desired number of minutes to top up");</w:t>
      </w:r>
    </w:p>
    <w:p w14:paraId="70EB4E41" w14:textId="231EC324"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ab/>
      </w:r>
      <w:r w:rsidRPr="00CC0979">
        <w:rPr>
          <w:color w:val="92D050"/>
        </w:rPr>
        <w:tab/>
      </w:r>
      <w:proofErr w:type="spellStart"/>
      <w:r w:rsidRPr="00CC0979">
        <w:rPr>
          <w:color w:val="92D050"/>
        </w:rPr>
        <w:t>scanNum</w:t>
      </w:r>
      <w:proofErr w:type="spellEnd"/>
      <w:r w:rsidRPr="00CC0979">
        <w:rPr>
          <w:color w:val="92D050"/>
        </w:rPr>
        <w:t xml:space="preserve"> = new </w:t>
      </w:r>
      <w:proofErr w:type="gramStart"/>
      <w:r w:rsidRPr="00CC0979">
        <w:rPr>
          <w:color w:val="92D050"/>
        </w:rPr>
        <w:t>Scanner(</w:t>
      </w:r>
      <w:proofErr w:type="gramEnd"/>
      <w:r w:rsidRPr="00CC0979">
        <w:rPr>
          <w:color w:val="92D050"/>
        </w:rPr>
        <w:t>System.in);</w:t>
      </w:r>
    </w:p>
    <w:p w14:paraId="0E260DD3" w14:textId="3E6C5B09"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ab/>
      </w:r>
      <w:r w:rsidRPr="00CC0979">
        <w:rPr>
          <w:color w:val="92D050"/>
        </w:rPr>
        <w:tab/>
      </w:r>
      <w:proofErr w:type="spellStart"/>
      <w:r w:rsidRPr="00CC0979">
        <w:rPr>
          <w:color w:val="92D050"/>
        </w:rPr>
        <w:t>remainingMinutesPrompt</w:t>
      </w:r>
      <w:proofErr w:type="spellEnd"/>
      <w:r w:rsidRPr="00CC0979">
        <w:rPr>
          <w:color w:val="92D050"/>
        </w:rPr>
        <w:t xml:space="preserve"> = </w:t>
      </w:r>
      <w:proofErr w:type="spellStart"/>
      <w:r w:rsidRPr="00CC0979">
        <w:rPr>
          <w:color w:val="92D050"/>
        </w:rPr>
        <w:t>scanNum.nextInt</w:t>
      </w:r>
      <w:proofErr w:type="spellEnd"/>
      <w:r w:rsidRPr="00CC0979">
        <w:rPr>
          <w:color w:val="92D050"/>
        </w:rPr>
        <w:t xml:space="preserve">(); </w:t>
      </w:r>
    </w:p>
    <w:p w14:paraId="64ED1504" w14:textId="70B22D7D"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ab/>
      </w:r>
      <w:r w:rsidRPr="00CC0979">
        <w:rPr>
          <w:color w:val="92D050"/>
        </w:rPr>
        <w:t>break;</w:t>
      </w:r>
    </w:p>
    <w:p w14:paraId="764C3196" w14:textId="45777D9D"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ab/>
      </w:r>
      <w:r w:rsidRPr="00CC0979">
        <w:rPr>
          <w:color w:val="92D050"/>
        </w:rPr>
        <w:t xml:space="preserve">case 2: </w:t>
      </w:r>
    </w:p>
    <w:p w14:paraId="6417405A" w14:textId="07B8D42F"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ab/>
      </w:r>
      <w:r w:rsidRPr="00CC0979">
        <w:rPr>
          <w:color w:val="92D050"/>
        </w:rPr>
        <w:tab/>
      </w:r>
      <w:proofErr w:type="spellStart"/>
      <w:r w:rsidRPr="00CC0979">
        <w:rPr>
          <w:color w:val="92D050"/>
        </w:rPr>
        <w:t>System.out.println</w:t>
      </w:r>
      <w:proofErr w:type="spellEnd"/>
      <w:r w:rsidRPr="00CC0979">
        <w:rPr>
          <w:color w:val="92D050"/>
        </w:rPr>
        <w:t>("Please, enter correct value");</w:t>
      </w:r>
    </w:p>
    <w:p w14:paraId="6B0C9615" w14:textId="67EED9BA"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ab/>
      </w:r>
      <w:r w:rsidRPr="00CC0979">
        <w:rPr>
          <w:color w:val="92D050"/>
        </w:rPr>
        <w:tab/>
      </w:r>
      <w:proofErr w:type="spellStart"/>
      <w:r w:rsidRPr="00CC0979">
        <w:rPr>
          <w:color w:val="92D050"/>
        </w:rPr>
        <w:t>scanNum</w:t>
      </w:r>
      <w:proofErr w:type="spellEnd"/>
      <w:r w:rsidRPr="00CC0979">
        <w:rPr>
          <w:color w:val="92D050"/>
        </w:rPr>
        <w:t xml:space="preserve"> = new </w:t>
      </w:r>
      <w:proofErr w:type="gramStart"/>
      <w:r w:rsidRPr="00CC0979">
        <w:rPr>
          <w:color w:val="92D050"/>
        </w:rPr>
        <w:t>Scanner(</w:t>
      </w:r>
      <w:proofErr w:type="gramEnd"/>
      <w:r w:rsidRPr="00CC0979">
        <w:rPr>
          <w:color w:val="92D050"/>
        </w:rPr>
        <w:t>System.in);</w:t>
      </w:r>
    </w:p>
    <w:p w14:paraId="5CE69837" w14:textId="6C323CFC"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ab/>
      </w:r>
      <w:r w:rsidRPr="00CC0979">
        <w:rPr>
          <w:color w:val="92D050"/>
        </w:rPr>
        <w:tab/>
      </w:r>
      <w:proofErr w:type="spellStart"/>
      <w:r w:rsidRPr="00CC0979">
        <w:rPr>
          <w:color w:val="92D050"/>
        </w:rPr>
        <w:t>remainingMinutesPrompt</w:t>
      </w:r>
      <w:proofErr w:type="spellEnd"/>
      <w:r w:rsidRPr="00CC0979">
        <w:rPr>
          <w:color w:val="92D050"/>
        </w:rPr>
        <w:t xml:space="preserve"> = </w:t>
      </w:r>
      <w:proofErr w:type="spellStart"/>
      <w:r w:rsidRPr="00CC0979">
        <w:rPr>
          <w:color w:val="92D050"/>
        </w:rPr>
        <w:t>scanNum.nextInt</w:t>
      </w:r>
      <w:proofErr w:type="spellEnd"/>
      <w:r w:rsidRPr="00CC0979">
        <w:rPr>
          <w:color w:val="92D050"/>
        </w:rPr>
        <w:t xml:space="preserve">(); </w:t>
      </w:r>
    </w:p>
    <w:p w14:paraId="156A6819" w14:textId="4FC5D2E6"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ab/>
      </w:r>
      <w:r w:rsidRPr="00CC0979">
        <w:rPr>
          <w:color w:val="92D050"/>
        </w:rPr>
        <w:t>break;</w:t>
      </w:r>
    </w:p>
    <w:p w14:paraId="2E285310" w14:textId="7338B2D8"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w:t>
      </w:r>
    </w:p>
    <w:p w14:paraId="5C074755" w14:textId="181E8B8B" w:rsidR="00CC0979" w:rsidRPr="00CC0979" w:rsidRDefault="00CC0979" w:rsidP="00CC0979">
      <w:pPr>
        <w:pStyle w:val="TableFigure"/>
        <w:ind w:left="2100"/>
        <w:rPr>
          <w:color w:val="808080" w:themeColor="accent4"/>
        </w:rPr>
      </w:pPr>
      <w:proofErr w:type="gramStart"/>
      <w:r w:rsidRPr="00CC0979">
        <w:rPr>
          <w:color w:val="92D050"/>
        </w:rPr>
        <w:lastRenderedPageBreak/>
        <w:t>if(</w:t>
      </w:r>
      <w:proofErr w:type="spellStart"/>
      <w:proofErr w:type="gramEnd"/>
      <w:r w:rsidRPr="00CC0979">
        <w:rPr>
          <w:color w:val="92D050"/>
        </w:rPr>
        <w:t>remainingMinutesPrompt</w:t>
      </w:r>
      <w:proofErr w:type="spellEnd"/>
      <w:r w:rsidRPr="00CC0979">
        <w:rPr>
          <w:color w:val="92D050"/>
        </w:rPr>
        <w:t xml:space="preserve"> &gt; 0) </w:t>
      </w:r>
      <w:r w:rsidRPr="00CC0979">
        <w:rPr>
          <w:color w:val="808080" w:themeColor="accent4"/>
        </w:rPr>
        <w:t xml:space="preserve">//If user topped up the credit, we add those remaining minutes to the main </w:t>
      </w:r>
      <w:proofErr w:type="spellStart"/>
      <w:r w:rsidRPr="00CC0979">
        <w:rPr>
          <w:color w:val="808080" w:themeColor="accent4"/>
        </w:rPr>
        <w:t>remainingMinutes</w:t>
      </w:r>
      <w:proofErr w:type="spellEnd"/>
      <w:r w:rsidRPr="00CC0979">
        <w:rPr>
          <w:color w:val="808080" w:themeColor="accent4"/>
        </w:rPr>
        <w:t xml:space="preserve"> variable</w:t>
      </w:r>
    </w:p>
    <w:p w14:paraId="1E485C67" w14:textId="66DC1B6D"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w:t>
      </w:r>
    </w:p>
    <w:p w14:paraId="590D8AB2" w14:textId="33EDEF8A"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ab/>
      </w:r>
      <w:proofErr w:type="spellStart"/>
      <w:r w:rsidRPr="00CC0979">
        <w:rPr>
          <w:color w:val="92D050"/>
        </w:rPr>
        <w:t>remainingMinutes</w:t>
      </w:r>
      <w:proofErr w:type="spellEnd"/>
      <w:r w:rsidRPr="00CC0979">
        <w:rPr>
          <w:color w:val="92D050"/>
        </w:rPr>
        <w:t xml:space="preserve"> += </w:t>
      </w:r>
      <w:proofErr w:type="spellStart"/>
      <w:r w:rsidRPr="00CC0979">
        <w:rPr>
          <w:color w:val="92D050"/>
        </w:rPr>
        <w:t>remainingMinutesPrompt</w:t>
      </w:r>
      <w:proofErr w:type="spellEnd"/>
      <w:r w:rsidRPr="00CC0979">
        <w:rPr>
          <w:color w:val="92D050"/>
        </w:rPr>
        <w:t>;</w:t>
      </w:r>
    </w:p>
    <w:p w14:paraId="778EC01A" w14:textId="4A0B537B"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w:t>
      </w:r>
    </w:p>
    <w:p w14:paraId="3A6CA5CC" w14:textId="04E43631" w:rsidR="00CC0979" w:rsidRPr="00CC0979" w:rsidRDefault="00CC0979" w:rsidP="00CC0979">
      <w:pPr>
        <w:pStyle w:val="TableFigure"/>
        <w:ind w:left="2160"/>
        <w:rPr>
          <w:color w:val="808080" w:themeColor="accent4"/>
        </w:rPr>
      </w:pPr>
      <w:r w:rsidRPr="00CC0979">
        <w:rPr>
          <w:color w:val="92D050"/>
        </w:rPr>
        <w:t xml:space="preserve">else </w:t>
      </w:r>
      <w:r w:rsidRPr="00CC0979">
        <w:rPr>
          <w:color w:val="808080" w:themeColor="accent4"/>
        </w:rPr>
        <w:t xml:space="preserve">//If not, we have a recursive call of this function with an </w:t>
      </w:r>
      <w:proofErr w:type="spellStart"/>
      <w:r w:rsidRPr="00CC0979">
        <w:rPr>
          <w:color w:val="808080" w:themeColor="accent4"/>
        </w:rPr>
        <w:t>errorCode</w:t>
      </w:r>
      <w:proofErr w:type="spellEnd"/>
      <w:r w:rsidRPr="00CC0979">
        <w:rPr>
          <w:color w:val="808080" w:themeColor="accent4"/>
        </w:rPr>
        <w:t xml:space="preserve"> value equal to 0  </w:t>
      </w:r>
    </w:p>
    <w:p w14:paraId="752162CA" w14:textId="41FFA215"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w:t>
      </w:r>
    </w:p>
    <w:p w14:paraId="1CD7DDDD" w14:textId="3C1B2B1E"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ab/>
      </w:r>
      <w:proofErr w:type="spellStart"/>
      <w:proofErr w:type="gramStart"/>
      <w:r w:rsidRPr="00CC0979">
        <w:rPr>
          <w:color w:val="92D050"/>
        </w:rPr>
        <w:t>errorPrompt</w:t>
      </w:r>
      <w:proofErr w:type="spellEnd"/>
      <w:r w:rsidRPr="00CC0979">
        <w:rPr>
          <w:color w:val="92D050"/>
        </w:rPr>
        <w:t>(</w:t>
      </w:r>
      <w:proofErr w:type="gramEnd"/>
      <w:r w:rsidRPr="00CC0979">
        <w:rPr>
          <w:color w:val="92D050"/>
        </w:rPr>
        <w:t>0);</w:t>
      </w:r>
    </w:p>
    <w:p w14:paraId="20673224" w14:textId="7951EE85"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w:t>
      </w:r>
    </w:p>
    <w:p w14:paraId="31FB542A" w14:textId="57384F3D"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w:t>
      </w:r>
    </w:p>
    <w:p w14:paraId="11D894DF" w14:textId="35721139" w:rsidR="00CC0979" w:rsidRPr="00CC0979" w:rsidRDefault="00CC0979" w:rsidP="00CC0979">
      <w:pPr>
        <w:pStyle w:val="TableFigure"/>
        <w:ind w:left="720"/>
        <w:rPr>
          <w:color w:val="92D050"/>
        </w:rPr>
      </w:pPr>
      <w:r w:rsidRPr="00CC0979">
        <w:rPr>
          <w:color w:val="92D050"/>
        </w:rPr>
        <w:t xml:space="preserve">       </w:t>
      </w:r>
      <w:r w:rsidRPr="00CC0979">
        <w:rPr>
          <w:color w:val="92D050"/>
        </w:rPr>
        <w:tab/>
      </w:r>
      <w:proofErr w:type="gramStart"/>
      <w:r w:rsidRPr="00CC0979">
        <w:rPr>
          <w:color w:val="92D050"/>
        </w:rPr>
        <w:t>catch(</w:t>
      </w:r>
      <w:proofErr w:type="gramEnd"/>
      <w:r w:rsidRPr="00CC0979">
        <w:rPr>
          <w:color w:val="92D050"/>
        </w:rPr>
        <w:t>Exception e)</w:t>
      </w:r>
    </w:p>
    <w:p w14:paraId="3CD3D8AC" w14:textId="740B8A80"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w:t>
      </w:r>
    </w:p>
    <w:p w14:paraId="262C1807" w14:textId="747B0059" w:rsidR="00CC0979" w:rsidRPr="00CC0979" w:rsidRDefault="00CC0979" w:rsidP="00CC0979">
      <w:pPr>
        <w:pStyle w:val="TableFigure"/>
        <w:ind w:left="2160"/>
        <w:rPr>
          <w:color w:val="808080" w:themeColor="accent4"/>
        </w:rPr>
      </w:pPr>
      <w:proofErr w:type="spellStart"/>
      <w:proofErr w:type="gramStart"/>
      <w:r w:rsidRPr="00CC0979">
        <w:rPr>
          <w:color w:val="92D050"/>
        </w:rPr>
        <w:t>errorPrompt</w:t>
      </w:r>
      <w:proofErr w:type="spellEnd"/>
      <w:r w:rsidRPr="00CC0979">
        <w:rPr>
          <w:color w:val="92D050"/>
        </w:rPr>
        <w:t>(</w:t>
      </w:r>
      <w:proofErr w:type="gramEnd"/>
      <w:r w:rsidRPr="00CC0979">
        <w:rPr>
          <w:color w:val="92D050"/>
        </w:rPr>
        <w:t xml:space="preserve">2); </w:t>
      </w:r>
      <w:r w:rsidRPr="00CC0979">
        <w:rPr>
          <w:color w:val="808080" w:themeColor="accent4"/>
        </w:rPr>
        <w:t xml:space="preserve">//Here we have a recursive call of this function with an </w:t>
      </w:r>
      <w:proofErr w:type="spellStart"/>
      <w:r w:rsidRPr="00CC0979">
        <w:rPr>
          <w:color w:val="808080" w:themeColor="accent4"/>
        </w:rPr>
        <w:t>errorCode</w:t>
      </w:r>
      <w:proofErr w:type="spellEnd"/>
      <w:r w:rsidRPr="00CC0979">
        <w:rPr>
          <w:color w:val="808080" w:themeColor="accent4"/>
        </w:rPr>
        <w:t xml:space="preserve"> value equal to 2 </w:t>
      </w:r>
    </w:p>
    <w:p w14:paraId="04A27A58" w14:textId="2DC9412E" w:rsidR="00CC0979" w:rsidRPr="00CC0979" w:rsidRDefault="00CC0979" w:rsidP="00CC0979">
      <w:pPr>
        <w:pStyle w:val="TableFigure"/>
        <w:ind w:left="720"/>
        <w:rPr>
          <w:color w:val="92D050"/>
        </w:rPr>
      </w:pPr>
      <w:r w:rsidRPr="00CC0979">
        <w:rPr>
          <w:color w:val="92D050"/>
        </w:rPr>
        <w:t xml:space="preserve">        </w:t>
      </w:r>
      <w:r w:rsidRPr="00CC0979">
        <w:rPr>
          <w:color w:val="92D050"/>
        </w:rPr>
        <w:tab/>
      </w:r>
      <w:r w:rsidRPr="00CC0979">
        <w:rPr>
          <w:color w:val="92D050"/>
        </w:rPr>
        <w:t>}</w:t>
      </w:r>
    </w:p>
    <w:p w14:paraId="6F66A640" w14:textId="5004D258" w:rsidR="00CC0979" w:rsidRDefault="00CC0979" w:rsidP="00CC0979">
      <w:pPr>
        <w:pStyle w:val="TableFigure"/>
        <w:ind w:left="720"/>
        <w:rPr>
          <w:color w:val="92D050"/>
        </w:rPr>
      </w:pPr>
      <w:r w:rsidRPr="00CC0979">
        <w:rPr>
          <w:color w:val="92D050"/>
        </w:rPr>
        <w:t xml:space="preserve">    }</w:t>
      </w:r>
    </w:p>
    <w:p w14:paraId="647BDED5" w14:textId="7AB83B9E" w:rsidR="00CC0979" w:rsidRDefault="00CC0979" w:rsidP="00CC0979">
      <w:pPr>
        <w:pStyle w:val="TableFigure"/>
        <w:rPr>
          <w:color w:val="000000" w:themeColor="text2"/>
        </w:rPr>
      </w:pPr>
      <w:r>
        <w:rPr>
          <w:noProof/>
        </w:rPr>
        <w:drawing>
          <wp:anchor distT="0" distB="0" distL="114300" distR="114300" simplePos="0" relativeHeight="251680768" behindDoc="0" locked="0" layoutInCell="1" allowOverlap="1" wp14:anchorId="2325A0E0" wp14:editId="27AD1AD4">
            <wp:simplePos x="0" y="0"/>
            <wp:positionH relativeFrom="column">
              <wp:posOffset>0</wp:posOffset>
            </wp:positionH>
            <wp:positionV relativeFrom="paragraph">
              <wp:posOffset>332740</wp:posOffset>
            </wp:positionV>
            <wp:extent cx="5731510" cy="994410"/>
            <wp:effectExtent l="0" t="0" r="0" b="0"/>
            <wp:wrapTopAndBottom/>
            <wp:docPr id="1179108209"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08209" name="Picture 24" descr="A screen 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994410"/>
                    </a:xfrm>
                    <a:prstGeom prst="rect">
                      <a:avLst/>
                    </a:prstGeom>
                  </pic:spPr>
                </pic:pic>
              </a:graphicData>
            </a:graphic>
            <wp14:sizeRelH relativeFrom="page">
              <wp14:pctWidth>0</wp14:pctWidth>
            </wp14:sizeRelH>
            <wp14:sizeRelV relativeFrom="page">
              <wp14:pctHeight>0</wp14:pctHeight>
            </wp14:sizeRelV>
          </wp:anchor>
        </w:drawing>
      </w:r>
      <w:r w:rsidRPr="00CC0979">
        <w:rPr>
          <w:color w:val="000000" w:themeColor="text2"/>
        </w:rPr>
        <w:t>2.</w:t>
      </w:r>
      <w:r>
        <w:rPr>
          <w:color w:val="000000" w:themeColor="text2"/>
        </w:rPr>
        <w:t xml:space="preserve"> I often forgot semicolons</w:t>
      </w:r>
    </w:p>
    <w:p w14:paraId="4B855B43" w14:textId="77777777" w:rsidR="00CC0979" w:rsidRDefault="00CC0979" w:rsidP="00CC0979">
      <w:pPr>
        <w:pStyle w:val="TableFigure"/>
        <w:rPr>
          <w:color w:val="000000" w:themeColor="text2"/>
        </w:rPr>
      </w:pPr>
    </w:p>
    <w:p w14:paraId="63C5EFE1" w14:textId="60057D63" w:rsidR="00CC0979" w:rsidRDefault="00CC0979" w:rsidP="00CC0979">
      <w:pPr>
        <w:pStyle w:val="TableFigure"/>
        <w:rPr>
          <w:color w:val="000000" w:themeColor="text2"/>
        </w:rPr>
      </w:pPr>
      <w:r>
        <w:rPr>
          <w:color w:val="000000" w:themeColor="text2"/>
        </w:rPr>
        <w:t>3. Spelling errors:</w:t>
      </w:r>
    </w:p>
    <w:p w14:paraId="47B4E703" w14:textId="77777777" w:rsidR="00CC0979" w:rsidRPr="00CC0979" w:rsidRDefault="00CC0979" w:rsidP="00CC0979">
      <w:pPr>
        <w:pStyle w:val="TableFigure"/>
        <w:rPr>
          <w:color w:val="000000" w:themeColor="text2"/>
        </w:rPr>
      </w:pPr>
    </w:p>
    <w:p w14:paraId="51B0661D" w14:textId="4F5737CF" w:rsidR="008C1C75" w:rsidRDefault="00CA1D9C" w:rsidP="00C91DEC">
      <w:pPr>
        <w:pStyle w:val="SectionTitle"/>
        <w:jc w:val="left"/>
      </w:pPr>
      <w:r>
        <w:rPr>
          <w:noProof/>
        </w:rPr>
        <w:lastRenderedPageBreak/>
        <w:drawing>
          <wp:inline distT="0" distB="0" distL="0" distR="0" wp14:anchorId="6004DE9B" wp14:editId="780A6A29">
            <wp:extent cx="5731510" cy="994410"/>
            <wp:effectExtent l="0" t="0" r="0" b="0"/>
            <wp:docPr id="750667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67888" name="Picture 750667888"/>
                    <pic:cNvPicPr/>
                  </pic:nvPicPr>
                  <pic:blipFill>
                    <a:blip r:embed="rId34">
                      <a:extLst>
                        <a:ext uri="{28A0092B-C50C-407E-A947-70E740481C1C}">
                          <a14:useLocalDpi xmlns:a14="http://schemas.microsoft.com/office/drawing/2010/main" val="0"/>
                        </a:ext>
                      </a:extLst>
                    </a:blip>
                    <a:stretch>
                      <a:fillRect/>
                    </a:stretch>
                  </pic:blipFill>
                  <pic:spPr>
                    <a:xfrm>
                      <a:off x="0" y="0"/>
                      <a:ext cx="5731510" cy="994410"/>
                    </a:xfrm>
                    <a:prstGeom prst="rect">
                      <a:avLst/>
                    </a:prstGeom>
                  </pic:spPr>
                </pic:pic>
              </a:graphicData>
            </a:graphic>
          </wp:inline>
        </w:drawing>
      </w:r>
    </w:p>
    <w:p w14:paraId="1E836FC0" w14:textId="36F25FE2" w:rsidR="00CA1D9C" w:rsidRDefault="00CA1D9C" w:rsidP="00CA1D9C">
      <w:pPr>
        <w:pStyle w:val="Heading1"/>
        <w:rPr>
          <w:sz w:val="36"/>
          <w:szCs w:val="36"/>
        </w:rPr>
      </w:pPr>
      <w:r>
        <w:rPr>
          <w:sz w:val="36"/>
          <w:szCs w:val="36"/>
        </w:rPr>
        <w:t>Conclusion</w:t>
      </w:r>
    </w:p>
    <w:p w14:paraId="5E86CF72" w14:textId="42FFE939" w:rsidR="00CA1D9C" w:rsidRPr="00CA1D9C" w:rsidRDefault="00CA1D9C" w:rsidP="00CA1D9C">
      <w:proofErr w:type="gramStart"/>
      <w:r>
        <w:t>Overall</w:t>
      </w:r>
      <w:proofErr w:type="gramEnd"/>
      <w:r>
        <w:t xml:space="preserve"> I haven’t learned anything new, because I was familiar with all of those concepts already, but looking into multi-threading was a bit fun. </w:t>
      </w:r>
      <w:proofErr w:type="gramStart"/>
      <w:r>
        <w:t>Also</w:t>
      </w:r>
      <w:proofErr w:type="gramEnd"/>
      <w:r>
        <w:t xml:space="preserve"> I’ve practiced my documentation reading skills</w:t>
      </w:r>
    </w:p>
    <w:p w14:paraId="7D64CC0A" w14:textId="28E4B0F6" w:rsidR="00CA1D9C" w:rsidRPr="00CA1D9C" w:rsidRDefault="00CA1D9C" w:rsidP="00CA1D9C">
      <w:pPr>
        <w:pStyle w:val="Heading1"/>
        <w:rPr>
          <w:sz w:val="36"/>
          <w:szCs w:val="36"/>
          <w:lang w:val="en-GB"/>
        </w:rPr>
      </w:pPr>
      <w:r>
        <w:rPr>
          <w:sz w:val="36"/>
          <w:szCs w:val="36"/>
          <w:lang w:val="en-GB"/>
        </w:rPr>
        <w:t>Full code</w:t>
      </w:r>
    </w:p>
    <w:p w14:paraId="1AE6CF9F" w14:textId="3362C914" w:rsidR="008C1C75" w:rsidRDefault="008C1C75">
      <w:pPr>
        <w:pStyle w:val="TableFigure"/>
      </w:pPr>
    </w:p>
    <w:sectPr w:rsidR="008C1C75" w:rsidSect="00240A63">
      <w:footerReference w:type="default" r:id="rId35"/>
      <w:footerReference w:type="first" r:id="rId36"/>
      <w:footnotePr>
        <w:pos w:val="beneathText"/>
      </w:footnotePr>
      <w:pgSz w:w="11906" w:h="16838" w:code="9"/>
      <w:pgMar w:top="1440" w:right="1440" w:bottom="1440" w:left="1440" w:header="720" w:footer="720" w:gutter="0"/>
      <w:pgNumType w:start="1"/>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58A24" w14:textId="77777777" w:rsidR="00240A63" w:rsidRDefault="00240A63">
      <w:pPr>
        <w:spacing w:line="240" w:lineRule="auto"/>
      </w:pPr>
      <w:r>
        <w:separator/>
      </w:r>
    </w:p>
  </w:endnote>
  <w:endnote w:type="continuationSeparator" w:id="0">
    <w:p w14:paraId="4A2E2930" w14:textId="77777777" w:rsidR="00240A63" w:rsidRDefault="00240A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1482223"/>
      <w:docPartObj>
        <w:docPartGallery w:val="Page Numbers (Bottom of Page)"/>
        <w:docPartUnique/>
      </w:docPartObj>
    </w:sdtPr>
    <w:sdtContent>
      <w:p w14:paraId="3166A772" w14:textId="1029BA40" w:rsidR="00D308E6" w:rsidRDefault="00D308E6" w:rsidP="00E2261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09809102"/>
      <w:docPartObj>
        <w:docPartGallery w:val="Page Numbers (Bottom of Page)"/>
        <w:docPartUnique/>
      </w:docPartObj>
    </w:sdtPr>
    <w:sdtContent>
      <w:p w14:paraId="3B105879" w14:textId="26E351A3" w:rsidR="00D308E6" w:rsidRDefault="00D308E6" w:rsidP="00E2261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C5B0E9" w14:textId="77777777" w:rsidR="00D308E6" w:rsidRDefault="00D308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D9288" w14:textId="6236C14D" w:rsidR="003E2ADB" w:rsidRPr="003E2ADB" w:rsidRDefault="003E2ADB" w:rsidP="00154A90">
    <w:pPr>
      <w:pStyle w:val="Footer"/>
      <w:jc w:val="center"/>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1BE4D" w14:textId="0A6F12F4" w:rsidR="003E2ADB" w:rsidRPr="00154A90" w:rsidRDefault="003E2ADB" w:rsidP="00154A90">
    <w:pPr>
      <w:pStyle w:val="Footer"/>
      <w:jc w:val="center"/>
      <w:rPr>
        <w:lang w:val="en-G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72455"/>
      <w:docPartObj>
        <w:docPartGallery w:val="Page Numbers (Bottom of Page)"/>
        <w:docPartUnique/>
      </w:docPartObj>
    </w:sdtPr>
    <w:sdtContent>
      <w:p w14:paraId="1112068D" w14:textId="53B2369F" w:rsidR="00D308E6" w:rsidRDefault="00D308E6" w:rsidP="00E2261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B840516" w14:textId="251CBDC3" w:rsidR="00D308E6" w:rsidRPr="003E2ADB" w:rsidRDefault="00D308E6" w:rsidP="00D308E6">
    <w:pPr>
      <w:pStyle w:val="Footer"/>
      <w:tabs>
        <w:tab w:val="clear" w:pos="9360"/>
        <w:tab w:val="left" w:pos="4680"/>
      </w:tabs>
      <w:rPr>
        <w:lang w:val="en-GB"/>
      </w:rPr>
    </w:pPr>
    <w:r>
      <w:rPr>
        <w:lang w:val="en-GB"/>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98644262"/>
      <w:docPartObj>
        <w:docPartGallery w:val="Page Numbers (Bottom of Page)"/>
        <w:docPartUnique/>
      </w:docPartObj>
    </w:sdtPr>
    <w:sdtContent>
      <w:p w14:paraId="200DB075" w14:textId="48FD16ED" w:rsidR="00D308E6" w:rsidRDefault="00D308E6" w:rsidP="00E2261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5C179EC" w14:textId="29DB8C17" w:rsidR="00154A90" w:rsidRPr="00154A90" w:rsidRDefault="00154A90" w:rsidP="00154A90">
    <w:pPr>
      <w:pStyle w:val="Footer"/>
      <w:jc w:val="cen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09DD0" w14:textId="77777777" w:rsidR="00240A63" w:rsidRDefault="00240A63">
      <w:pPr>
        <w:spacing w:line="240" w:lineRule="auto"/>
      </w:pPr>
      <w:r>
        <w:separator/>
      </w:r>
    </w:p>
  </w:footnote>
  <w:footnote w:type="continuationSeparator" w:id="0">
    <w:p w14:paraId="636EF6A5" w14:textId="77777777" w:rsidR="00240A63" w:rsidRDefault="00240A6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C987D" w14:textId="6AC68FB8" w:rsidR="008C1C75" w:rsidRDefault="00CE59D0">
    <w:pPr>
      <w:pStyle w:val="Header"/>
      <w:rPr>
        <w:rStyle w:val="Strong"/>
      </w:rPr>
    </w:pPr>
    <w:r>
      <w:rPr>
        <w:rStyle w:val="Strong"/>
        <w:lang w:val="en-GB" w:bidi="en-GB"/>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13067D1A"/>
    <w:multiLevelType w:val="hybridMultilevel"/>
    <w:tmpl w:val="5AC83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74195B"/>
    <w:multiLevelType w:val="hybridMultilevel"/>
    <w:tmpl w:val="E612CA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9E129A"/>
    <w:multiLevelType w:val="hybridMultilevel"/>
    <w:tmpl w:val="B2D07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4D7D78"/>
    <w:multiLevelType w:val="hybridMultilevel"/>
    <w:tmpl w:val="1D884D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5707228">
    <w:abstractNumId w:val="9"/>
  </w:num>
  <w:num w:numId="2" w16cid:durableId="1860193476">
    <w:abstractNumId w:val="7"/>
  </w:num>
  <w:num w:numId="3" w16cid:durableId="253394776">
    <w:abstractNumId w:val="6"/>
  </w:num>
  <w:num w:numId="4" w16cid:durableId="865993391">
    <w:abstractNumId w:val="5"/>
  </w:num>
  <w:num w:numId="5" w16cid:durableId="1588348204">
    <w:abstractNumId w:val="4"/>
  </w:num>
  <w:num w:numId="6" w16cid:durableId="1106002889">
    <w:abstractNumId w:val="8"/>
  </w:num>
  <w:num w:numId="7" w16cid:durableId="517503742">
    <w:abstractNumId w:val="3"/>
  </w:num>
  <w:num w:numId="8" w16cid:durableId="2012757671">
    <w:abstractNumId w:val="2"/>
  </w:num>
  <w:num w:numId="9" w16cid:durableId="2129421970">
    <w:abstractNumId w:val="1"/>
  </w:num>
  <w:num w:numId="10" w16cid:durableId="1041246952">
    <w:abstractNumId w:val="0"/>
  </w:num>
  <w:num w:numId="11" w16cid:durableId="33585145">
    <w:abstractNumId w:val="9"/>
    <w:lvlOverride w:ilvl="0">
      <w:startOverride w:val="1"/>
    </w:lvlOverride>
  </w:num>
  <w:num w:numId="12" w16cid:durableId="267347584">
    <w:abstractNumId w:val="10"/>
  </w:num>
  <w:num w:numId="13" w16cid:durableId="1107312745">
    <w:abstractNumId w:val="12"/>
  </w:num>
  <w:num w:numId="14" w16cid:durableId="397481759">
    <w:abstractNumId w:val="11"/>
  </w:num>
  <w:num w:numId="15" w16cid:durableId="206474427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DEC"/>
    <w:rsid w:val="00005008"/>
    <w:rsid w:val="00005520"/>
    <w:rsid w:val="000922E5"/>
    <w:rsid w:val="000A4128"/>
    <w:rsid w:val="000D6EF3"/>
    <w:rsid w:val="00126A9F"/>
    <w:rsid w:val="00154A90"/>
    <w:rsid w:val="002010DC"/>
    <w:rsid w:val="002066F3"/>
    <w:rsid w:val="00240A63"/>
    <w:rsid w:val="00266846"/>
    <w:rsid w:val="00334627"/>
    <w:rsid w:val="0036192C"/>
    <w:rsid w:val="003E2ADB"/>
    <w:rsid w:val="00424F3E"/>
    <w:rsid w:val="004C4189"/>
    <w:rsid w:val="004F7E2E"/>
    <w:rsid w:val="005320AB"/>
    <w:rsid w:val="0055162D"/>
    <w:rsid w:val="006732A1"/>
    <w:rsid w:val="00675510"/>
    <w:rsid w:val="00690AF5"/>
    <w:rsid w:val="0069329E"/>
    <w:rsid w:val="00712E01"/>
    <w:rsid w:val="00722A26"/>
    <w:rsid w:val="00770D2C"/>
    <w:rsid w:val="00800B84"/>
    <w:rsid w:val="00837078"/>
    <w:rsid w:val="00852D32"/>
    <w:rsid w:val="008C1C75"/>
    <w:rsid w:val="008C27C6"/>
    <w:rsid w:val="008E4AAD"/>
    <w:rsid w:val="009164A8"/>
    <w:rsid w:val="00951F40"/>
    <w:rsid w:val="009D3514"/>
    <w:rsid w:val="009F16CD"/>
    <w:rsid w:val="00A17B8F"/>
    <w:rsid w:val="00A220C5"/>
    <w:rsid w:val="00A761DE"/>
    <w:rsid w:val="00AA67D9"/>
    <w:rsid w:val="00B6525B"/>
    <w:rsid w:val="00B7552C"/>
    <w:rsid w:val="00BF5427"/>
    <w:rsid w:val="00C06D6D"/>
    <w:rsid w:val="00C91DEC"/>
    <w:rsid w:val="00CA1D9C"/>
    <w:rsid w:val="00CC0979"/>
    <w:rsid w:val="00CD5032"/>
    <w:rsid w:val="00CE59D0"/>
    <w:rsid w:val="00D1430A"/>
    <w:rsid w:val="00D22D8E"/>
    <w:rsid w:val="00D308E6"/>
    <w:rsid w:val="00DE6D10"/>
    <w:rsid w:val="00E04A37"/>
    <w:rsid w:val="00E05C77"/>
    <w:rsid w:val="00E23F61"/>
    <w:rsid w:val="00F41A85"/>
    <w:rsid w:val="00FC39A7"/>
    <w:rsid w:val="00FE4A5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D26DAF"/>
  <w15:chartTrackingRefBased/>
  <w15:docId w15:val="{D72842A4-CC05-704B-B02E-12819890B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kern w:val="24"/>
    </w:rPr>
  </w:style>
  <w:style w:type="paragraph" w:styleId="Heading1">
    <w:name w:val="heading 1"/>
    <w:basedOn w:val="Normal"/>
    <w:next w:val="Normal"/>
    <w:link w:val="Heading1Char"/>
    <w:uiPriority w:val="4"/>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ind w:firstLine="0"/>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kern w:val="0"/>
      <w:szCs w:val="32"/>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 w:type="character" w:styleId="PageNumber">
    <w:name w:val="page number"/>
    <w:basedOn w:val="DefaultParagraphFont"/>
    <w:uiPriority w:val="99"/>
    <w:semiHidden/>
    <w:unhideWhenUsed/>
    <w:rsid w:val="00D308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974412">
      <w:bodyDiv w:val="1"/>
      <w:marLeft w:val="0"/>
      <w:marRight w:val="0"/>
      <w:marTop w:val="0"/>
      <w:marBottom w:val="0"/>
      <w:divBdr>
        <w:top w:val="none" w:sz="0" w:space="0" w:color="auto"/>
        <w:left w:val="none" w:sz="0" w:space="0" w:color="auto"/>
        <w:bottom w:val="none" w:sz="0" w:space="0" w:color="auto"/>
        <w:right w:val="none" w:sz="0" w:space="0" w:color="auto"/>
      </w:divBdr>
      <w:divsChild>
        <w:div w:id="2082365367">
          <w:marLeft w:val="0"/>
          <w:marRight w:val="0"/>
          <w:marTop w:val="0"/>
          <w:marBottom w:val="0"/>
          <w:divBdr>
            <w:top w:val="none" w:sz="0" w:space="0" w:color="auto"/>
            <w:left w:val="none" w:sz="0" w:space="0" w:color="auto"/>
            <w:bottom w:val="none" w:sz="0" w:space="0" w:color="auto"/>
            <w:right w:val="none" w:sz="0" w:space="0" w:color="auto"/>
          </w:divBdr>
          <w:divsChild>
            <w:div w:id="1968506680">
              <w:marLeft w:val="0"/>
              <w:marRight w:val="0"/>
              <w:marTop w:val="0"/>
              <w:marBottom w:val="0"/>
              <w:divBdr>
                <w:top w:val="none" w:sz="0" w:space="0" w:color="auto"/>
                <w:left w:val="none" w:sz="0" w:space="0" w:color="auto"/>
                <w:bottom w:val="none" w:sz="0" w:space="0" w:color="auto"/>
                <w:right w:val="none" w:sz="0" w:space="0" w:color="auto"/>
              </w:divBdr>
            </w:div>
            <w:div w:id="1967352387">
              <w:marLeft w:val="0"/>
              <w:marRight w:val="0"/>
              <w:marTop w:val="0"/>
              <w:marBottom w:val="0"/>
              <w:divBdr>
                <w:top w:val="none" w:sz="0" w:space="0" w:color="auto"/>
                <w:left w:val="none" w:sz="0" w:space="0" w:color="auto"/>
                <w:bottom w:val="none" w:sz="0" w:space="0" w:color="auto"/>
                <w:right w:val="none" w:sz="0" w:space="0" w:color="auto"/>
              </w:divBdr>
            </w:div>
            <w:div w:id="624776025">
              <w:marLeft w:val="0"/>
              <w:marRight w:val="0"/>
              <w:marTop w:val="0"/>
              <w:marBottom w:val="0"/>
              <w:divBdr>
                <w:top w:val="none" w:sz="0" w:space="0" w:color="auto"/>
                <w:left w:val="none" w:sz="0" w:space="0" w:color="auto"/>
                <w:bottom w:val="none" w:sz="0" w:space="0" w:color="auto"/>
                <w:right w:val="none" w:sz="0" w:space="0" w:color="auto"/>
              </w:divBdr>
            </w:div>
            <w:div w:id="766534990">
              <w:marLeft w:val="0"/>
              <w:marRight w:val="0"/>
              <w:marTop w:val="0"/>
              <w:marBottom w:val="0"/>
              <w:divBdr>
                <w:top w:val="none" w:sz="0" w:space="0" w:color="auto"/>
                <w:left w:val="none" w:sz="0" w:space="0" w:color="auto"/>
                <w:bottom w:val="none" w:sz="0" w:space="0" w:color="auto"/>
                <w:right w:val="none" w:sz="0" w:space="0" w:color="auto"/>
              </w:divBdr>
            </w:div>
            <w:div w:id="264576590">
              <w:marLeft w:val="0"/>
              <w:marRight w:val="0"/>
              <w:marTop w:val="0"/>
              <w:marBottom w:val="0"/>
              <w:divBdr>
                <w:top w:val="none" w:sz="0" w:space="0" w:color="auto"/>
                <w:left w:val="none" w:sz="0" w:space="0" w:color="auto"/>
                <w:bottom w:val="none" w:sz="0" w:space="0" w:color="auto"/>
                <w:right w:val="none" w:sz="0" w:space="0" w:color="auto"/>
              </w:divBdr>
            </w:div>
            <w:div w:id="663355880">
              <w:marLeft w:val="0"/>
              <w:marRight w:val="0"/>
              <w:marTop w:val="0"/>
              <w:marBottom w:val="0"/>
              <w:divBdr>
                <w:top w:val="none" w:sz="0" w:space="0" w:color="auto"/>
                <w:left w:val="none" w:sz="0" w:space="0" w:color="auto"/>
                <w:bottom w:val="none" w:sz="0" w:space="0" w:color="auto"/>
                <w:right w:val="none" w:sz="0" w:space="0" w:color="auto"/>
              </w:divBdr>
            </w:div>
            <w:div w:id="999113304">
              <w:marLeft w:val="0"/>
              <w:marRight w:val="0"/>
              <w:marTop w:val="0"/>
              <w:marBottom w:val="0"/>
              <w:divBdr>
                <w:top w:val="none" w:sz="0" w:space="0" w:color="auto"/>
                <w:left w:val="none" w:sz="0" w:space="0" w:color="auto"/>
                <w:bottom w:val="none" w:sz="0" w:space="0" w:color="auto"/>
                <w:right w:val="none" w:sz="0" w:space="0" w:color="auto"/>
              </w:divBdr>
            </w:div>
            <w:div w:id="1334255906">
              <w:marLeft w:val="0"/>
              <w:marRight w:val="0"/>
              <w:marTop w:val="0"/>
              <w:marBottom w:val="0"/>
              <w:divBdr>
                <w:top w:val="none" w:sz="0" w:space="0" w:color="auto"/>
                <w:left w:val="none" w:sz="0" w:space="0" w:color="auto"/>
                <w:bottom w:val="none" w:sz="0" w:space="0" w:color="auto"/>
                <w:right w:val="none" w:sz="0" w:space="0" w:color="auto"/>
              </w:divBdr>
            </w:div>
            <w:div w:id="476726740">
              <w:marLeft w:val="0"/>
              <w:marRight w:val="0"/>
              <w:marTop w:val="0"/>
              <w:marBottom w:val="0"/>
              <w:divBdr>
                <w:top w:val="none" w:sz="0" w:space="0" w:color="auto"/>
                <w:left w:val="none" w:sz="0" w:space="0" w:color="auto"/>
                <w:bottom w:val="none" w:sz="0" w:space="0" w:color="auto"/>
                <w:right w:val="none" w:sz="0" w:space="0" w:color="auto"/>
              </w:divBdr>
            </w:div>
            <w:div w:id="182223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94443116">
      <w:bodyDiv w:val="1"/>
      <w:marLeft w:val="0"/>
      <w:marRight w:val="0"/>
      <w:marTop w:val="0"/>
      <w:marBottom w:val="0"/>
      <w:divBdr>
        <w:top w:val="none" w:sz="0" w:space="0" w:color="auto"/>
        <w:left w:val="none" w:sz="0" w:space="0" w:color="auto"/>
        <w:bottom w:val="none" w:sz="0" w:space="0" w:color="auto"/>
        <w:right w:val="none" w:sz="0" w:space="0" w:color="auto"/>
      </w:divBdr>
      <w:divsChild>
        <w:div w:id="1174031537">
          <w:marLeft w:val="0"/>
          <w:marRight w:val="0"/>
          <w:marTop w:val="0"/>
          <w:marBottom w:val="0"/>
          <w:divBdr>
            <w:top w:val="none" w:sz="0" w:space="0" w:color="auto"/>
            <w:left w:val="none" w:sz="0" w:space="0" w:color="auto"/>
            <w:bottom w:val="none" w:sz="0" w:space="0" w:color="auto"/>
            <w:right w:val="none" w:sz="0" w:space="0" w:color="auto"/>
          </w:divBdr>
          <w:divsChild>
            <w:div w:id="1757282574">
              <w:marLeft w:val="0"/>
              <w:marRight w:val="0"/>
              <w:marTop w:val="0"/>
              <w:marBottom w:val="0"/>
              <w:divBdr>
                <w:top w:val="none" w:sz="0" w:space="0" w:color="auto"/>
                <w:left w:val="none" w:sz="0" w:space="0" w:color="auto"/>
                <w:bottom w:val="none" w:sz="0" w:space="0" w:color="auto"/>
                <w:right w:val="none" w:sz="0" w:space="0" w:color="auto"/>
              </w:divBdr>
            </w:div>
            <w:div w:id="1859460936">
              <w:marLeft w:val="0"/>
              <w:marRight w:val="0"/>
              <w:marTop w:val="0"/>
              <w:marBottom w:val="0"/>
              <w:divBdr>
                <w:top w:val="none" w:sz="0" w:space="0" w:color="auto"/>
                <w:left w:val="none" w:sz="0" w:space="0" w:color="auto"/>
                <w:bottom w:val="none" w:sz="0" w:space="0" w:color="auto"/>
                <w:right w:val="none" w:sz="0" w:space="0" w:color="auto"/>
              </w:divBdr>
            </w:div>
            <w:div w:id="745804187">
              <w:marLeft w:val="0"/>
              <w:marRight w:val="0"/>
              <w:marTop w:val="0"/>
              <w:marBottom w:val="0"/>
              <w:divBdr>
                <w:top w:val="none" w:sz="0" w:space="0" w:color="auto"/>
                <w:left w:val="none" w:sz="0" w:space="0" w:color="auto"/>
                <w:bottom w:val="none" w:sz="0" w:space="0" w:color="auto"/>
                <w:right w:val="none" w:sz="0" w:space="0" w:color="auto"/>
              </w:divBdr>
            </w:div>
            <w:div w:id="1773620769">
              <w:marLeft w:val="0"/>
              <w:marRight w:val="0"/>
              <w:marTop w:val="0"/>
              <w:marBottom w:val="0"/>
              <w:divBdr>
                <w:top w:val="none" w:sz="0" w:space="0" w:color="auto"/>
                <w:left w:val="none" w:sz="0" w:space="0" w:color="auto"/>
                <w:bottom w:val="none" w:sz="0" w:space="0" w:color="auto"/>
                <w:right w:val="none" w:sz="0" w:space="0" w:color="auto"/>
              </w:divBdr>
            </w:div>
            <w:div w:id="1761756100">
              <w:marLeft w:val="0"/>
              <w:marRight w:val="0"/>
              <w:marTop w:val="0"/>
              <w:marBottom w:val="0"/>
              <w:divBdr>
                <w:top w:val="none" w:sz="0" w:space="0" w:color="auto"/>
                <w:left w:val="none" w:sz="0" w:space="0" w:color="auto"/>
                <w:bottom w:val="none" w:sz="0" w:space="0" w:color="auto"/>
                <w:right w:val="none" w:sz="0" w:space="0" w:color="auto"/>
              </w:divBdr>
            </w:div>
            <w:div w:id="1567839163">
              <w:marLeft w:val="0"/>
              <w:marRight w:val="0"/>
              <w:marTop w:val="0"/>
              <w:marBottom w:val="0"/>
              <w:divBdr>
                <w:top w:val="none" w:sz="0" w:space="0" w:color="auto"/>
                <w:left w:val="none" w:sz="0" w:space="0" w:color="auto"/>
                <w:bottom w:val="none" w:sz="0" w:space="0" w:color="auto"/>
                <w:right w:val="none" w:sz="0" w:space="0" w:color="auto"/>
              </w:divBdr>
            </w:div>
            <w:div w:id="1188566800">
              <w:marLeft w:val="0"/>
              <w:marRight w:val="0"/>
              <w:marTop w:val="0"/>
              <w:marBottom w:val="0"/>
              <w:divBdr>
                <w:top w:val="none" w:sz="0" w:space="0" w:color="auto"/>
                <w:left w:val="none" w:sz="0" w:space="0" w:color="auto"/>
                <w:bottom w:val="none" w:sz="0" w:space="0" w:color="auto"/>
                <w:right w:val="none" w:sz="0" w:space="0" w:color="auto"/>
              </w:divBdr>
            </w:div>
            <w:div w:id="1196579072">
              <w:marLeft w:val="0"/>
              <w:marRight w:val="0"/>
              <w:marTop w:val="0"/>
              <w:marBottom w:val="0"/>
              <w:divBdr>
                <w:top w:val="none" w:sz="0" w:space="0" w:color="auto"/>
                <w:left w:val="none" w:sz="0" w:space="0" w:color="auto"/>
                <w:bottom w:val="none" w:sz="0" w:space="0" w:color="auto"/>
                <w:right w:val="none" w:sz="0" w:space="0" w:color="auto"/>
              </w:divBdr>
            </w:div>
            <w:div w:id="67308742">
              <w:marLeft w:val="0"/>
              <w:marRight w:val="0"/>
              <w:marTop w:val="0"/>
              <w:marBottom w:val="0"/>
              <w:divBdr>
                <w:top w:val="none" w:sz="0" w:space="0" w:color="auto"/>
                <w:left w:val="none" w:sz="0" w:space="0" w:color="auto"/>
                <w:bottom w:val="none" w:sz="0" w:space="0" w:color="auto"/>
                <w:right w:val="none" w:sz="0" w:space="0" w:color="auto"/>
              </w:divBdr>
            </w:div>
            <w:div w:id="457145978">
              <w:marLeft w:val="0"/>
              <w:marRight w:val="0"/>
              <w:marTop w:val="0"/>
              <w:marBottom w:val="0"/>
              <w:divBdr>
                <w:top w:val="none" w:sz="0" w:space="0" w:color="auto"/>
                <w:left w:val="none" w:sz="0" w:space="0" w:color="auto"/>
                <w:bottom w:val="none" w:sz="0" w:space="0" w:color="auto"/>
                <w:right w:val="none" w:sz="0" w:space="0" w:color="auto"/>
              </w:divBdr>
            </w:div>
            <w:div w:id="1166823852">
              <w:marLeft w:val="0"/>
              <w:marRight w:val="0"/>
              <w:marTop w:val="0"/>
              <w:marBottom w:val="0"/>
              <w:divBdr>
                <w:top w:val="none" w:sz="0" w:space="0" w:color="auto"/>
                <w:left w:val="none" w:sz="0" w:space="0" w:color="auto"/>
                <w:bottom w:val="none" w:sz="0" w:space="0" w:color="auto"/>
                <w:right w:val="none" w:sz="0" w:space="0" w:color="auto"/>
              </w:divBdr>
            </w:div>
            <w:div w:id="1372269866">
              <w:marLeft w:val="0"/>
              <w:marRight w:val="0"/>
              <w:marTop w:val="0"/>
              <w:marBottom w:val="0"/>
              <w:divBdr>
                <w:top w:val="none" w:sz="0" w:space="0" w:color="auto"/>
                <w:left w:val="none" w:sz="0" w:space="0" w:color="auto"/>
                <w:bottom w:val="none" w:sz="0" w:space="0" w:color="auto"/>
                <w:right w:val="none" w:sz="0" w:space="0" w:color="auto"/>
              </w:divBdr>
            </w:div>
            <w:div w:id="854147351">
              <w:marLeft w:val="0"/>
              <w:marRight w:val="0"/>
              <w:marTop w:val="0"/>
              <w:marBottom w:val="0"/>
              <w:divBdr>
                <w:top w:val="none" w:sz="0" w:space="0" w:color="auto"/>
                <w:left w:val="none" w:sz="0" w:space="0" w:color="auto"/>
                <w:bottom w:val="none" w:sz="0" w:space="0" w:color="auto"/>
                <w:right w:val="none" w:sz="0" w:space="0" w:color="auto"/>
              </w:divBdr>
            </w:div>
            <w:div w:id="720711704">
              <w:marLeft w:val="0"/>
              <w:marRight w:val="0"/>
              <w:marTop w:val="0"/>
              <w:marBottom w:val="0"/>
              <w:divBdr>
                <w:top w:val="none" w:sz="0" w:space="0" w:color="auto"/>
                <w:left w:val="none" w:sz="0" w:space="0" w:color="auto"/>
                <w:bottom w:val="none" w:sz="0" w:space="0" w:color="auto"/>
                <w:right w:val="none" w:sz="0" w:space="0" w:color="auto"/>
              </w:divBdr>
            </w:div>
            <w:div w:id="349766681">
              <w:marLeft w:val="0"/>
              <w:marRight w:val="0"/>
              <w:marTop w:val="0"/>
              <w:marBottom w:val="0"/>
              <w:divBdr>
                <w:top w:val="none" w:sz="0" w:space="0" w:color="auto"/>
                <w:left w:val="none" w:sz="0" w:space="0" w:color="auto"/>
                <w:bottom w:val="none" w:sz="0" w:space="0" w:color="auto"/>
                <w:right w:val="none" w:sz="0" w:space="0" w:color="auto"/>
              </w:divBdr>
            </w:div>
            <w:div w:id="1208223457">
              <w:marLeft w:val="0"/>
              <w:marRight w:val="0"/>
              <w:marTop w:val="0"/>
              <w:marBottom w:val="0"/>
              <w:divBdr>
                <w:top w:val="none" w:sz="0" w:space="0" w:color="auto"/>
                <w:left w:val="none" w:sz="0" w:space="0" w:color="auto"/>
                <w:bottom w:val="none" w:sz="0" w:space="0" w:color="auto"/>
                <w:right w:val="none" w:sz="0" w:space="0" w:color="auto"/>
              </w:divBdr>
            </w:div>
            <w:div w:id="1993369184">
              <w:marLeft w:val="0"/>
              <w:marRight w:val="0"/>
              <w:marTop w:val="0"/>
              <w:marBottom w:val="0"/>
              <w:divBdr>
                <w:top w:val="none" w:sz="0" w:space="0" w:color="auto"/>
                <w:left w:val="none" w:sz="0" w:space="0" w:color="auto"/>
                <w:bottom w:val="none" w:sz="0" w:space="0" w:color="auto"/>
                <w:right w:val="none" w:sz="0" w:space="0" w:color="auto"/>
              </w:divBdr>
            </w:div>
            <w:div w:id="66417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457610">
      <w:bodyDiv w:val="1"/>
      <w:marLeft w:val="0"/>
      <w:marRight w:val="0"/>
      <w:marTop w:val="0"/>
      <w:marBottom w:val="0"/>
      <w:divBdr>
        <w:top w:val="none" w:sz="0" w:space="0" w:color="auto"/>
        <w:left w:val="none" w:sz="0" w:space="0" w:color="auto"/>
        <w:bottom w:val="none" w:sz="0" w:space="0" w:color="auto"/>
        <w:right w:val="none" w:sz="0" w:space="0" w:color="auto"/>
      </w:divBdr>
    </w:div>
    <w:div w:id="1061058287">
      <w:bodyDiv w:val="1"/>
      <w:marLeft w:val="0"/>
      <w:marRight w:val="0"/>
      <w:marTop w:val="0"/>
      <w:marBottom w:val="0"/>
      <w:divBdr>
        <w:top w:val="none" w:sz="0" w:space="0" w:color="auto"/>
        <w:left w:val="none" w:sz="0" w:space="0" w:color="auto"/>
        <w:bottom w:val="none" w:sz="0" w:space="0" w:color="auto"/>
        <w:right w:val="none" w:sz="0" w:space="0" w:color="auto"/>
      </w:divBdr>
      <w:divsChild>
        <w:div w:id="1772972865">
          <w:marLeft w:val="0"/>
          <w:marRight w:val="0"/>
          <w:marTop w:val="0"/>
          <w:marBottom w:val="0"/>
          <w:divBdr>
            <w:top w:val="none" w:sz="0" w:space="0" w:color="auto"/>
            <w:left w:val="none" w:sz="0" w:space="0" w:color="auto"/>
            <w:bottom w:val="none" w:sz="0" w:space="0" w:color="auto"/>
            <w:right w:val="none" w:sz="0" w:space="0" w:color="auto"/>
          </w:divBdr>
          <w:divsChild>
            <w:div w:id="1513447515">
              <w:marLeft w:val="0"/>
              <w:marRight w:val="0"/>
              <w:marTop w:val="0"/>
              <w:marBottom w:val="0"/>
              <w:divBdr>
                <w:top w:val="none" w:sz="0" w:space="0" w:color="auto"/>
                <w:left w:val="none" w:sz="0" w:space="0" w:color="auto"/>
                <w:bottom w:val="none" w:sz="0" w:space="0" w:color="auto"/>
                <w:right w:val="none" w:sz="0" w:space="0" w:color="auto"/>
              </w:divBdr>
            </w:div>
            <w:div w:id="441342826">
              <w:marLeft w:val="0"/>
              <w:marRight w:val="0"/>
              <w:marTop w:val="0"/>
              <w:marBottom w:val="0"/>
              <w:divBdr>
                <w:top w:val="none" w:sz="0" w:space="0" w:color="auto"/>
                <w:left w:val="none" w:sz="0" w:space="0" w:color="auto"/>
                <w:bottom w:val="none" w:sz="0" w:space="0" w:color="auto"/>
                <w:right w:val="none" w:sz="0" w:space="0" w:color="auto"/>
              </w:divBdr>
            </w:div>
            <w:div w:id="536544596">
              <w:marLeft w:val="0"/>
              <w:marRight w:val="0"/>
              <w:marTop w:val="0"/>
              <w:marBottom w:val="0"/>
              <w:divBdr>
                <w:top w:val="none" w:sz="0" w:space="0" w:color="auto"/>
                <w:left w:val="none" w:sz="0" w:space="0" w:color="auto"/>
                <w:bottom w:val="none" w:sz="0" w:space="0" w:color="auto"/>
                <w:right w:val="none" w:sz="0" w:space="0" w:color="auto"/>
              </w:divBdr>
            </w:div>
            <w:div w:id="1794715343">
              <w:marLeft w:val="0"/>
              <w:marRight w:val="0"/>
              <w:marTop w:val="0"/>
              <w:marBottom w:val="0"/>
              <w:divBdr>
                <w:top w:val="none" w:sz="0" w:space="0" w:color="auto"/>
                <w:left w:val="none" w:sz="0" w:space="0" w:color="auto"/>
                <w:bottom w:val="none" w:sz="0" w:space="0" w:color="auto"/>
                <w:right w:val="none" w:sz="0" w:space="0" w:color="auto"/>
              </w:divBdr>
            </w:div>
            <w:div w:id="1647513041">
              <w:marLeft w:val="0"/>
              <w:marRight w:val="0"/>
              <w:marTop w:val="0"/>
              <w:marBottom w:val="0"/>
              <w:divBdr>
                <w:top w:val="none" w:sz="0" w:space="0" w:color="auto"/>
                <w:left w:val="none" w:sz="0" w:space="0" w:color="auto"/>
                <w:bottom w:val="none" w:sz="0" w:space="0" w:color="auto"/>
                <w:right w:val="none" w:sz="0" w:space="0" w:color="auto"/>
              </w:divBdr>
            </w:div>
            <w:div w:id="439565417">
              <w:marLeft w:val="0"/>
              <w:marRight w:val="0"/>
              <w:marTop w:val="0"/>
              <w:marBottom w:val="0"/>
              <w:divBdr>
                <w:top w:val="none" w:sz="0" w:space="0" w:color="auto"/>
                <w:left w:val="none" w:sz="0" w:space="0" w:color="auto"/>
                <w:bottom w:val="none" w:sz="0" w:space="0" w:color="auto"/>
                <w:right w:val="none" w:sz="0" w:space="0" w:color="auto"/>
              </w:divBdr>
            </w:div>
            <w:div w:id="591358780">
              <w:marLeft w:val="0"/>
              <w:marRight w:val="0"/>
              <w:marTop w:val="0"/>
              <w:marBottom w:val="0"/>
              <w:divBdr>
                <w:top w:val="none" w:sz="0" w:space="0" w:color="auto"/>
                <w:left w:val="none" w:sz="0" w:space="0" w:color="auto"/>
                <w:bottom w:val="none" w:sz="0" w:space="0" w:color="auto"/>
                <w:right w:val="none" w:sz="0" w:space="0" w:color="auto"/>
              </w:divBdr>
            </w:div>
            <w:div w:id="2082675843">
              <w:marLeft w:val="0"/>
              <w:marRight w:val="0"/>
              <w:marTop w:val="0"/>
              <w:marBottom w:val="0"/>
              <w:divBdr>
                <w:top w:val="none" w:sz="0" w:space="0" w:color="auto"/>
                <w:left w:val="none" w:sz="0" w:space="0" w:color="auto"/>
                <w:bottom w:val="none" w:sz="0" w:space="0" w:color="auto"/>
                <w:right w:val="none" w:sz="0" w:space="0" w:color="auto"/>
              </w:divBdr>
            </w:div>
            <w:div w:id="1438410555">
              <w:marLeft w:val="0"/>
              <w:marRight w:val="0"/>
              <w:marTop w:val="0"/>
              <w:marBottom w:val="0"/>
              <w:divBdr>
                <w:top w:val="none" w:sz="0" w:space="0" w:color="auto"/>
                <w:left w:val="none" w:sz="0" w:space="0" w:color="auto"/>
                <w:bottom w:val="none" w:sz="0" w:space="0" w:color="auto"/>
                <w:right w:val="none" w:sz="0" w:space="0" w:color="auto"/>
              </w:divBdr>
            </w:div>
            <w:div w:id="1633367118">
              <w:marLeft w:val="0"/>
              <w:marRight w:val="0"/>
              <w:marTop w:val="0"/>
              <w:marBottom w:val="0"/>
              <w:divBdr>
                <w:top w:val="none" w:sz="0" w:space="0" w:color="auto"/>
                <w:left w:val="none" w:sz="0" w:space="0" w:color="auto"/>
                <w:bottom w:val="none" w:sz="0" w:space="0" w:color="auto"/>
                <w:right w:val="none" w:sz="0" w:space="0" w:color="auto"/>
              </w:divBdr>
            </w:div>
            <w:div w:id="684479065">
              <w:marLeft w:val="0"/>
              <w:marRight w:val="0"/>
              <w:marTop w:val="0"/>
              <w:marBottom w:val="0"/>
              <w:divBdr>
                <w:top w:val="none" w:sz="0" w:space="0" w:color="auto"/>
                <w:left w:val="none" w:sz="0" w:space="0" w:color="auto"/>
                <w:bottom w:val="none" w:sz="0" w:space="0" w:color="auto"/>
                <w:right w:val="none" w:sz="0" w:space="0" w:color="auto"/>
              </w:divBdr>
            </w:div>
            <w:div w:id="1030909172">
              <w:marLeft w:val="0"/>
              <w:marRight w:val="0"/>
              <w:marTop w:val="0"/>
              <w:marBottom w:val="0"/>
              <w:divBdr>
                <w:top w:val="none" w:sz="0" w:space="0" w:color="auto"/>
                <w:left w:val="none" w:sz="0" w:space="0" w:color="auto"/>
                <w:bottom w:val="none" w:sz="0" w:space="0" w:color="auto"/>
                <w:right w:val="none" w:sz="0" w:space="0" w:color="auto"/>
              </w:divBdr>
            </w:div>
            <w:div w:id="1842893955">
              <w:marLeft w:val="0"/>
              <w:marRight w:val="0"/>
              <w:marTop w:val="0"/>
              <w:marBottom w:val="0"/>
              <w:divBdr>
                <w:top w:val="none" w:sz="0" w:space="0" w:color="auto"/>
                <w:left w:val="none" w:sz="0" w:space="0" w:color="auto"/>
                <w:bottom w:val="none" w:sz="0" w:space="0" w:color="auto"/>
                <w:right w:val="none" w:sz="0" w:space="0" w:color="auto"/>
              </w:divBdr>
            </w:div>
            <w:div w:id="892353055">
              <w:marLeft w:val="0"/>
              <w:marRight w:val="0"/>
              <w:marTop w:val="0"/>
              <w:marBottom w:val="0"/>
              <w:divBdr>
                <w:top w:val="none" w:sz="0" w:space="0" w:color="auto"/>
                <w:left w:val="none" w:sz="0" w:space="0" w:color="auto"/>
                <w:bottom w:val="none" w:sz="0" w:space="0" w:color="auto"/>
                <w:right w:val="none" w:sz="0" w:space="0" w:color="auto"/>
              </w:divBdr>
            </w:div>
            <w:div w:id="1202744344">
              <w:marLeft w:val="0"/>
              <w:marRight w:val="0"/>
              <w:marTop w:val="0"/>
              <w:marBottom w:val="0"/>
              <w:divBdr>
                <w:top w:val="none" w:sz="0" w:space="0" w:color="auto"/>
                <w:left w:val="none" w:sz="0" w:space="0" w:color="auto"/>
                <w:bottom w:val="none" w:sz="0" w:space="0" w:color="auto"/>
                <w:right w:val="none" w:sz="0" w:space="0" w:color="auto"/>
              </w:divBdr>
            </w:div>
            <w:div w:id="1782264801">
              <w:marLeft w:val="0"/>
              <w:marRight w:val="0"/>
              <w:marTop w:val="0"/>
              <w:marBottom w:val="0"/>
              <w:divBdr>
                <w:top w:val="none" w:sz="0" w:space="0" w:color="auto"/>
                <w:left w:val="none" w:sz="0" w:space="0" w:color="auto"/>
                <w:bottom w:val="none" w:sz="0" w:space="0" w:color="auto"/>
                <w:right w:val="none" w:sz="0" w:space="0" w:color="auto"/>
              </w:divBdr>
            </w:div>
            <w:div w:id="1649438111">
              <w:marLeft w:val="0"/>
              <w:marRight w:val="0"/>
              <w:marTop w:val="0"/>
              <w:marBottom w:val="0"/>
              <w:divBdr>
                <w:top w:val="none" w:sz="0" w:space="0" w:color="auto"/>
                <w:left w:val="none" w:sz="0" w:space="0" w:color="auto"/>
                <w:bottom w:val="none" w:sz="0" w:space="0" w:color="auto"/>
                <w:right w:val="none" w:sz="0" w:space="0" w:color="auto"/>
              </w:divBdr>
            </w:div>
            <w:div w:id="91703106">
              <w:marLeft w:val="0"/>
              <w:marRight w:val="0"/>
              <w:marTop w:val="0"/>
              <w:marBottom w:val="0"/>
              <w:divBdr>
                <w:top w:val="none" w:sz="0" w:space="0" w:color="auto"/>
                <w:left w:val="none" w:sz="0" w:space="0" w:color="auto"/>
                <w:bottom w:val="none" w:sz="0" w:space="0" w:color="auto"/>
                <w:right w:val="none" w:sz="0" w:space="0" w:color="auto"/>
              </w:divBdr>
            </w:div>
            <w:div w:id="1590844425">
              <w:marLeft w:val="0"/>
              <w:marRight w:val="0"/>
              <w:marTop w:val="0"/>
              <w:marBottom w:val="0"/>
              <w:divBdr>
                <w:top w:val="none" w:sz="0" w:space="0" w:color="auto"/>
                <w:left w:val="none" w:sz="0" w:space="0" w:color="auto"/>
                <w:bottom w:val="none" w:sz="0" w:space="0" w:color="auto"/>
                <w:right w:val="none" w:sz="0" w:space="0" w:color="auto"/>
              </w:divBdr>
            </w:div>
            <w:div w:id="1747074410">
              <w:marLeft w:val="0"/>
              <w:marRight w:val="0"/>
              <w:marTop w:val="0"/>
              <w:marBottom w:val="0"/>
              <w:divBdr>
                <w:top w:val="none" w:sz="0" w:space="0" w:color="auto"/>
                <w:left w:val="none" w:sz="0" w:space="0" w:color="auto"/>
                <w:bottom w:val="none" w:sz="0" w:space="0" w:color="auto"/>
                <w:right w:val="none" w:sz="0" w:space="0" w:color="auto"/>
              </w:divBdr>
            </w:div>
            <w:div w:id="664474221">
              <w:marLeft w:val="0"/>
              <w:marRight w:val="0"/>
              <w:marTop w:val="0"/>
              <w:marBottom w:val="0"/>
              <w:divBdr>
                <w:top w:val="none" w:sz="0" w:space="0" w:color="auto"/>
                <w:left w:val="none" w:sz="0" w:space="0" w:color="auto"/>
                <w:bottom w:val="none" w:sz="0" w:space="0" w:color="auto"/>
                <w:right w:val="none" w:sz="0" w:space="0" w:color="auto"/>
              </w:divBdr>
            </w:div>
            <w:div w:id="1644697498">
              <w:marLeft w:val="0"/>
              <w:marRight w:val="0"/>
              <w:marTop w:val="0"/>
              <w:marBottom w:val="0"/>
              <w:divBdr>
                <w:top w:val="none" w:sz="0" w:space="0" w:color="auto"/>
                <w:left w:val="none" w:sz="0" w:space="0" w:color="auto"/>
                <w:bottom w:val="none" w:sz="0" w:space="0" w:color="auto"/>
                <w:right w:val="none" w:sz="0" w:space="0" w:color="auto"/>
              </w:divBdr>
            </w:div>
            <w:div w:id="2036344951">
              <w:marLeft w:val="0"/>
              <w:marRight w:val="0"/>
              <w:marTop w:val="0"/>
              <w:marBottom w:val="0"/>
              <w:divBdr>
                <w:top w:val="none" w:sz="0" w:space="0" w:color="auto"/>
                <w:left w:val="none" w:sz="0" w:space="0" w:color="auto"/>
                <w:bottom w:val="none" w:sz="0" w:space="0" w:color="auto"/>
                <w:right w:val="none" w:sz="0" w:space="0" w:color="auto"/>
              </w:divBdr>
            </w:div>
            <w:div w:id="1978795372">
              <w:marLeft w:val="0"/>
              <w:marRight w:val="0"/>
              <w:marTop w:val="0"/>
              <w:marBottom w:val="0"/>
              <w:divBdr>
                <w:top w:val="none" w:sz="0" w:space="0" w:color="auto"/>
                <w:left w:val="none" w:sz="0" w:space="0" w:color="auto"/>
                <w:bottom w:val="none" w:sz="0" w:space="0" w:color="auto"/>
                <w:right w:val="none" w:sz="0" w:space="0" w:color="auto"/>
              </w:divBdr>
            </w:div>
            <w:div w:id="22050934">
              <w:marLeft w:val="0"/>
              <w:marRight w:val="0"/>
              <w:marTop w:val="0"/>
              <w:marBottom w:val="0"/>
              <w:divBdr>
                <w:top w:val="none" w:sz="0" w:space="0" w:color="auto"/>
                <w:left w:val="none" w:sz="0" w:space="0" w:color="auto"/>
                <w:bottom w:val="none" w:sz="0" w:space="0" w:color="auto"/>
                <w:right w:val="none" w:sz="0" w:space="0" w:color="auto"/>
              </w:divBdr>
            </w:div>
            <w:div w:id="2032140964">
              <w:marLeft w:val="0"/>
              <w:marRight w:val="0"/>
              <w:marTop w:val="0"/>
              <w:marBottom w:val="0"/>
              <w:divBdr>
                <w:top w:val="none" w:sz="0" w:space="0" w:color="auto"/>
                <w:left w:val="none" w:sz="0" w:space="0" w:color="auto"/>
                <w:bottom w:val="none" w:sz="0" w:space="0" w:color="auto"/>
                <w:right w:val="none" w:sz="0" w:space="0" w:color="auto"/>
              </w:divBdr>
            </w:div>
            <w:div w:id="1444182688">
              <w:marLeft w:val="0"/>
              <w:marRight w:val="0"/>
              <w:marTop w:val="0"/>
              <w:marBottom w:val="0"/>
              <w:divBdr>
                <w:top w:val="none" w:sz="0" w:space="0" w:color="auto"/>
                <w:left w:val="none" w:sz="0" w:space="0" w:color="auto"/>
                <w:bottom w:val="none" w:sz="0" w:space="0" w:color="auto"/>
                <w:right w:val="none" w:sz="0" w:space="0" w:color="auto"/>
              </w:divBdr>
            </w:div>
            <w:div w:id="2098404666">
              <w:marLeft w:val="0"/>
              <w:marRight w:val="0"/>
              <w:marTop w:val="0"/>
              <w:marBottom w:val="0"/>
              <w:divBdr>
                <w:top w:val="none" w:sz="0" w:space="0" w:color="auto"/>
                <w:left w:val="none" w:sz="0" w:space="0" w:color="auto"/>
                <w:bottom w:val="none" w:sz="0" w:space="0" w:color="auto"/>
                <w:right w:val="none" w:sz="0" w:space="0" w:color="auto"/>
              </w:divBdr>
            </w:div>
            <w:div w:id="1374235518">
              <w:marLeft w:val="0"/>
              <w:marRight w:val="0"/>
              <w:marTop w:val="0"/>
              <w:marBottom w:val="0"/>
              <w:divBdr>
                <w:top w:val="none" w:sz="0" w:space="0" w:color="auto"/>
                <w:left w:val="none" w:sz="0" w:space="0" w:color="auto"/>
                <w:bottom w:val="none" w:sz="0" w:space="0" w:color="auto"/>
                <w:right w:val="none" w:sz="0" w:space="0" w:color="auto"/>
              </w:divBdr>
            </w:div>
            <w:div w:id="193737117">
              <w:marLeft w:val="0"/>
              <w:marRight w:val="0"/>
              <w:marTop w:val="0"/>
              <w:marBottom w:val="0"/>
              <w:divBdr>
                <w:top w:val="none" w:sz="0" w:space="0" w:color="auto"/>
                <w:left w:val="none" w:sz="0" w:space="0" w:color="auto"/>
                <w:bottom w:val="none" w:sz="0" w:space="0" w:color="auto"/>
                <w:right w:val="none" w:sz="0" w:space="0" w:color="auto"/>
              </w:divBdr>
            </w:div>
            <w:div w:id="1891989718">
              <w:marLeft w:val="0"/>
              <w:marRight w:val="0"/>
              <w:marTop w:val="0"/>
              <w:marBottom w:val="0"/>
              <w:divBdr>
                <w:top w:val="none" w:sz="0" w:space="0" w:color="auto"/>
                <w:left w:val="none" w:sz="0" w:space="0" w:color="auto"/>
                <w:bottom w:val="none" w:sz="0" w:space="0" w:color="auto"/>
                <w:right w:val="none" w:sz="0" w:space="0" w:color="auto"/>
              </w:divBdr>
            </w:div>
            <w:div w:id="1250238565">
              <w:marLeft w:val="0"/>
              <w:marRight w:val="0"/>
              <w:marTop w:val="0"/>
              <w:marBottom w:val="0"/>
              <w:divBdr>
                <w:top w:val="none" w:sz="0" w:space="0" w:color="auto"/>
                <w:left w:val="none" w:sz="0" w:space="0" w:color="auto"/>
                <w:bottom w:val="none" w:sz="0" w:space="0" w:color="auto"/>
                <w:right w:val="none" w:sz="0" w:space="0" w:color="auto"/>
              </w:divBdr>
            </w:div>
            <w:div w:id="1520117923">
              <w:marLeft w:val="0"/>
              <w:marRight w:val="0"/>
              <w:marTop w:val="0"/>
              <w:marBottom w:val="0"/>
              <w:divBdr>
                <w:top w:val="none" w:sz="0" w:space="0" w:color="auto"/>
                <w:left w:val="none" w:sz="0" w:space="0" w:color="auto"/>
                <w:bottom w:val="none" w:sz="0" w:space="0" w:color="auto"/>
                <w:right w:val="none" w:sz="0" w:space="0" w:color="auto"/>
              </w:divBdr>
            </w:div>
            <w:div w:id="411200149">
              <w:marLeft w:val="0"/>
              <w:marRight w:val="0"/>
              <w:marTop w:val="0"/>
              <w:marBottom w:val="0"/>
              <w:divBdr>
                <w:top w:val="none" w:sz="0" w:space="0" w:color="auto"/>
                <w:left w:val="none" w:sz="0" w:space="0" w:color="auto"/>
                <w:bottom w:val="none" w:sz="0" w:space="0" w:color="auto"/>
                <w:right w:val="none" w:sz="0" w:space="0" w:color="auto"/>
              </w:divBdr>
            </w:div>
            <w:div w:id="2133206634">
              <w:marLeft w:val="0"/>
              <w:marRight w:val="0"/>
              <w:marTop w:val="0"/>
              <w:marBottom w:val="0"/>
              <w:divBdr>
                <w:top w:val="none" w:sz="0" w:space="0" w:color="auto"/>
                <w:left w:val="none" w:sz="0" w:space="0" w:color="auto"/>
                <w:bottom w:val="none" w:sz="0" w:space="0" w:color="auto"/>
                <w:right w:val="none" w:sz="0" w:space="0" w:color="auto"/>
              </w:divBdr>
            </w:div>
            <w:div w:id="1025639457">
              <w:marLeft w:val="0"/>
              <w:marRight w:val="0"/>
              <w:marTop w:val="0"/>
              <w:marBottom w:val="0"/>
              <w:divBdr>
                <w:top w:val="none" w:sz="0" w:space="0" w:color="auto"/>
                <w:left w:val="none" w:sz="0" w:space="0" w:color="auto"/>
                <w:bottom w:val="none" w:sz="0" w:space="0" w:color="auto"/>
                <w:right w:val="none" w:sz="0" w:space="0" w:color="auto"/>
              </w:divBdr>
            </w:div>
            <w:div w:id="1634753460">
              <w:marLeft w:val="0"/>
              <w:marRight w:val="0"/>
              <w:marTop w:val="0"/>
              <w:marBottom w:val="0"/>
              <w:divBdr>
                <w:top w:val="none" w:sz="0" w:space="0" w:color="auto"/>
                <w:left w:val="none" w:sz="0" w:space="0" w:color="auto"/>
                <w:bottom w:val="none" w:sz="0" w:space="0" w:color="auto"/>
                <w:right w:val="none" w:sz="0" w:space="0" w:color="auto"/>
              </w:divBdr>
            </w:div>
            <w:div w:id="763262930">
              <w:marLeft w:val="0"/>
              <w:marRight w:val="0"/>
              <w:marTop w:val="0"/>
              <w:marBottom w:val="0"/>
              <w:divBdr>
                <w:top w:val="none" w:sz="0" w:space="0" w:color="auto"/>
                <w:left w:val="none" w:sz="0" w:space="0" w:color="auto"/>
                <w:bottom w:val="none" w:sz="0" w:space="0" w:color="auto"/>
                <w:right w:val="none" w:sz="0" w:space="0" w:color="auto"/>
              </w:divBdr>
            </w:div>
            <w:div w:id="185961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03149576">
      <w:bodyDiv w:val="1"/>
      <w:marLeft w:val="0"/>
      <w:marRight w:val="0"/>
      <w:marTop w:val="0"/>
      <w:marBottom w:val="0"/>
      <w:divBdr>
        <w:top w:val="none" w:sz="0" w:space="0" w:color="auto"/>
        <w:left w:val="none" w:sz="0" w:space="0" w:color="auto"/>
        <w:bottom w:val="none" w:sz="0" w:space="0" w:color="auto"/>
        <w:right w:val="none" w:sz="0" w:space="0" w:color="auto"/>
      </w:divBdr>
      <w:divsChild>
        <w:div w:id="471100282">
          <w:marLeft w:val="0"/>
          <w:marRight w:val="0"/>
          <w:marTop w:val="0"/>
          <w:marBottom w:val="0"/>
          <w:divBdr>
            <w:top w:val="none" w:sz="0" w:space="0" w:color="auto"/>
            <w:left w:val="none" w:sz="0" w:space="0" w:color="auto"/>
            <w:bottom w:val="none" w:sz="0" w:space="0" w:color="auto"/>
            <w:right w:val="none" w:sz="0" w:space="0" w:color="auto"/>
          </w:divBdr>
          <w:divsChild>
            <w:div w:id="1867330743">
              <w:marLeft w:val="0"/>
              <w:marRight w:val="0"/>
              <w:marTop w:val="0"/>
              <w:marBottom w:val="0"/>
              <w:divBdr>
                <w:top w:val="none" w:sz="0" w:space="0" w:color="auto"/>
                <w:left w:val="none" w:sz="0" w:space="0" w:color="auto"/>
                <w:bottom w:val="none" w:sz="0" w:space="0" w:color="auto"/>
                <w:right w:val="none" w:sz="0" w:space="0" w:color="auto"/>
              </w:divBdr>
            </w:div>
            <w:div w:id="1537113942">
              <w:marLeft w:val="0"/>
              <w:marRight w:val="0"/>
              <w:marTop w:val="0"/>
              <w:marBottom w:val="0"/>
              <w:divBdr>
                <w:top w:val="none" w:sz="0" w:space="0" w:color="auto"/>
                <w:left w:val="none" w:sz="0" w:space="0" w:color="auto"/>
                <w:bottom w:val="none" w:sz="0" w:space="0" w:color="auto"/>
                <w:right w:val="none" w:sz="0" w:space="0" w:color="auto"/>
              </w:divBdr>
            </w:div>
            <w:div w:id="895243106">
              <w:marLeft w:val="0"/>
              <w:marRight w:val="0"/>
              <w:marTop w:val="0"/>
              <w:marBottom w:val="0"/>
              <w:divBdr>
                <w:top w:val="none" w:sz="0" w:space="0" w:color="auto"/>
                <w:left w:val="none" w:sz="0" w:space="0" w:color="auto"/>
                <w:bottom w:val="none" w:sz="0" w:space="0" w:color="auto"/>
                <w:right w:val="none" w:sz="0" w:space="0" w:color="auto"/>
              </w:divBdr>
            </w:div>
            <w:div w:id="1816412316">
              <w:marLeft w:val="0"/>
              <w:marRight w:val="0"/>
              <w:marTop w:val="0"/>
              <w:marBottom w:val="0"/>
              <w:divBdr>
                <w:top w:val="none" w:sz="0" w:space="0" w:color="auto"/>
                <w:left w:val="none" w:sz="0" w:space="0" w:color="auto"/>
                <w:bottom w:val="none" w:sz="0" w:space="0" w:color="auto"/>
                <w:right w:val="none" w:sz="0" w:space="0" w:color="auto"/>
              </w:divBdr>
            </w:div>
            <w:div w:id="1051803404">
              <w:marLeft w:val="0"/>
              <w:marRight w:val="0"/>
              <w:marTop w:val="0"/>
              <w:marBottom w:val="0"/>
              <w:divBdr>
                <w:top w:val="none" w:sz="0" w:space="0" w:color="auto"/>
                <w:left w:val="none" w:sz="0" w:space="0" w:color="auto"/>
                <w:bottom w:val="none" w:sz="0" w:space="0" w:color="auto"/>
                <w:right w:val="none" w:sz="0" w:space="0" w:color="auto"/>
              </w:divBdr>
            </w:div>
            <w:div w:id="1435173967">
              <w:marLeft w:val="0"/>
              <w:marRight w:val="0"/>
              <w:marTop w:val="0"/>
              <w:marBottom w:val="0"/>
              <w:divBdr>
                <w:top w:val="none" w:sz="0" w:space="0" w:color="auto"/>
                <w:left w:val="none" w:sz="0" w:space="0" w:color="auto"/>
                <w:bottom w:val="none" w:sz="0" w:space="0" w:color="auto"/>
                <w:right w:val="none" w:sz="0" w:space="0" w:color="auto"/>
              </w:divBdr>
            </w:div>
            <w:div w:id="1351449928">
              <w:marLeft w:val="0"/>
              <w:marRight w:val="0"/>
              <w:marTop w:val="0"/>
              <w:marBottom w:val="0"/>
              <w:divBdr>
                <w:top w:val="none" w:sz="0" w:space="0" w:color="auto"/>
                <w:left w:val="none" w:sz="0" w:space="0" w:color="auto"/>
                <w:bottom w:val="none" w:sz="0" w:space="0" w:color="auto"/>
                <w:right w:val="none" w:sz="0" w:space="0" w:color="auto"/>
              </w:divBdr>
            </w:div>
            <w:div w:id="1559512870">
              <w:marLeft w:val="0"/>
              <w:marRight w:val="0"/>
              <w:marTop w:val="0"/>
              <w:marBottom w:val="0"/>
              <w:divBdr>
                <w:top w:val="none" w:sz="0" w:space="0" w:color="auto"/>
                <w:left w:val="none" w:sz="0" w:space="0" w:color="auto"/>
                <w:bottom w:val="none" w:sz="0" w:space="0" w:color="auto"/>
                <w:right w:val="none" w:sz="0" w:space="0" w:color="auto"/>
              </w:divBdr>
            </w:div>
            <w:div w:id="140077669">
              <w:marLeft w:val="0"/>
              <w:marRight w:val="0"/>
              <w:marTop w:val="0"/>
              <w:marBottom w:val="0"/>
              <w:divBdr>
                <w:top w:val="none" w:sz="0" w:space="0" w:color="auto"/>
                <w:left w:val="none" w:sz="0" w:space="0" w:color="auto"/>
                <w:bottom w:val="none" w:sz="0" w:space="0" w:color="auto"/>
                <w:right w:val="none" w:sz="0" w:space="0" w:color="auto"/>
              </w:divBdr>
            </w:div>
            <w:div w:id="1020397320">
              <w:marLeft w:val="0"/>
              <w:marRight w:val="0"/>
              <w:marTop w:val="0"/>
              <w:marBottom w:val="0"/>
              <w:divBdr>
                <w:top w:val="none" w:sz="0" w:space="0" w:color="auto"/>
                <w:left w:val="none" w:sz="0" w:space="0" w:color="auto"/>
                <w:bottom w:val="none" w:sz="0" w:space="0" w:color="auto"/>
                <w:right w:val="none" w:sz="0" w:space="0" w:color="auto"/>
              </w:divBdr>
            </w:div>
            <w:div w:id="1168448368">
              <w:marLeft w:val="0"/>
              <w:marRight w:val="0"/>
              <w:marTop w:val="0"/>
              <w:marBottom w:val="0"/>
              <w:divBdr>
                <w:top w:val="none" w:sz="0" w:space="0" w:color="auto"/>
                <w:left w:val="none" w:sz="0" w:space="0" w:color="auto"/>
                <w:bottom w:val="none" w:sz="0" w:space="0" w:color="auto"/>
                <w:right w:val="none" w:sz="0" w:space="0" w:color="auto"/>
              </w:divBdr>
            </w:div>
            <w:div w:id="789519343">
              <w:marLeft w:val="0"/>
              <w:marRight w:val="0"/>
              <w:marTop w:val="0"/>
              <w:marBottom w:val="0"/>
              <w:divBdr>
                <w:top w:val="none" w:sz="0" w:space="0" w:color="auto"/>
                <w:left w:val="none" w:sz="0" w:space="0" w:color="auto"/>
                <w:bottom w:val="none" w:sz="0" w:space="0" w:color="auto"/>
                <w:right w:val="none" w:sz="0" w:space="0" w:color="auto"/>
              </w:divBdr>
            </w:div>
            <w:div w:id="689377135">
              <w:marLeft w:val="0"/>
              <w:marRight w:val="0"/>
              <w:marTop w:val="0"/>
              <w:marBottom w:val="0"/>
              <w:divBdr>
                <w:top w:val="none" w:sz="0" w:space="0" w:color="auto"/>
                <w:left w:val="none" w:sz="0" w:space="0" w:color="auto"/>
                <w:bottom w:val="none" w:sz="0" w:space="0" w:color="auto"/>
                <w:right w:val="none" w:sz="0" w:space="0" w:color="auto"/>
              </w:divBdr>
            </w:div>
            <w:div w:id="579019944">
              <w:marLeft w:val="0"/>
              <w:marRight w:val="0"/>
              <w:marTop w:val="0"/>
              <w:marBottom w:val="0"/>
              <w:divBdr>
                <w:top w:val="none" w:sz="0" w:space="0" w:color="auto"/>
                <w:left w:val="none" w:sz="0" w:space="0" w:color="auto"/>
                <w:bottom w:val="none" w:sz="0" w:space="0" w:color="auto"/>
                <w:right w:val="none" w:sz="0" w:space="0" w:color="auto"/>
              </w:divBdr>
            </w:div>
            <w:div w:id="1650787857">
              <w:marLeft w:val="0"/>
              <w:marRight w:val="0"/>
              <w:marTop w:val="0"/>
              <w:marBottom w:val="0"/>
              <w:divBdr>
                <w:top w:val="none" w:sz="0" w:space="0" w:color="auto"/>
                <w:left w:val="none" w:sz="0" w:space="0" w:color="auto"/>
                <w:bottom w:val="none" w:sz="0" w:space="0" w:color="auto"/>
                <w:right w:val="none" w:sz="0" w:space="0" w:color="auto"/>
              </w:divBdr>
            </w:div>
            <w:div w:id="1233735807">
              <w:marLeft w:val="0"/>
              <w:marRight w:val="0"/>
              <w:marTop w:val="0"/>
              <w:marBottom w:val="0"/>
              <w:divBdr>
                <w:top w:val="none" w:sz="0" w:space="0" w:color="auto"/>
                <w:left w:val="none" w:sz="0" w:space="0" w:color="auto"/>
                <w:bottom w:val="none" w:sz="0" w:space="0" w:color="auto"/>
                <w:right w:val="none" w:sz="0" w:space="0" w:color="auto"/>
              </w:divBdr>
            </w:div>
            <w:div w:id="737702765">
              <w:marLeft w:val="0"/>
              <w:marRight w:val="0"/>
              <w:marTop w:val="0"/>
              <w:marBottom w:val="0"/>
              <w:divBdr>
                <w:top w:val="none" w:sz="0" w:space="0" w:color="auto"/>
                <w:left w:val="none" w:sz="0" w:space="0" w:color="auto"/>
                <w:bottom w:val="none" w:sz="0" w:space="0" w:color="auto"/>
                <w:right w:val="none" w:sz="0" w:space="0" w:color="auto"/>
              </w:divBdr>
            </w:div>
            <w:div w:id="121654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5.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4.xml"/><Relationship Id="rId8" Type="http://schemas.openxmlformats.org/officeDocument/2006/relationships/footer" Target="footer1.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rror403/Library/Containers/com.microsoft.Word/Data/Library/Application%20Support/Microsoft/Office/16.0/DTS/Search/%7b106DA272-390B-D243-9ECB-F721EDBB57FD%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9FA879DA2E1B3438CDDAB67D32A54B4"/>
        <w:category>
          <w:name w:val="General"/>
          <w:gallery w:val="placeholder"/>
        </w:category>
        <w:types>
          <w:type w:val="bbPlcHdr"/>
        </w:types>
        <w:behaviors>
          <w:behavior w:val="content"/>
        </w:behaviors>
        <w:guid w:val="{5041F134-CD37-624B-8913-525ADD52AA80}"/>
      </w:docPartPr>
      <w:docPartBody>
        <w:p w:rsidR="00000000" w:rsidRDefault="00000000">
          <w:pPr>
            <w:pStyle w:val="19FA879DA2E1B3438CDDAB67D32A54B4"/>
          </w:pPr>
          <w:r>
            <w:rPr>
              <w:lang w:bidi="en-GB"/>
            </w:rPr>
            <w:t>[Title here, up to 12 words, on one to two lines]</w:t>
          </w:r>
        </w:p>
      </w:docPartBody>
    </w:docPart>
    <w:docPart>
      <w:docPartPr>
        <w:name w:val="92A3BEBE39A2EA42B5574C6DAD53AC6C"/>
        <w:category>
          <w:name w:val="General"/>
          <w:gallery w:val="placeholder"/>
        </w:category>
        <w:types>
          <w:type w:val="bbPlcHdr"/>
        </w:types>
        <w:behaviors>
          <w:behavior w:val="content"/>
        </w:behaviors>
        <w:guid w:val="{6BF6FAD6-5E1B-4543-91AF-38789C9ADD08}"/>
      </w:docPartPr>
      <w:docPartBody>
        <w:p w:rsidR="00000000" w:rsidRDefault="00000000">
          <w:pPr>
            <w:pStyle w:val="92A3BEBE39A2EA42B5574C6DAD53AC6C"/>
          </w:pPr>
          <w:r>
            <w:rPr>
              <w:lang w:bidi="en-GB"/>
            </w:rPr>
            <w:t>[Tap here to add keywords.]</w:t>
          </w:r>
        </w:p>
      </w:docPartBody>
    </w:docPart>
    <w:docPart>
      <w:docPartPr>
        <w:name w:val="2CAFED3A11D13F409F74561F925B2FEC"/>
        <w:category>
          <w:name w:val="General"/>
          <w:gallery w:val="placeholder"/>
        </w:category>
        <w:types>
          <w:type w:val="bbPlcHdr"/>
        </w:types>
        <w:behaviors>
          <w:behavior w:val="content"/>
        </w:behaviors>
        <w:guid w:val="{421753FE-3515-DE4E-B568-DCD6CAA86206}"/>
      </w:docPartPr>
      <w:docPartBody>
        <w:p w:rsidR="00000000" w:rsidRDefault="00000000">
          <w:pPr>
            <w:pStyle w:val="Bibliography"/>
            <w:rPr>
              <w:noProof/>
            </w:rPr>
          </w:pPr>
          <w:r>
            <w:rPr>
              <w:noProof/>
              <w:lang w:bidi="en-GB"/>
            </w:rPr>
            <w:t xml:space="preserve">Surname, F. M. (Year). Article Title. </w:t>
          </w:r>
          <w:r>
            <w:rPr>
              <w:i/>
              <w:noProof/>
              <w:lang w:bidi="en-GB"/>
            </w:rPr>
            <w:t>Journal Title</w:t>
          </w:r>
          <w:r>
            <w:rPr>
              <w:noProof/>
              <w:lang w:bidi="en-GB"/>
            </w:rPr>
            <w:t>, Pages From-To.</w:t>
          </w:r>
        </w:p>
        <w:p w:rsidR="00000000" w:rsidRDefault="00000000">
          <w:pPr>
            <w:pStyle w:val="2CAFED3A11D13F409F74561F925B2FEC"/>
          </w:pPr>
          <w:r>
            <w:rPr>
              <w:noProof/>
              <w:lang w:bidi="en-GB"/>
            </w:rPr>
            <w:t xml:space="preserve">Surname, F. M. (Year). </w:t>
          </w:r>
          <w:r>
            <w:rPr>
              <w:i/>
              <w:noProof/>
              <w:lang w:bidi="en-GB"/>
            </w:rPr>
            <w:t xml:space="preserve">Book Title. </w:t>
          </w:r>
          <w:r>
            <w:rPr>
              <w:noProof/>
              <w:lang w:bidi="en-GB"/>
            </w:rPr>
            <w:t>City Name: Publisher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EE"/>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1C0"/>
    <w:rsid w:val="001071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pPr>
      <w:keepNext/>
      <w:keepLines/>
      <w:spacing w:line="480" w:lineRule="auto"/>
      <w:ind w:firstLine="720"/>
      <w:outlineLvl w:val="2"/>
    </w:pPr>
    <w:rPr>
      <w:rFonts w:asciiTheme="majorHAnsi" w:eastAsiaTheme="majorEastAsia" w:hAnsiTheme="majorHAnsi" w:cstheme="majorBidi"/>
      <w:b/>
      <w:bCs/>
      <w:kern w:val="24"/>
      <w:lang w:val="en-US" w:eastAsia="ja-JP"/>
      <w14:ligatures w14:val="none"/>
    </w:rPr>
  </w:style>
  <w:style w:type="paragraph" w:styleId="Heading4">
    <w:name w:val="heading 4"/>
    <w:basedOn w:val="Normal"/>
    <w:next w:val="Normal"/>
    <w:link w:val="Heading4Char"/>
    <w:uiPriority w:val="4"/>
    <w:unhideWhenUsed/>
    <w:qFormat/>
    <w:pPr>
      <w:keepNext/>
      <w:keepLines/>
      <w:spacing w:line="480" w:lineRule="auto"/>
      <w:ind w:firstLine="720"/>
      <w:outlineLvl w:val="3"/>
    </w:pPr>
    <w:rPr>
      <w:rFonts w:asciiTheme="majorHAnsi" w:eastAsiaTheme="majorEastAsia" w:hAnsiTheme="majorHAnsi" w:cstheme="majorBidi"/>
      <w:b/>
      <w:bCs/>
      <w:i/>
      <w:iCs/>
      <w:kern w:val="24"/>
      <w:lang w:val="en-US" w:eastAsia="ja-JP"/>
      <w14:ligatures w14:val="none"/>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val="en-US" w:eastAsia="ja-J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9FA879DA2E1B3438CDDAB67D32A54B4">
    <w:name w:val="19FA879DA2E1B3438CDDAB67D32A54B4"/>
  </w:style>
  <w:style w:type="paragraph" w:customStyle="1" w:styleId="F32F24075D72D74D881F80DBF13C819D">
    <w:name w:val="F32F24075D72D74D881F80DBF13C819D"/>
  </w:style>
  <w:style w:type="paragraph" w:customStyle="1" w:styleId="9AEEEE81042FCE4CB26D6B16F1A04D2C">
    <w:name w:val="9AEEEE81042FCE4CB26D6B16F1A04D2C"/>
  </w:style>
  <w:style w:type="paragraph" w:customStyle="1" w:styleId="08D95199AFF33D4C8687342768AE2F56">
    <w:name w:val="08D95199AFF33D4C8687342768AE2F56"/>
  </w:style>
  <w:style w:type="character" w:styleId="Emphasis">
    <w:name w:val="Emphasis"/>
    <w:basedOn w:val="DefaultParagraphFont"/>
    <w:uiPriority w:val="20"/>
    <w:unhideWhenUsed/>
    <w:qFormat/>
    <w:rPr>
      <w:i/>
      <w:iCs/>
    </w:rPr>
  </w:style>
  <w:style w:type="paragraph" w:customStyle="1" w:styleId="68D42C02A1813547BF77F47CF2F082A6">
    <w:name w:val="68D42C02A1813547BF77F47CF2F082A6"/>
  </w:style>
  <w:style w:type="paragraph" w:customStyle="1" w:styleId="92A3BEBE39A2EA42B5574C6DAD53AC6C">
    <w:name w:val="92A3BEBE39A2EA42B5574C6DAD53AC6C"/>
  </w:style>
  <w:style w:type="paragraph" w:customStyle="1" w:styleId="2B451CC9383A2B4291431CAD105BA17C">
    <w:name w:val="2B451CC9383A2B4291431CAD105BA17C"/>
  </w:style>
  <w:style w:type="paragraph" w:customStyle="1" w:styleId="E5C8C6027BCD204FB08B33287F18C222">
    <w:name w:val="E5C8C6027BCD204FB08B33287F18C222"/>
  </w:style>
  <w:style w:type="paragraph" w:customStyle="1" w:styleId="555E07C6310CD146A6B5FEFBBEA9D82A">
    <w:name w:val="555E07C6310CD146A6B5FEFBBEA9D82A"/>
  </w:style>
  <w:style w:type="paragraph" w:customStyle="1" w:styleId="A3A1395C5EB020469FECB309AB94739F">
    <w:name w:val="A3A1395C5EB020469FECB309AB94739F"/>
  </w:style>
  <w:style w:type="paragraph" w:customStyle="1" w:styleId="D8715FC521791845ABF8BD84286C6F54">
    <w:name w:val="D8715FC521791845ABF8BD84286C6F54"/>
  </w:style>
  <w:style w:type="paragraph" w:customStyle="1" w:styleId="A06304E39AD09146A05B4E33BCA5919B">
    <w:name w:val="A06304E39AD09146A05B4E33BCA5919B"/>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lang w:val="en-US" w:eastAsia="ja-JP"/>
      <w14:ligatures w14:val="none"/>
    </w:rPr>
  </w:style>
  <w:style w:type="paragraph" w:customStyle="1" w:styleId="7B1F7D2E93021E4381CA096A6DC46F84">
    <w:name w:val="7B1F7D2E93021E4381CA096A6DC46F84"/>
  </w:style>
  <w:style w:type="paragraph" w:customStyle="1" w:styleId="48CF500F7A4E2D47931340924034E969">
    <w:name w:val="48CF500F7A4E2D47931340924034E969"/>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lang w:val="en-US" w:eastAsia="ja-JP"/>
      <w14:ligatures w14:val="none"/>
    </w:rPr>
  </w:style>
  <w:style w:type="paragraph" w:customStyle="1" w:styleId="3A0F967DB68AC94CB240C666AC7C0895">
    <w:name w:val="3A0F967DB68AC94CB240C666AC7C0895"/>
  </w:style>
  <w:style w:type="paragraph" w:customStyle="1" w:styleId="E2EE06BA26FF054B9BE30D32CB7688C8">
    <w:name w:val="E2EE06BA26FF054B9BE30D32CB7688C8"/>
  </w:style>
  <w:style w:type="paragraph" w:customStyle="1" w:styleId="7EF9D7F0177D3A4EB384E27D3A718DC9">
    <w:name w:val="7EF9D7F0177D3A4EB384E27D3A718DC9"/>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lang w:val="en-US" w:eastAsia="ja-JP"/>
      <w14:ligatures w14:val="none"/>
    </w:rPr>
  </w:style>
  <w:style w:type="paragraph" w:customStyle="1" w:styleId="CA19A16A4F674D489515C308355AB3C2">
    <w:name w:val="CA19A16A4F674D489515C308355AB3C2"/>
  </w:style>
  <w:style w:type="paragraph" w:customStyle="1" w:styleId="A80F9FB399DC2D4E9A3E7CCBEE95308B">
    <w:name w:val="A80F9FB399DC2D4E9A3E7CCBEE95308B"/>
  </w:style>
  <w:style w:type="paragraph" w:customStyle="1" w:styleId="A1BE039AE7C7F94CBA6FA73722872C35">
    <w:name w:val="A1BE039AE7C7F94CBA6FA73722872C35"/>
  </w:style>
  <w:style w:type="paragraph" w:styleId="Bibliography">
    <w:name w:val="Bibliography"/>
    <w:basedOn w:val="Normal"/>
    <w:next w:val="Normal"/>
    <w:uiPriority w:val="37"/>
    <w:semiHidden/>
    <w:unhideWhenUsed/>
  </w:style>
  <w:style w:type="paragraph" w:customStyle="1" w:styleId="2CAFED3A11D13F409F74561F925B2FEC">
    <w:name w:val="2CAFED3A11D13F409F74561F925B2FEC"/>
  </w:style>
  <w:style w:type="paragraph" w:customStyle="1" w:styleId="6FD515582C61024591DFB30E5DECD959">
    <w:name w:val="6FD515582C61024591DFB30E5DECD959"/>
  </w:style>
  <w:style w:type="paragraph" w:customStyle="1" w:styleId="A6746D0FEBE8934FB62E24393F8968DB">
    <w:name w:val="A6746D0FEBE8934FB62E24393F8968DB"/>
  </w:style>
  <w:style w:type="paragraph" w:customStyle="1" w:styleId="69ADEB6FBB1D0F469A8B5FA9DBBF25B1">
    <w:name w:val="69ADEB6FBB1D0F469A8B5FA9DBBF25B1"/>
  </w:style>
  <w:style w:type="paragraph" w:customStyle="1" w:styleId="C7A03966581E114FA6DE1BDD7AD393F7">
    <w:name w:val="C7A03966581E114FA6DE1BDD7AD393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E970FF4B-55C5-4A32-ACB1-CF2279EE6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Paper.dotx</Template>
  <TotalTime>309</TotalTime>
  <Pages>44</Pages>
  <Words>4638</Words>
  <Characters>26437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Ihor Zlenko</dc:title>
  <dc:subject/>
  <dc:creator>Microsoft Office User</dc:creator>
  <cp:keywords/>
  <dc:description/>
  <cp:lastModifiedBy>IHOR ZLENKO</cp:lastModifiedBy>
  <cp:revision>11</cp:revision>
  <dcterms:created xsi:type="dcterms:W3CDTF">2024-05-02T20:45:00Z</dcterms:created>
  <dcterms:modified xsi:type="dcterms:W3CDTF">2024-05-03T22:55:00Z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